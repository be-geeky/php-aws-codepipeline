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layout table"/>
      </w:tblPr>
      <w:tblGrid>
        <w:gridCol w:w="6804"/>
        <w:gridCol w:w="3852"/>
      </w:tblGrid>
      <w:tr w:rsidR="00184664" w:rsidRPr="00A85B6F" w14:paraId="23D052B6" w14:textId="77777777" w:rsidTr="00DA751F">
        <w:tc>
          <w:tcPr>
            <w:tcW w:w="6804" w:type="dxa"/>
            <w:tcBorders>
              <w:right w:val="single" w:sz="4" w:space="0" w:color="4472C4"/>
            </w:tcBorders>
            <w:tcMar>
              <w:bottom w:w="0" w:type="dxa"/>
              <w:right w:w="0" w:type="dxa"/>
            </w:tcMar>
          </w:tcPr>
          <w:tbl>
            <w:tblPr>
              <w:tblW w:w="5000" w:type="pct"/>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799"/>
            </w:tblGrid>
            <w:tr w:rsidR="00184664" w:rsidRPr="00A85B6F" w14:paraId="70624390" w14:textId="77777777" w:rsidTr="00DA751F">
              <w:trPr>
                <w:trHeight w:hRule="exact" w:val="1778"/>
              </w:trPr>
              <w:tc>
                <w:tcPr>
                  <w:tcW w:w="5000" w:type="pct"/>
                  <w:tcBorders>
                    <w:bottom w:val="single" w:sz="4" w:space="0" w:color="4472C4"/>
                  </w:tcBorders>
                </w:tcPr>
                <w:p w14:paraId="5E18CD57" w14:textId="3379537A" w:rsidR="00362C4A" w:rsidRPr="00A85B6F" w:rsidRDefault="006F58BE" w:rsidP="00362C4A">
                  <w:pPr>
                    <w:pStyle w:val="Heading2"/>
                  </w:pPr>
                  <w:sdt>
                    <w:sdtPr>
                      <w:alias w:val="Recipient Name:"/>
                      <w:tag w:val="Recipient Name:"/>
                      <w:id w:val="2044861746"/>
                      <w:placeholder>
                        <w:docPart w:val="B6920DD3E6FE1B4CB31BEA4D03DAAB62"/>
                      </w:placeholder>
                      <w:dataBinding w:prefixMappings="xmlns:ns0='http://schemas.microsoft.com/office/2006/coverPageProps' " w:xpath="/ns0:CoverPageProperties[1]/ns0:CompanyFax[1]" w:storeItemID="{55AF091B-3C7A-41E3-B477-F2FDAA23CFDA}"/>
                      <w15:appearance w15:val="hidden"/>
                      <w:text/>
                    </w:sdtPr>
                    <w:sdtEndPr/>
                    <w:sdtContent>
                      <w:r w:rsidR="000C1B37">
                        <w:t>Cover Letter</w:t>
                      </w:r>
                    </w:sdtContent>
                  </w:sdt>
                </w:p>
                <w:p w14:paraId="788A656F" w14:textId="13BB49F0" w:rsidR="00184664" w:rsidRPr="00A85B6F" w:rsidRDefault="00A04294" w:rsidP="00362C4A">
                  <w:pPr>
                    <w:pStyle w:val="Heading3"/>
                  </w:pPr>
                  <w:r>
                    <w:t>Australia</w:t>
                  </w:r>
                </w:p>
              </w:tc>
            </w:tr>
            <w:tr w:rsidR="00184664" w:rsidRPr="00A85B6F" w14:paraId="3194D226" w14:textId="77777777" w:rsidTr="00DA751F">
              <w:trPr>
                <w:trHeight w:val="8064"/>
              </w:trPr>
              <w:tc>
                <w:tcPr>
                  <w:tcW w:w="5000" w:type="pct"/>
                  <w:tcBorders>
                    <w:top w:val="single" w:sz="4" w:space="0" w:color="4472C4"/>
                    <w:left w:val="single" w:sz="4" w:space="0" w:color="4472C4"/>
                    <w:bottom w:val="single" w:sz="4" w:space="0" w:color="4472C4"/>
                    <w:right w:val="nil"/>
                  </w:tcBorders>
                  <w:tcMar>
                    <w:top w:w="403" w:type="dxa"/>
                  </w:tcMar>
                </w:tcPr>
                <w:p w14:paraId="5EDB71F9" w14:textId="77777777" w:rsidR="00A04294" w:rsidRDefault="00A04294" w:rsidP="00E77071">
                  <w:pPr>
                    <w:jc w:val="both"/>
                  </w:pPr>
                  <w:r>
                    <w:t>Dear Talent Acquisition Specialist,</w:t>
                  </w:r>
                </w:p>
                <w:p w14:paraId="23B04DB4" w14:textId="77777777" w:rsidR="00A04294" w:rsidRDefault="00A04294" w:rsidP="00E77071">
                  <w:pPr>
                    <w:jc w:val="both"/>
                  </w:pPr>
                </w:p>
                <w:p w14:paraId="1935FFE4" w14:textId="77777777" w:rsidR="001A7308" w:rsidRPr="001A7308" w:rsidRDefault="001A7308" w:rsidP="001A7308">
                  <w:pPr>
                    <w:jc w:val="both"/>
                  </w:pPr>
                  <w:r w:rsidRPr="001A7308">
                    <w:t xml:space="preserve">I am a Brazilian-Japanese professional living in Australia, married with a new baby, seeking a new opportunity to simplify IT to accelerate digital transformation and to improve the enterprise digital intelligence with ethics and purpose. With more than 14 year of IT experience, Advanced Diploma in Mechatronics Engineering, Bachelor degree in Computer Science and MBA in IT Management, I have been working as Technical Quality Manager and Engagement Architect for the top strategic clients globally, building ongoing relationship at all levels, with effective stakeholder management and insightful leadership. </w:t>
                  </w:r>
                  <w:bookmarkStart w:id="0" w:name="_GoBack"/>
                  <w:bookmarkEnd w:id="0"/>
                  <w:r w:rsidRPr="001A7308">
                    <w:t>I am the primary point of contact responsible for business transformation, technology innovation and business as usual. I am the Trusted Adviser for more than 130 clients in different countries and various industries. I am a people person with the ability to understand the business needs and pain points, design solution roadmaps, drive the strategic execution defining a complete service plan, and provide guidance and support for multi-disciplinary teams, with my holistic knowledge and multi-cultural experiences working across geographically distributed teams as well.</w:t>
                  </w:r>
                </w:p>
                <w:p w14:paraId="62BD1716" w14:textId="77777777" w:rsidR="00E77071" w:rsidRDefault="00E77071" w:rsidP="00E77071">
                  <w:pPr>
                    <w:jc w:val="both"/>
                  </w:pPr>
                </w:p>
                <w:p w14:paraId="291072DA" w14:textId="77777777" w:rsidR="00A04294" w:rsidRDefault="00A04294" w:rsidP="00E77071">
                  <w:pPr>
                    <w:jc w:val="both"/>
                  </w:pPr>
                  <w:r>
                    <w:t>Thank you for your time and consideration. If there is any further information you would like, do not hesitate to contact me.</w:t>
                  </w:r>
                </w:p>
                <w:p w14:paraId="7712E823" w14:textId="77777777" w:rsidR="00362C4A" w:rsidRDefault="006F58BE" w:rsidP="00E77071">
                  <w:pPr>
                    <w:pStyle w:val="Closing"/>
                    <w:jc w:val="both"/>
                  </w:pPr>
                  <w:sdt>
                    <w:sdtPr>
                      <w:alias w:val="Sincerely:"/>
                      <w:tag w:val="Sincerely:"/>
                      <w:id w:val="1167130124"/>
                      <w:placeholder>
                        <w:docPart w:val="00B31038F023D849B98ABD93759052A0"/>
                      </w:placeholder>
                      <w:temporary/>
                      <w:showingPlcHdr/>
                      <w15:appearance w15:val="hidden"/>
                    </w:sdtPr>
                    <w:sdtEndPr/>
                    <w:sdtContent>
                      <w:r w:rsidR="00362C4A">
                        <w:t>Sincerely</w:t>
                      </w:r>
                    </w:sdtContent>
                  </w:sdt>
                  <w:r w:rsidR="00362C4A">
                    <w:t>,</w:t>
                  </w:r>
                </w:p>
                <w:sdt>
                  <w:sdtPr>
                    <w:alias w:val="Your Name:"/>
                    <w:tag w:val="Your Name:"/>
                    <w:id w:val="570625696"/>
                    <w:placeholder>
                      <w:docPart w:val="9972DD1DAFE042428521C3276DBB69D3"/>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B6089D7" w14:textId="77777777" w:rsidR="004670DD" w:rsidRPr="00A85B6F" w:rsidRDefault="00A04294" w:rsidP="00E77071">
                      <w:pPr>
                        <w:pStyle w:val="Signature"/>
                        <w:jc w:val="both"/>
                      </w:pPr>
                      <w:r>
                        <w:t>Jacques Maeda</w:t>
                      </w:r>
                    </w:p>
                  </w:sdtContent>
                </w:sdt>
              </w:tc>
            </w:tr>
          </w:tbl>
          <w:p w14:paraId="354EDBDD" w14:textId="77777777" w:rsidR="00184664" w:rsidRPr="00A85B6F" w:rsidRDefault="00184664" w:rsidP="00CC7AD0"/>
        </w:tc>
        <w:tc>
          <w:tcPr>
            <w:tcW w:w="3852" w:type="dxa"/>
            <w:tcBorders>
              <w:left w:val="single" w:sz="4" w:space="0" w:color="4472C4"/>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Right side layout table"/>
            </w:tblPr>
            <w:tblGrid>
              <w:gridCol w:w="3829"/>
            </w:tblGrid>
            <w:tr w:rsidR="00184664" w:rsidRPr="00A85B6F" w14:paraId="508F422E" w14:textId="77777777" w:rsidTr="00DA751F">
              <w:trPr>
                <w:trHeight w:hRule="exact" w:val="2981"/>
              </w:trPr>
              <w:tc>
                <w:tcPr>
                  <w:tcW w:w="5000" w:type="pct"/>
                  <w:tcBorders>
                    <w:top w:val="single" w:sz="4" w:space="0" w:color="4472C4"/>
                    <w:left w:val="single" w:sz="4" w:space="0" w:color="4472C4"/>
                    <w:bottom w:val="single" w:sz="4" w:space="0" w:color="4472C4"/>
                    <w:right w:val="single" w:sz="4" w:space="0" w:color="4472C4"/>
                  </w:tcBorders>
                  <w:shd w:val="clear" w:color="auto" w:fill="4472C4" w:themeFill="accent5"/>
                  <w:tcMar>
                    <w:top w:w="0" w:type="dxa"/>
                  </w:tcMar>
                </w:tcPr>
                <w:p w14:paraId="2D5581E1" w14:textId="77777777" w:rsidR="00362C4A" w:rsidRPr="00DA751F" w:rsidRDefault="006F58BE" w:rsidP="00362C4A">
                  <w:pPr>
                    <w:pStyle w:val="Heading2"/>
                    <w:rPr>
                      <w:color w:val="E7E6E6" w:themeColor="background2"/>
                    </w:rPr>
                  </w:pPr>
                  <w:sdt>
                    <w:sdtPr>
                      <w:rPr>
                        <w:color w:val="E7E6E6" w:themeColor="background2"/>
                      </w:rPr>
                      <w:alias w:val="Contact:"/>
                      <w:tag w:val="Contact:"/>
                      <w:id w:val="319159961"/>
                      <w:placeholder>
                        <w:docPart w:val="77631FADAD23EA449E909A0AE3F8E70F"/>
                      </w:placeholder>
                      <w:temporary/>
                      <w:showingPlcHdr/>
                      <w15:appearance w15:val="hidden"/>
                    </w:sdtPr>
                    <w:sdtEndPr/>
                    <w:sdtContent>
                      <w:r w:rsidR="00362C4A" w:rsidRPr="00DA751F">
                        <w:rPr>
                          <w:color w:val="E7E6E6" w:themeColor="background2"/>
                        </w:rPr>
                        <w:t>Contact</w:t>
                      </w:r>
                    </w:sdtContent>
                  </w:sdt>
                </w:p>
                <w:p w14:paraId="4464715A" w14:textId="77777777" w:rsidR="00362C4A" w:rsidRPr="00DA751F" w:rsidRDefault="00A04294" w:rsidP="00CD7978">
                  <w:pPr>
                    <w:pStyle w:val="Heading3"/>
                    <w:rPr>
                      <w:color w:val="E7E6E6" w:themeColor="background2"/>
                    </w:rPr>
                  </w:pPr>
                  <w:r w:rsidRPr="00DA751F">
                    <w:rPr>
                      <w:color w:val="E7E6E6" w:themeColor="background2"/>
                    </w:rPr>
                    <w:t>343 Waverley Road</w:t>
                  </w:r>
                </w:p>
                <w:p w14:paraId="5C5D50A7" w14:textId="77777777" w:rsidR="00362C4A" w:rsidRPr="00DA751F" w:rsidRDefault="00A04294" w:rsidP="00CD7978">
                  <w:pPr>
                    <w:pStyle w:val="Heading3"/>
                    <w:rPr>
                      <w:color w:val="E7E6E6" w:themeColor="background2"/>
                    </w:rPr>
                  </w:pPr>
                  <w:r w:rsidRPr="00DA751F">
                    <w:rPr>
                      <w:color w:val="E7E6E6" w:themeColor="background2"/>
                    </w:rPr>
                    <w:t>Malvern East, VIC 3145</w:t>
                  </w:r>
                </w:p>
                <w:p w14:paraId="02EBF109" w14:textId="77777777" w:rsidR="00362C4A" w:rsidRPr="00DA751F" w:rsidRDefault="00A04294" w:rsidP="00CD7978">
                  <w:pPr>
                    <w:pStyle w:val="Heading3"/>
                    <w:rPr>
                      <w:color w:val="E7E6E6" w:themeColor="background2"/>
                    </w:rPr>
                  </w:pPr>
                  <w:r w:rsidRPr="00DA751F">
                    <w:rPr>
                      <w:color w:val="E7E6E6" w:themeColor="background2"/>
                    </w:rPr>
                    <w:t>jkmaed@gmail.com</w:t>
                  </w:r>
                </w:p>
                <w:p w14:paraId="308A9BFF" w14:textId="77777777" w:rsidR="00184664" w:rsidRPr="00A85B6F" w:rsidRDefault="00A04294" w:rsidP="00CD7978">
                  <w:pPr>
                    <w:pStyle w:val="Heading3"/>
                  </w:pPr>
                  <w:r w:rsidRPr="00DA751F">
                    <w:rPr>
                      <w:color w:val="E7E6E6" w:themeColor="background2"/>
                    </w:rPr>
                    <w:t>+61 472 689 800</w:t>
                  </w:r>
                </w:p>
              </w:tc>
            </w:tr>
          </w:tbl>
          <w:p w14:paraId="22EAC690" w14:textId="77777777" w:rsidR="006337E6" w:rsidRPr="00A85B6F" w:rsidRDefault="006337E6" w:rsidP="00CC7AD0"/>
        </w:tc>
      </w:tr>
    </w:tbl>
    <w:p w14:paraId="0A01E623" w14:textId="22AC3CAF" w:rsidR="00B56F21" w:rsidRDefault="00B56F21" w:rsidP="004670DD">
      <w:pPr>
        <w:pStyle w:val="NoSpacing"/>
      </w:pPr>
    </w:p>
    <w:p w14:paraId="44A0C171" w14:textId="77777777" w:rsidR="005A4457" w:rsidRDefault="005A4457" w:rsidP="004670DD">
      <w:pPr>
        <w:pStyle w:val="NoSpacing"/>
      </w:pPr>
    </w:p>
    <w:sectPr w:rsidR="005A4457" w:rsidSect="004670DD">
      <w:footerReference w:type="default" r:id="rId7"/>
      <w:headerReference w:type="first" r:id="rId8"/>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5006A" w14:textId="77777777" w:rsidR="006F58BE" w:rsidRDefault="006F58BE" w:rsidP="008B2920">
      <w:pPr>
        <w:spacing w:after="0" w:line="240" w:lineRule="auto"/>
      </w:pPr>
      <w:r>
        <w:separator/>
      </w:r>
    </w:p>
  </w:endnote>
  <w:endnote w:type="continuationSeparator" w:id="0">
    <w:p w14:paraId="41AF3C57" w14:textId="77777777" w:rsidR="006F58BE" w:rsidRDefault="006F58BE"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230077"/>
      <w:docPartObj>
        <w:docPartGallery w:val="Page Numbers (Bottom of Page)"/>
        <w:docPartUnique/>
      </w:docPartObj>
    </w:sdtPr>
    <w:sdtEndPr>
      <w:rPr>
        <w:noProof/>
      </w:rPr>
    </w:sdtEndPr>
    <w:sdtContent>
      <w:p w14:paraId="69DA8FF7" w14:textId="77777777" w:rsidR="00853CE2" w:rsidRDefault="00853CE2" w:rsidP="00853CE2">
        <w:pPr>
          <w:pStyle w:val="Footer"/>
        </w:pPr>
        <w:r>
          <w:fldChar w:fldCharType="begin"/>
        </w:r>
        <w:r>
          <w:instrText xml:space="preserve"> PAGE   \* MERGEFORMAT </w:instrText>
        </w:r>
        <w:r>
          <w:fldChar w:fldCharType="separate"/>
        </w:r>
        <w:r w:rsidR="00B56F2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7840A" w14:textId="77777777" w:rsidR="006F58BE" w:rsidRDefault="006F58BE" w:rsidP="008B2920">
      <w:pPr>
        <w:spacing w:after="0" w:line="240" w:lineRule="auto"/>
      </w:pPr>
      <w:r>
        <w:separator/>
      </w:r>
    </w:p>
  </w:footnote>
  <w:footnote w:type="continuationSeparator" w:id="0">
    <w:p w14:paraId="6F70AF6A" w14:textId="77777777" w:rsidR="006F58BE" w:rsidRDefault="006F58BE"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Header layout table"/>
    </w:tblPr>
    <w:tblGrid>
      <w:gridCol w:w="10646"/>
    </w:tblGrid>
    <w:tr w:rsidR="00A85B6F" w14:paraId="05AEF443" w14:textId="77777777" w:rsidTr="00DA751F">
      <w:sdt>
        <w:sdtPr>
          <w:alias w:val="Your Name:"/>
          <w:tag w:val="Your Name:"/>
          <w:id w:val="-1685667604"/>
          <w:placeholder>
            <w:docPart w:val="9215E14488A4114BB152FEE0D53DB581"/>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tc>
            <w:tcPr>
              <w:tcW w:w="9340" w:type="dxa"/>
              <w:tcBorders>
                <w:top w:val="single" w:sz="4" w:space="0" w:color="4472C4" w:themeColor="accent5"/>
                <w:left w:val="single" w:sz="4" w:space="0" w:color="4472C4" w:themeColor="accent5"/>
                <w:bottom w:val="single" w:sz="4" w:space="0" w:color="4472C4"/>
                <w:right w:val="single" w:sz="4" w:space="0" w:color="4472C4"/>
              </w:tcBorders>
            </w:tcPr>
            <w:p w14:paraId="0CC53C82" w14:textId="77777777" w:rsidR="00A85B6F" w:rsidRDefault="00A04294" w:rsidP="00B56F21">
              <w:pPr>
                <w:pStyle w:val="Heading1"/>
              </w:pPr>
              <w:r>
                <w:t>Jacques Maeda</w:t>
              </w:r>
            </w:p>
          </w:tc>
        </w:sdtContent>
      </w:sdt>
    </w:tr>
    <w:tr w:rsidR="00142F58" w14:paraId="01ABF1C2" w14:textId="77777777" w:rsidTr="00DA751F">
      <w:trPr>
        <w:trHeight w:hRule="exact" w:val="72"/>
      </w:trPr>
      <w:tc>
        <w:tcPr>
          <w:tcW w:w="9340" w:type="dxa"/>
          <w:tcBorders>
            <w:top w:val="single" w:sz="4" w:space="0" w:color="4472C4"/>
            <w:left w:val="nil"/>
            <w:bottom w:val="nil"/>
            <w:right w:val="nil"/>
          </w:tcBorders>
          <w:tcMar>
            <w:top w:w="0" w:type="dxa"/>
            <w:left w:w="0" w:type="dxa"/>
            <w:bottom w:w="0" w:type="dxa"/>
            <w:right w:w="0" w:type="dxa"/>
          </w:tcMar>
        </w:tcPr>
        <w:p w14:paraId="23DD73B0" w14:textId="77777777" w:rsidR="00142F58" w:rsidRDefault="00142F58" w:rsidP="00142F58"/>
      </w:tc>
    </w:tr>
  </w:tbl>
  <w:p w14:paraId="3C664DE5" w14:textId="77777777" w:rsidR="00BD5EFB" w:rsidRDefault="00BD5E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94"/>
    <w:rsid w:val="000243D1"/>
    <w:rsid w:val="00057F04"/>
    <w:rsid w:val="000A378C"/>
    <w:rsid w:val="000C005F"/>
    <w:rsid w:val="000C1B37"/>
    <w:rsid w:val="0010042F"/>
    <w:rsid w:val="00135C2C"/>
    <w:rsid w:val="00142F58"/>
    <w:rsid w:val="00153ED4"/>
    <w:rsid w:val="00184664"/>
    <w:rsid w:val="001A7308"/>
    <w:rsid w:val="001F60D3"/>
    <w:rsid w:val="00270101"/>
    <w:rsid w:val="0027115C"/>
    <w:rsid w:val="00293B83"/>
    <w:rsid w:val="002A04B7"/>
    <w:rsid w:val="00331FAB"/>
    <w:rsid w:val="00362C4A"/>
    <w:rsid w:val="003815A4"/>
    <w:rsid w:val="00390414"/>
    <w:rsid w:val="003B5B09"/>
    <w:rsid w:val="003E1711"/>
    <w:rsid w:val="004426E9"/>
    <w:rsid w:val="0045425A"/>
    <w:rsid w:val="00454631"/>
    <w:rsid w:val="00463A38"/>
    <w:rsid w:val="004670DD"/>
    <w:rsid w:val="0048346B"/>
    <w:rsid w:val="004964EF"/>
    <w:rsid w:val="004E1950"/>
    <w:rsid w:val="004E4CA5"/>
    <w:rsid w:val="00502D70"/>
    <w:rsid w:val="00507F8A"/>
    <w:rsid w:val="00510920"/>
    <w:rsid w:val="005A4457"/>
    <w:rsid w:val="005B0E81"/>
    <w:rsid w:val="005C2FCB"/>
    <w:rsid w:val="00630D36"/>
    <w:rsid w:val="006337E6"/>
    <w:rsid w:val="006A3CE7"/>
    <w:rsid w:val="006C6DEF"/>
    <w:rsid w:val="006F1734"/>
    <w:rsid w:val="006F57E0"/>
    <w:rsid w:val="006F58BE"/>
    <w:rsid w:val="00744A41"/>
    <w:rsid w:val="00781D13"/>
    <w:rsid w:val="00783C41"/>
    <w:rsid w:val="00787503"/>
    <w:rsid w:val="007919C4"/>
    <w:rsid w:val="007E7032"/>
    <w:rsid w:val="00824132"/>
    <w:rsid w:val="00833359"/>
    <w:rsid w:val="00853CE2"/>
    <w:rsid w:val="00860491"/>
    <w:rsid w:val="00887A77"/>
    <w:rsid w:val="008B2920"/>
    <w:rsid w:val="008B2DF7"/>
    <w:rsid w:val="009039F1"/>
    <w:rsid w:val="009244EC"/>
    <w:rsid w:val="009F4EB4"/>
    <w:rsid w:val="00A04294"/>
    <w:rsid w:val="00A213B1"/>
    <w:rsid w:val="00A22552"/>
    <w:rsid w:val="00A50A33"/>
    <w:rsid w:val="00A85B6F"/>
    <w:rsid w:val="00AA3476"/>
    <w:rsid w:val="00AA6B7B"/>
    <w:rsid w:val="00AB1351"/>
    <w:rsid w:val="00AB540C"/>
    <w:rsid w:val="00AC5D83"/>
    <w:rsid w:val="00B41780"/>
    <w:rsid w:val="00B56F21"/>
    <w:rsid w:val="00B67DB0"/>
    <w:rsid w:val="00BD5EFB"/>
    <w:rsid w:val="00BF13DC"/>
    <w:rsid w:val="00C35EFB"/>
    <w:rsid w:val="00C73037"/>
    <w:rsid w:val="00CD7978"/>
    <w:rsid w:val="00D11D09"/>
    <w:rsid w:val="00D2689C"/>
    <w:rsid w:val="00DA751F"/>
    <w:rsid w:val="00DF6A6F"/>
    <w:rsid w:val="00E20402"/>
    <w:rsid w:val="00E7158F"/>
    <w:rsid w:val="00E77071"/>
    <w:rsid w:val="00E776F0"/>
    <w:rsid w:val="00E928A3"/>
    <w:rsid w:val="00F67FBA"/>
    <w:rsid w:val="00F879CE"/>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331FC"/>
  <w15:chartTrackingRefBased/>
  <w15:docId w15:val="{B5C88715-B459-A746-897F-CD448B2C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36A6B" w:themeColor="text2"/>
        <w:lang w:val="en-US" w:eastAsia="en-US" w:bidi="ar-SA"/>
      </w:rPr>
    </w:rPrDefault>
    <w:pPrDefault>
      <w:pPr>
        <w:spacing w:after="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631"/>
    <w:rPr>
      <w:lang w:val="en-AU"/>
    </w:rPr>
  </w:style>
  <w:style w:type="paragraph" w:styleId="Heading1">
    <w:name w:val="heading 1"/>
    <w:basedOn w:val="Normal"/>
    <w:link w:val="Heading1Char"/>
    <w:uiPriority w:val="9"/>
    <w:qFormat/>
    <w:rsid w:val="00CD7978"/>
    <w:pPr>
      <w:keepNext/>
      <w:keepLines/>
      <w:spacing w:after="0"/>
      <w:jc w:val="center"/>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A50A33"/>
    <w:pPr>
      <w:keepNext/>
      <w:keepLines/>
      <w:spacing w:before="840"/>
      <w:contextualSpacing/>
      <w:jc w:val="center"/>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3B5B09"/>
    <w:pPr>
      <w:keepNext/>
      <w:keepLines/>
      <w:contextualSpacing/>
      <w:jc w:val="cente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4E4CA5"/>
    <w:pPr>
      <w:keepNext/>
      <w:keepLines/>
      <w:spacing w:before="40" w:after="0"/>
      <w:outlineLvl w:val="3"/>
    </w:pPr>
    <w:rPr>
      <w:rFonts w:asciiTheme="majorHAnsi" w:eastAsiaTheme="majorEastAsia" w:hAnsiTheme="majorHAnsi" w:cstheme="majorBidi"/>
      <w:i/>
      <w:iCs/>
      <w:color w:val="FFBF00" w:themeColor="accent1" w:themeShade="BF"/>
    </w:rPr>
  </w:style>
  <w:style w:type="paragraph" w:styleId="Heading5">
    <w:name w:val="heading 5"/>
    <w:basedOn w:val="Normal"/>
    <w:next w:val="Normal"/>
    <w:link w:val="Heading5Char"/>
    <w:uiPriority w:val="9"/>
    <w:semiHidden/>
    <w:unhideWhenUsed/>
    <w:qFormat/>
    <w:rsid w:val="004E4CA5"/>
    <w:pPr>
      <w:keepNext/>
      <w:keepLines/>
      <w:spacing w:before="40" w:after="0"/>
      <w:outlineLvl w:val="4"/>
    </w:pPr>
    <w:rPr>
      <w:rFonts w:asciiTheme="majorHAnsi" w:eastAsiaTheme="majorEastAsia" w:hAnsiTheme="majorHAnsi" w:cstheme="majorBidi"/>
      <w:color w:val="FFBF0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7978"/>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A50A33"/>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3B5B09"/>
    <w:rPr>
      <w:rFonts w:asciiTheme="majorHAnsi" w:eastAsiaTheme="majorEastAsia" w:hAnsiTheme="majorHAnsi" w:cstheme="majorBidi"/>
      <w:b/>
      <w:szCs w:val="24"/>
    </w:r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semiHidden/>
    <w:rsid w:val="004E4CA5"/>
    <w:rPr>
      <w:rFonts w:asciiTheme="majorHAnsi" w:eastAsiaTheme="majorEastAsia" w:hAnsiTheme="majorHAnsi" w:cstheme="majorBidi"/>
      <w:i/>
      <w:iCs/>
      <w:color w:val="FFBF00" w:themeColor="accent1" w:themeShade="BF"/>
    </w:rPr>
  </w:style>
  <w:style w:type="character" w:customStyle="1" w:styleId="Heading5Char">
    <w:name w:val="Heading 5 Char"/>
    <w:basedOn w:val="DefaultParagraphFont"/>
    <w:link w:val="Heading5"/>
    <w:uiPriority w:val="9"/>
    <w:semiHidden/>
    <w:rsid w:val="004E4CA5"/>
    <w:rPr>
      <w:rFonts w:asciiTheme="majorHAnsi" w:eastAsiaTheme="majorEastAsia" w:hAnsiTheme="majorHAnsi" w:cstheme="majorBidi"/>
      <w:color w:val="FFBF00" w:themeColor="accent1" w:themeShade="BF"/>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98"/>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Salutation">
    <w:name w:val="Salutation"/>
    <w:basedOn w:val="Normal"/>
    <w:next w:val="Normal"/>
    <w:link w:val="SalutationChar"/>
    <w:uiPriority w:val="12"/>
    <w:qFormat/>
    <w:rsid w:val="00362C4A"/>
    <w:pPr>
      <w:spacing w:after="120"/>
    </w:pPr>
  </w:style>
  <w:style w:type="character" w:customStyle="1" w:styleId="SalutationChar">
    <w:name w:val="Salutation Char"/>
    <w:basedOn w:val="DefaultParagraphFont"/>
    <w:link w:val="Salutation"/>
    <w:uiPriority w:val="12"/>
    <w:rsid w:val="00362C4A"/>
  </w:style>
  <w:style w:type="paragraph" w:styleId="Closing">
    <w:name w:val="Closing"/>
    <w:basedOn w:val="Normal"/>
    <w:next w:val="Signature"/>
    <w:link w:val="ClosingChar"/>
    <w:uiPriority w:val="13"/>
    <w:qFormat/>
    <w:rsid w:val="00362C4A"/>
    <w:pPr>
      <w:spacing w:before="360" w:after="120"/>
      <w:contextualSpacing/>
    </w:pPr>
  </w:style>
  <w:style w:type="character" w:customStyle="1" w:styleId="ClosingChar">
    <w:name w:val="Closing Char"/>
    <w:basedOn w:val="DefaultParagraphFont"/>
    <w:link w:val="Closing"/>
    <w:uiPriority w:val="13"/>
    <w:rsid w:val="00B56F21"/>
  </w:style>
  <w:style w:type="paragraph" w:styleId="Signature">
    <w:name w:val="Signature"/>
    <w:basedOn w:val="Normal"/>
    <w:next w:val="Normal"/>
    <w:link w:val="SignatureChar"/>
    <w:uiPriority w:val="14"/>
    <w:qFormat/>
    <w:rsid w:val="00362C4A"/>
    <w:pPr>
      <w:spacing w:after="120" w:line="240" w:lineRule="auto"/>
    </w:pPr>
  </w:style>
  <w:style w:type="character" w:customStyle="1" w:styleId="SignatureChar">
    <w:name w:val="Signature Char"/>
    <w:basedOn w:val="DefaultParagraphFont"/>
    <w:link w:val="Signature"/>
    <w:uiPriority w:val="14"/>
    <w:rsid w:val="00B56F21"/>
  </w:style>
  <w:style w:type="paragraph" w:styleId="Date">
    <w:name w:val="Date"/>
    <w:basedOn w:val="Normal"/>
    <w:next w:val="Normal"/>
    <w:link w:val="DateChar"/>
    <w:uiPriority w:val="11"/>
    <w:qFormat/>
    <w:rsid w:val="00362C4A"/>
    <w:pPr>
      <w:spacing w:after="560"/>
    </w:pPr>
  </w:style>
  <w:style w:type="character" w:customStyle="1" w:styleId="DateChar">
    <w:name w:val="Date Char"/>
    <w:basedOn w:val="DefaultParagraphFont"/>
    <w:link w:val="Date"/>
    <w:uiPriority w:val="11"/>
    <w:rsid w:val="00362C4A"/>
  </w:style>
  <w:style w:type="paragraph" w:styleId="Title">
    <w:name w:val="Title"/>
    <w:basedOn w:val="Normal"/>
    <w:next w:val="Normal"/>
    <w:link w:val="TitleChar"/>
    <w:uiPriority w:val="10"/>
    <w:semiHidden/>
    <w:unhideWhenUsed/>
    <w:qFormat/>
    <w:rsid w:val="00B56F21"/>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B56F21"/>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qFormat/>
    <w:rsid w:val="00B56F21"/>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B56F21"/>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84892">
      <w:bodyDiv w:val="1"/>
      <w:marLeft w:val="0"/>
      <w:marRight w:val="0"/>
      <w:marTop w:val="0"/>
      <w:marBottom w:val="0"/>
      <w:divBdr>
        <w:top w:val="none" w:sz="0" w:space="0" w:color="auto"/>
        <w:left w:val="none" w:sz="0" w:space="0" w:color="auto"/>
        <w:bottom w:val="none" w:sz="0" w:space="0" w:color="auto"/>
        <w:right w:val="none" w:sz="0" w:space="0" w:color="auto"/>
      </w:divBdr>
    </w:div>
    <w:div w:id="1041594539">
      <w:bodyDiv w:val="1"/>
      <w:marLeft w:val="0"/>
      <w:marRight w:val="0"/>
      <w:marTop w:val="0"/>
      <w:marBottom w:val="0"/>
      <w:divBdr>
        <w:top w:val="none" w:sz="0" w:space="0" w:color="auto"/>
        <w:left w:val="none" w:sz="0" w:space="0" w:color="auto"/>
        <w:bottom w:val="none" w:sz="0" w:space="0" w:color="auto"/>
        <w:right w:val="none" w:sz="0" w:space="0" w:color="auto"/>
      </w:divBdr>
    </w:div>
    <w:div w:id="185009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ques/Library/Containers/com.microsoft.Word/Data/Library/Application%20Support/Microsoft/Office/16.0/DTS/en-US%7bD9D654CA-9B68-DF4E-AB35-EEDB64848993%7d/%7bE88BB4CD-44C4-6544-A1AB-49DC11F15B8D%7dtf163927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920DD3E6FE1B4CB31BEA4D03DAAB62"/>
        <w:category>
          <w:name w:val="General"/>
          <w:gallery w:val="placeholder"/>
        </w:category>
        <w:types>
          <w:type w:val="bbPlcHdr"/>
        </w:types>
        <w:behaviors>
          <w:behavior w:val="content"/>
        </w:behaviors>
        <w:guid w:val="{4A7D6454-34C4-2F4B-8339-D97B5EC6C32F}"/>
      </w:docPartPr>
      <w:docPartBody>
        <w:p w:rsidR="00AB3595" w:rsidRDefault="004C6088">
          <w:pPr>
            <w:pStyle w:val="B6920DD3E6FE1B4CB31BEA4D03DAAB62"/>
          </w:pPr>
          <w:r>
            <w:t>Recipient Name</w:t>
          </w:r>
        </w:p>
      </w:docPartBody>
    </w:docPart>
    <w:docPart>
      <w:docPartPr>
        <w:name w:val="00B31038F023D849B98ABD93759052A0"/>
        <w:category>
          <w:name w:val="General"/>
          <w:gallery w:val="placeholder"/>
        </w:category>
        <w:types>
          <w:type w:val="bbPlcHdr"/>
        </w:types>
        <w:behaviors>
          <w:behavior w:val="content"/>
        </w:behaviors>
        <w:guid w:val="{487CD2BD-7D95-7447-A566-5431841BE2A6}"/>
      </w:docPartPr>
      <w:docPartBody>
        <w:p w:rsidR="00AB3595" w:rsidRDefault="004C6088">
          <w:pPr>
            <w:pStyle w:val="00B31038F023D849B98ABD93759052A0"/>
          </w:pPr>
          <w:r>
            <w:t>Sincerely</w:t>
          </w:r>
        </w:p>
      </w:docPartBody>
    </w:docPart>
    <w:docPart>
      <w:docPartPr>
        <w:name w:val="9972DD1DAFE042428521C3276DBB69D3"/>
        <w:category>
          <w:name w:val="General"/>
          <w:gallery w:val="placeholder"/>
        </w:category>
        <w:types>
          <w:type w:val="bbPlcHdr"/>
        </w:types>
        <w:behaviors>
          <w:behavior w:val="content"/>
        </w:behaviors>
        <w:guid w:val="{C7C92FDB-09AA-1045-BDB9-81FBEEAB373A}"/>
      </w:docPartPr>
      <w:docPartBody>
        <w:p w:rsidR="00AB3595" w:rsidRDefault="004C6088">
          <w:pPr>
            <w:pStyle w:val="9972DD1DAFE042428521C3276DBB69D3"/>
          </w:pPr>
          <w:r w:rsidRPr="005152F2">
            <w:t>Your Name</w:t>
          </w:r>
        </w:p>
      </w:docPartBody>
    </w:docPart>
    <w:docPart>
      <w:docPartPr>
        <w:name w:val="77631FADAD23EA449E909A0AE3F8E70F"/>
        <w:category>
          <w:name w:val="General"/>
          <w:gallery w:val="placeholder"/>
        </w:category>
        <w:types>
          <w:type w:val="bbPlcHdr"/>
        </w:types>
        <w:behaviors>
          <w:behavior w:val="content"/>
        </w:behaviors>
        <w:guid w:val="{F0CC93F1-D79F-EC49-A9C9-1F68D0C25F3E}"/>
      </w:docPartPr>
      <w:docPartBody>
        <w:p w:rsidR="00AB3595" w:rsidRDefault="004C6088">
          <w:pPr>
            <w:pStyle w:val="77631FADAD23EA449E909A0AE3F8E70F"/>
          </w:pPr>
          <w:r>
            <w:t>Contact</w:t>
          </w:r>
        </w:p>
      </w:docPartBody>
    </w:docPart>
    <w:docPart>
      <w:docPartPr>
        <w:name w:val="9215E14488A4114BB152FEE0D53DB581"/>
        <w:category>
          <w:name w:val="General"/>
          <w:gallery w:val="placeholder"/>
        </w:category>
        <w:types>
          <w:type w:val="bbPlcHdr"/>
        </w:types>
        <w:behaviors>
          <w:behavior w:val="content"/>
        </w:behaviors>
        <w:guid w:val="{F83959F9-E4C5-2B40-9EA5-96DD61E891E8}"/>
      </w:docPartPr>
      <w:docPartBody>
        <w:p w:rsidR="00AB3595" w:rsidRDefault="004C6088">
          <w:pPr>
            <w:pStyle w:val="9215E14488A4114BB152FEE0D53DB581"/>
          </w:pPr>
          <w:r w:rsidRPr="00A85B6F">
            <w:t>Telephone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88"/>
    <w:rsid w:val="00313C3B"/>
    <w:rsid w:val="003F2503"/>
    <w:rsid w:val="004C6088"/>
    <w:rsid w:val="004D7C18"/>
    <w:rsid w:val="006E1811"/>
    <w:rsid w:val="00713EBC"/>
    <w:rsid w:val="0081332C"/>
    <w:rsid w:val="00A5206B"/>
    <w:rsid w:val="00A572A4"/>
    <w:rsid w:val="00A90377"/>
    <w:rsid w:val="00AB3595"/>
    <w:rsid w:val="00B93C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920DD3E6FE1B4CB31BEA4D03DAAB62">
    <w:name w:val="B6920DD3E6FE1B4CB31BEA4D03DAAB62"/>
  </w:style>
  <w:style w:type="paragraph" w:customStyle="1" w:styleId="7584ED0DC8495C46AB52B26F6EAD7D4C">
    <w:name w:val="7584ED0DC8495C46AB52B26F6EAD7D4C"/>
  </w:style>
  <w:style w:type="paragraph" w:customStyle="1" w:styleId="A387EA1152C77E4BA361E1BF5CEDD149">
    <w:name w:val="A387EA1152C77E4BA361E1BF5CEDD149"/>
  </w:style>
  <w:style w:type="paragraph" w:customStyle="1" w:styleId="8637F5F364616C4BA85C7A4BF9FC23A7">
    <w:name w:val="8637F5F364616C4BA85C7A4BF9FC23A7"/>
  </w:style>
  <w:style w:type="paragraph" w:customStyle="1" w:styleId="AE2F3275D289AA45A3CE4527BEB52BB6">
    <w:name w:val="AE2F3275D289AA45A3CE4527BEB52BB6"/>
  </w:style>
  <w:style w:type="paragraph" w:customStyle="1" w:styleId="2F555497BFD78541A8FF66E13AD2B23F">
    <w:name w:val="2F555497BFD78541A8FF66E13AD2B23F"/>
  </w:style>
  <w:style w:type="paragraph" w:customStyle="1" w:styleId="8CC69F7ED3615A408BB4C5E04778ECAD">
    <w:name w:val="8CC69F7ED3615A408BB4C5E04778ECAD"/>
  </w:style>
  <w:style w:type="paragraph" w:customStyle="1" w:styleId="8656671EBD0ADB4E840C306062E901C3">
    <w:name w:val="8656671EBD0ADB4E840C306062E901C3"/>
  </w:style>
  <w:style w:type="paragraph" w:customStyle="1" w:styleId="00B31038F023D849B98ABD93759052A0">
    <w:name w:val="00B31038F023D849B98ABD93759052A0"/>
  </w:style>
  <w:style w:type="paragraph" w:customStyle="1" w:styleId="9972DD1DAFE042428521C3276DBB69D3">
    <w:name w:val="9972DD1DAFE042428521C3276DBB69D3"/>
  </w:style>
  <w:style w:type="paragraph" w:customStyle="1" w:styleId="77631FADAD23EA449E909A0AE3F8E70F">
    <w:name w:val="77631FADAD23EA449E909A0AE3F8E70F"/>
  </w:style>
  <w:style w:type="paragraph" w:customStyle="1" w:styleId="89E2F4D7CCCA6146BB87BB395C577F68">
    <w:name w:val="89E2F4D7CCCA6146BB87BB395C577F68"/>
  </w:style>
  <w:style w:type="paragraph" w:customStyle="1" w:styleId="8E77CDCE33B542478F1A98D16C272010">
    <w:name w:val="8E77CDCE33B542478F1A98D16C272010"/>
  </w:style>
  <w:style w:type="paragraph" w:customStyle="1" w:styleId="680D7A2EE5A10F4F9D2D286FED0787AA">
    <w:name w:val="680D7A2EE5A10F4F9D2D286FED0787AA"/>
  </w:style>
  <w:style w:type="paragraph" w:customStyle="1" w:styleId="9215E14488A4114BB152FEE0D53DB581">
    <w:name w:val="9215E14488A4114BB152FEE0D53DB5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Cover Letter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{E88BB4CD-44C4-6544-A1AB-49DC11F15B8D}tf16392741.dotx</Template>
  <TotalTime>1</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Maeda</dc:creator>
  <cp:keywords/>
  <dc:description/>
  <cp:lastModifiedBy>Jacques Maeda</cp:lastModifiedBy>
  <cp:revision>3</cp:revision>
  <cp:lastPrinted>2018-12-05T23:36:00Z</cp:lastPrinted>
  <dcterms:created xsi:type="dcterms:W3CDTF">2018-12-05T23:59:00Z</dcterms:created>
  <dcterms:modified xsi:type="dcterms:W3CDTF">2018-12-17T22:40:00Z</dcterms:modified>
</cp:coreProperties>
</file>