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Default="00350FF9" w:rsidP="00965D17">
      <w:pPr>
        <w:pStyle w:val="Title"/>
      </w:pPr>
      <w:r>
        <w:t>Joshua Watt</w:t>
      </w:r>
    </w:p>
    <w:p w:rsidR="00965D17" w:rsidRPr="00C25A8F" w:rsidRDefault="00350FF9" w:rsidP="00965D17">
      <w:pPr>
        <w:rPr>
          <w:sz w:val="21"/>
          <w:szCs w:val="21"/>
        </w:rPr>
      </w:pPr>
      <w:r w:rsidRPr="00C25A8F">
        <w:rPr>
          <w:sz w:val="21"/>
          <w:szCs w:val="21"/>
        </w:rPr>
        <w:t xml:space="preserve">11 </w:t>
      </w:r>
      <w:proofErr w:type="spellStart"/>
      <w:r w:rsidRPr="00C25A8F">
        <w:rPr>
          <w:sz w:val="21"/>
          <w:szCs w:val="21"/>
        </w:rPr>
        <w:t>Tanyalee</w:t>
      </w:r>
      <w:proofErr w:type="spellEnd"/>
      <w:r w:rsidRPr="00C25A8F">
        <w:rPr>
          <w:sz w:val="21"/>
          <w:szCs w:val="21"/>
        </w:rPr>
        <w:t xml:space="preserve"> Court, Mount Martha, Victoria, 3934 |0439083248</w:t>
      </w:r>
      <w:r w:rsidR="00965D17" w:rsidRPr="00C25A8F">
        <w:rPr>
          <w:sz w:val="21"/>
          <w:szCs w:val="21"/>
        </w:rPr>
        <w:t>| </w:t>
      </w:r>
      <w:r w:rsidRPr="00C25A8F">
        <w:rPr>
          <w:sz w:val="21"/>
          <w:szCs w:val="21"/>
        </w:rPr>
        <w:t>joshjwatt@gmail.com</w:t>
      </w:r>
    </w:p>
    <w:p w:rsidR="00965D17" w:rsidRPr="00C25A8F" w:rsidRDefault="00136C42" w:rsidP="00965D17">
      <w:pPr>
        <w:pStyle w:val="Salutation"/>
        <w:rPr>
          <w:sz w:val="21"/>
          <w:szCs w:val="21"/>
        </w:rPr>
      </w:pPr>
      <w:r>
        <w:rPr>
          <w:sz w:val="21"/>
          <w:szCs w:val="21"/>
        </w:rPr>
        <w:t>To whom it may concern</w:t>
      </w:r>
      <w:r w:rsidR="00965D17" w:rsidRPr="00C25A8F">
        <w:rPr>
          <w:sz w:val="21"/>
          <w:szCs w:val="21"/>
        </w:rPr>
        <w:t>:</w:t>
      </w:r>
    </w:p>
    <w:p w:rsidR="00965D17" w:rsidRPr="00C25A8F" w:rsidRDefault="00350FF9" w:rsidP="00350FF9">
      <w:pPr>
        <w:rPr>
          <w:sz w:val="21"/>
          <w:szCs w:val="21"/>
        </w:rPr>
      </w:pPr>
      <w:r w:rsidRPr="00C25A8F">
        <w:rPr>
          <w:sz w:val="21"/>
          <w:szCs w:val="21"/>
        </w:rPr>
        <w:t xml:space="preserve">I am writing to you to express interest in the job advertised </w:t>
      </w:r>
      <w:r w:rsidR="00136C42">
        <w:rPr>
          <w:sz w:val="21"/>
          <w:szCs w:val="21"/>
        </w:rPr>
        <w:t>by your company.</w:t>
      </w:r>
    </w:p>
    <w:p w:rsidR="00B57B6C" w:rsidRDefault="00B57B6C" w:rsidP="00B57B6C">
      <w:pPr>
        <w:pStyle w:val="Closing"/>
        <w:spacing w:before="120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After owning and operating 2 successful and profitable restaurants on Main Street in Mornington for the past 4 years I have decided to step out of the day to day running of the business to focus on another career more in line with my current passions.</w:t>
      </w:r>
    </w:p>
    <w:p w:rsidR="00B57B6C" w:rsidRDefault="00B57B6C" w:rsidP="00B57B6C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Although owning and operating restaurants was a goal I had for years growing up, I have found tha</w:t>
      </w:r>
      <w:r w:rsidR="004B3F6C">
        <w:rPr>
          <w:bCs/>
          <w:color w:val="0D0D0D" w:themeColor="text1" w:themeTint="F2"/>
        </w:rPr>
        <w:t>t my goals and aspirations have grown above owing a small business.</w:t>
      </w:r>
    </w:p>
    <w:p w:rsidR="004B3F6C" w:rsidRDefault="004B3F6C" w:rsidP="00B57B6C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From the day to day management of the restaurants to managing cash flow and finances, I believe my experience sets me up well to excel in a variety of professions and roles.</w:t>
      </w:r>
    </w:p>
    <w:p w:rsidR="004C62C8" w:rsidRDefault="004C62C8" w:rsidP="00B57B6C">
      <w:pPr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Although the only experience I have on my resume is owning 2 businesses within the hospitality sector, I successfully opened and ran both off no prior experience in doing so. I am an extremely fast learner and thrive in fast paced and challenging situations. I am leaving my current employment in the hope to find something with a more senior role in a company and which challenges</w:t>
      </w:r>
      <w:bookmarkStart w:id="0" w:name="_GoBack"/>
      <w:bookmarkEnd w:id="0"/>
      <w:r>
        <w:rPr>
          <w:bCs/>
          <w:color w:val="0D0D0D" w:themeColor="text1" w:themeTint="F2"/>
        </w:rPr>
        <w:t xml:space="preserve"> and pushes me daily</w:t>
      </w:r>
    </w:p>
    <w:p w:rsidR="004B3F6C" w:rsidRPr="004B3F6C" w:rsidRDefault="004B3F6C" w:rsidP="00B57B6C">
      <w:pPr>
        <w:rPr>
          <w:bCs/>
          <w:color w:val="0D0D0D" w:themeColor="text1" w:themeTint="F2"/>
        </w:rPr>
      </w:pPr>
    </w:p>
    <w:p w:rsidR="00965D17" w:rsidRPr="00C25A8F" w:rsidRDefault="00C25A8F" w:rsidP="00C25A8F">
      <w:pPr>
        <w:pStyle w:val="Closing"/>
        <w:spacing w:before="120"/>
        <w:rPr>
          <w:sz w:val="21"/>
          <w:szCs w:val="21"/>
        </w:rPr>
      </w:pPr>
      <w:r w:rsidRPr="00C25A8F">
        <w:rPr>
          <w:sz w:val="21"/>
          <w:szCs w:val="21"/>
        </w:rPr>
        <w:t>Kind Regards</w:t>
      </w:r>
      <w:r w:rsidR="00965D17" w:rsidRPr="00C25A8F">
        <w:rPr>
          <w:sz w:val="21"/>
          <w:szCs w:val="21"/>
        </w:rPr>
        <w:t>,</w:t>
      </w:r>
    </w:p>
    <w:sdt>
      <w:sdtPr>
        <w:rPr>
          <w:sz w:val="21"/>
          <w:szCs w:val="21"/>
        </w:rPr>
        <w:alias w:val="Your Name:"/>
        <w:tag w:val="Your Name:"/>
        <w:id w:val="-80522426"/>
        <w:placeholder>
          <w:docPart w:val="0330CE231C679E44A0B2966311497DC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C25A8F" w:rsidRDefault="00350FF9" w:rsidP="00C25A8F">
          <w:pPr>
            <w:pStyle w:val="Signature"/>
            <w:spacing w:before="120"/>
            <w:rPr>
              <w:sz w:val="21"/>
              <w:szCs w:val="21"/>
            </w:rPr>
          </w:pPr>
          <w:r w:rsidRPr="00C25A8F">
            <w:rPr>
              <w:sz w:val="21"/>
              <w:szCs w:val="21"/>
            </w:rPr>
            <w:t>Josh Watt</w:t>
          </w:r>
        </w:p>
      </w:sdtContent>
    </w:sdt>
    <w:sectPr w:rsidR="00302A2C" w:rsidRPr="00C25A8F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ED" w:rsidRDefault="00E804ED">
      <w:pPr>
        <w:spacing w:after="0"/>
      </w:pPr>
      <w:r>
        <w:separator/>
      </w:r>
    </w:p>
  </w:endnote>
  <w:endnote w:type="continuationSeparator" w:id="0">
    <w:p w:rsidR="00E804ED" w:rsidRDefault="00E804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ED" w:rsidRDefault="00E804ED">
      <w:pPr>
        <w:spacing w:after="0"/>
      </w:pPr>
      <w:r>
        <w:separator/>
      </w:r>
    </w:p>
  </w:footnote>
  <w:footnote w:type="continuationSeparator" w:id="0">
    <w:p w:rsidR="00E804ED" w:rsidRDefault="00E804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F9"/>
    <w:rsid w:val="000D5AB1"/>
    <w:rsid w:val="00136C42"/>
    <w:rsid w:val="002045EB"/>
    <w:rsid w:val="00293B83"/>
    <w:rsid w:val="00302A2C"/>
    <w:rsid w:val="00350FF9"/>
    <w:rsid w:val="00381669"/>
    <w:rsid w:val="004B3F6C"/>
    <w:rsid w:val="004C62C8"/>
    <w:rsid w:val="0052105A"/>
    <w:rsid w:val="0058078A"/>
    <w:rsid w:val="00673C35"/>
    <w:rsid w:val="006A3CE7"/>
    <w:rsid w:val="0076387D"/>
    <w:rsid w:val="008D2377"/>
    <w:rsid w:val="008F15C5"/>
    <w:rsid w:val="00965D17"/>
    <w:rsid w:val="009E3C42"/>
    <w:rsid w:val="00A27383"/>
    <w:rsid w:val="00A4354E"/>
    <w:rsid w:val="00A736B0"/>
    <w:rsid w:val="00B57B6C"/>
    <w:rsid w:val="00C25A8F"/>
    <w:rsid w:val="00C83E3C"/>
    <w:rsid w:val="00D02A74"/>
    <w:rsid w:val="00D905F1"/>
    <w:rsid w:val="00DF56DD"/>
    <w:rsid w:val="00E804ED"/>
    <w:rsid w:val="00FA0E68"/>
    <w:rsid w:val="00FB47F9"/>
    <w:rsid w:val="00F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9FB9"/>
  <w15:chartTrackingRefBased/>
  <w15:docId w15:val="{8764B072-FF1F-E049-89C8-B34E73CE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hwatt/Library/Containers/com.microsoft.Word/Data/Library/Application%20Support/Microsoft/Office/16.0/DTS/Search/%7b29D0B8BB-61CF-7D48-BBFF-35DFB989E03D%7dtf0291949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30CE231C679E44A0B2966311497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E368-1820-4C42-AEC7-1124C075CABD}"/>
      </w:docPartPr>
      <w:docPartBody>
        <w:p w:rsidR="00894CF7" w:rsidRDefault="00FA4D48">
          <w:pPr>
            <w:pStyle w:val="0330CE231C679E44A0B2966311497DC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48"/>
    <w:rsid w:val="008150DC"/>
    <w:rsid w:val="008932F7"/>
    <w:rsid w:val="00894CF7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8E0E735730DE4FB4E80B0F69A1C0E7">
    <w:name w:val="608E0E735730DE4FB4E80B0F69A1C0E7"/>
  </w:style>
  <w:style w:type="paragraph" w:customStyle="1" w:styleId="7D257ADF6D39FD41873931A235C64775">
    <w:name w:val="7D257ADF6D39FD41873931A235C64775"/>
  </w:style>
  <w:style w:type="paragraph" w:customStyle="1" w:styleId="CBE992F8BFBEB9489F4268ED6D8AFEB7">
    <w:name w:val="CBE992F8BFBEB9489F4268ED6D8AFEB7"/>
  </w:style>
  <w:style w:type="paragraph" w:customStyle="1" w:styleId="9633327512897A4095A6CF2B74F08FC9">
    <w:name w:val="9633327512897A4095A6CF2B74F08FC9"/>
  </w:style>
  <w:style w:type="paragraph" w:customStyle="1" w:styleId="F21B4CCA9452BB46BF76CFFDFF4724A3">
    <w:name w:val="F21B4CCA9452BB46BF76CFFDFF4724A3"/>
  </w:style>
  <w:style w:type="paragraph" w:customStyle="1" w:styleId="509CF12D5B1A5F478B33F0C65D56424A">
    <w:name w:val="509CF12D5B1A5F478B33F0C65D56424A"/>
  </w:style>
  <w:style w:type="paragraph" w:customStyle="1" w:styleId="B507C590DB93524B8991DCE747E37935">
    <w:name w:val="B507C590DB93524B8991DCE747E37935"/>
  </w:style>
  <w:style w:type="paragraph" w:customStyle="1" w:styleId="D718E1F031B289419B753218465C1C44">
    <w:name w:val="D718E1F031B289419B753218465C1C44"/>
  </w:style>
  <w:style w:type="paragraph" w:customStyle="1" w:styleId="E6E1602B16281048B2A0C934FD2F497B">
    <w:name w:val="E6E1602B16281048B2A0C934FD2F497B"/>
  </w:style>
  <w:style w:type="paragraph" w:customStyle="1" w:styleId="5F81F58CC4DB514B9732A6E3B1229DE9">
    <w:name w:val="5F81F58CC4DB514B9732A6E3B1229DE9"/>
  </w:style>
  <w:style w:type="paragraph" w:customStyle="1" w:styleId="3D703A04B654C647AFE9BF2DCB283BB6">
    <w:name w:val="3D703A04B654C647AFE9BF2DCB283BB6"/>
  </w:style>
  <w:style w:type="paragraph" w:customStyle="1" w:styleId="F3DBAD78DA6E4846A3CD6EC4A1DE7C50">
    <w:name w:val="F3DBAD78DA6E4846A3CD6EC4A1DE7C50"/>
  </w:style>
  <w:style w:type="paragraph" w:customStyle="1" w:styleId="0330CE231C679E44A0B2966311497DC3">
    <w:name w:val="0330CE231C679E44A0B2966311497D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David Hope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{29D0B8BB-61CF-7D48-BBFF-35DFB989E03D}tf02919495.dotx</Template>
  <TotalTime>61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Josh Watt</dc:creator>
  <cp:keywords/>
  <dc:description/>
  <cp:lastModifiedBy>Josh Watt</cp:lastModifiedBy>
  <cp:revision>4</cp:revision>
  <dcterms:created xsi:type="dcterms:W3CDTF">2018-06-20T03:20:00Z</dcterms:created>
  <dcterms:modified xsi:type="dcterms:W3CDTF">2019-01-13T06:07:00Z</dcterms:modified>
</cp:coreProperties>
</file>