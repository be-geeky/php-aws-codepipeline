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E97B" w14:textId="511F8698" w:rsidR="00477E47" w:rsidRPr="00E36B98" w:rsidRDefault="00E22B53" w:rsidP="00942B2A">
      <w:pPr>
        <w:shd w:val="clear" w:color="auto" w:fill="FFFFFF" w:themeFill="background1"/>
        <w:spacing w:line="276" w:lineRule="auto"/>
        <w:ind w:left="-426" w:firstLine="284"/>
        <w:jc w:val="center"/>
        <w:rPr>
          <w:rFonts w:ascii="Calibri" w:hAnsi="Calibri" w:cs="Calibri"/>
          <w:b/>
          <w:sz w:val="36"/>
          <w:szCs w:val="22"/>
        </w:rPr>
      </w:pPr>
      <w:r w:rsidRPr="00E36B98">
        <w:rPr>
          <w:rFonts w:ascii="Calibri" w:hAnsi="Calibri" w:cs="Calibri"/>
          <w:b/>
          <w:sz w:val="36"/>
          <w:szCs w:val="22"/>
        </w:rPr>
        <w:t>Shahabuddin Ahmmad</w:t>
      </w:r>
    </w:p>
    <w:p w14:paraId="4C199973" w14:textId="77777777" w:rsidR="00B901C1" w:rsidRPr="009C7A62" w:rsidRDefault="00E22B53" w:rsidP="00B901C1">
      <w:pPr>
        <w:shd w:val="clear" w:color="auto" w:fill="FFFFFF" w:themeFill="background1"/>
        <w:ind w:right="49"/>
        <w:jc w:val="center"/>
        <w:rPr>
          <w:szCs w:val="22"/>
        </w:rPr>
      </w:pPr>
      <w:r w:rsidRPr="009C7A62">
        <w:rPr>
          <w:rFonts w:ascii="Calibri" w:eastAsia="Adobe Song Std L" w:hAnsi="Calibri" w:cs="Calibri"/>
          <w:szCs w:val="22"/>
          <w:lang w:val="en-AU"/>
        </w:rPr>
        <w:t>|7 Hemmings St, Dandenong, 3175 VIC, Australia|</w:t>
      </w:r>
      <w:r w:rsidRPr="009C7A62">
        <w:rPr>
          <w:rFonts w:ascii="Calibri" w:hAnsi="Calibri" w:cs="Calibri"/>
          <w:szCs w:val="22"/>
        </w:rPr>
        <w:t xml:space="preserve"> </w:t>
      </w:r>
      <w:sdt>
        <w:sdtPr>
          <w:rPr>
            <w:rFonts w:ascii="Calibri" w:hAnsi="Calibri" w:cs="Calibri"/>
            <w:szCs w:val="22"/>
          </w:rPr>
          <w:alias w:val="Enter email:"/>
          <w:tag w:val="Enter email:"/>
          <w:id w:val="-986935701"/>
          <w:placeholder>
            <w:docPart w:val="A541D311C6414A31AFA38DF5864BA4AB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Pr="009C7A62">
            <w:rPr>
              <w:rFonts w:ascii="Calibri" w:hAnsi="Calibri" w:cs="Calibri"/>
              <w:szCs w:val="22"/>
            </w:rPr>
            <w:t>shahabuddin.suzan1@gmail.com</w:t>
          </w:r>
        </w:sdtContent>
      </w:sdt>
      <w:r w:rsidRPr="009C7A62">
        <w:rPr>
          <w:rFonts w:ascii="Calibri" w:hAnsi="Calibri" w:cs="Calibri"/>
          <w:szCs w:val="22"/>
        </w:rPr>
        <w:t>|</w:t>
      </w:r>
      <w:sdt>
        <w:sdtPr>
          <w:rPr>
            <w:rFonts w:ascii="Calibri" w:hAnsi="Calibri" w:cs="Calibri"/>
            <w:szCs w:val="22"/>
          </w:rPr>
          <w:alias w:val="Enter phone:"/>
          <w:tag w:val="Enter phone:"/>
          <w:id w:val="-1540894288"/>
          <w:placeholder>
            <w:docPart w:val="5B777D2F70C34EC28C21967F673E99A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Pr="009C7A62">
            <w:rPr>
              <w:rFonts w:ascii="Calibri" w:hAnsi="Calibri" w:cs="Calibri"/>
              <w:szCs w:val="22"/>
            </w:rPr>
            <w:t xml:space="preserve"> 0470 605 227</w:t>
          </w:r>
        </w:sdtContent>
      </w:sdt>
      <w:r w:rsidRPr="009C7A62">
        <w:rPr>
          <w:rFonts w:ascii="Calibri" w:hAnsi="Calibri" w:cs="Calibri"/>
          <w:szCs w:val="22"/>
        </w:rPr>
        <w:t>|</w:t>
      </w:r>
      <w:r w:rsidRPr="009C7A62">
        <w:rPr>
          <w:rFonts w:ascii="Calibri" w:eastAsia="Adobe Song Std L" w:hAnsi="Calibri" w:cs="Calibri"/>
          <w:szCs w:val="22"/>
          <w:lang w:val="en-AU"/>
        </w:rPr>
        <w:t xml:space="preserve"> </w:t>
      </w:r>
    </w:p>
    <w:p w14:paraId="62690679" w14:textId="4CD13A37" w:rsidR="0091711B" w:rsidRPr="00942B2A" w:rsidRDefault="005B6B5C" w:rsidP="00B901C1">
      <w:pPr>
        <w:shd w:val="clear" w:color="auto" w:fill="FFFFFF" w:themeFill="background1"/>
        <w:ind w:right="49"/>
        <w:jc w:val="center"/>
        <w:rPr>
          <w:rFonts w:ascii="Calibri" w:eastAsia="Adobe Song Std L" w:hAnsi="Calibri" w:cs="Calibri"/>
          <w:szCs w:val="22"/>
          <w:lang w:val="en-AU"/>
        </w:rPr>
      </w:pPr>
      <w:r>
        <w:rPr>
          <w:rFonts w:ascii="Calibri" w:eastAsia="Adobe Song Std L" w:hAnsi="Calibri" w:cs="Calibri"/>
          <w:szCs w:val="22"/>
          <w:lang w:val="en-AU"/>
        </w:rPr>
        <w:t>|</w:t>
      </w:r>
      <w:r w:rsidR="00E22B53" w:rsidRPr="00942B2A">
        <w:rPr>
          <w:rFonts w:ascii="Calibri" w:eastAsia="Adobe Song Std L" w:hAnsi="Calibri" w:cs="Calibri"/>
          <w:szCs w:val="22"/>
          <w:lang w:val="en-AU"/>
        </w:rPr>
        <w:t xml:space="preserve">Permanent </w:t>
      </w:r>
      <w:r w:rsidR="00694475" w:rsidRPr="00942B2A">
        <w:rPr>
          <w:rFonts w:ascii="Calibri" w:eastAsia="Adobe Song Std L" w:hAnsi="Calibri" w:cs="Calibri"/>
          <w:szCs w:val="22"/>
          <w:lang w:val="en-AU"/>
        </w:rPr>
        <w:t>R</w:t>
      </w:r>
      <w:r w:rsidR="00E22B53" w:rsidRPr="00942B2A">
        <w:rPr>
          <w:rFonts w:ascii="Calibri" w:eastAsia="Adobe Song Std L" w:hAnsi="Calibri" w:cs="Calibri"/>
          <w:szCs w:val="22"/>
          <w:lang w:val="en-AU"/>
        </w:rPr>
        <w:t>esident</w:t>
      </w:r>
      <w:r w:rsidR="00B901C1" w:rsidRPr="00942B2A">
        <w:rPr>
          <w:rFonts w:ascii="Calibri" w:eastAsia="Adobe Song Std L" w:hAnsi="Calibri" w:cs="Calibri"/>
          <w:szCs w:val="22"/>
          <w:lang w:val="en-AU"/>
        </w:rPr>
        <w:t xml:space="preserve"> of Australia</w:t>
      </w:r>
      <w:r>
        <w:rPr>
          <w:rFonts w:ascii="Calibri" w:eastAsia="Adobe Song Std L" w:hAnsi="Calibri" w:cs="Calibri"/>
          <w:szCs w:val="22"/>
          <w:lang w:val="en-AU"/>
        </w:rPr>
        <w:t>|</w:t>
      </w:r>
      <w:r w:rsidR="00B901C1" w:rsidRPr="00942B2A">
        <w:rPr>
          <w:rFonts w:ascii="Calibri" w:eastAsia="Adobe Song Std L" w:hAnsi="Calibri" w:cs="Calibri"/>
          <w:szCs w:val="22"/>
          <w:lang w:val="en-AU"/>
        </w:rPr>
        <w:t xml:space="preserve"> </w:t>
      </w:r>
    </w:p>
    <w:p w14:paraId="1ABF03A0" w14:textId="77777777" w:rsidR="00B901C1" w:rsidRPr="00B901C1" w:rsidRDefault="00B901C1" w:rsidP="00B901C1">
      <w:pPr>
        <w:shd w:val="clear" w:color="auto" w:fill="FFFFFF" w:themeFill="background1"/>
        <w:ind w:right="49"/>
        <w:jc w:val="center"/>
        <w:rPr>
          <w:rFonts w:ascii="Calibri" w:eastAsia="Adobe Song Std L" w:hAnsi="Calibri" w:cs="Calibri"/>
          <w:sz w:val="22"/>
          <w:szCs w:val="22"/>
          <w:lang w:val="en-AU"/>
        </w:rPr>
      </w:pPr>
    </w:p>
    <w:tbl>
      <w:tblPr>
        <w:tblStyle w:val="TableGrid"/>
        <w:tblW w:w="10791" w:type="dxa"/>
        <w:tblInd w:w="-42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4539"/>
        <w:gridCol w:w="4266"/>
      </w:tblGrid>
      <w:tr w:rsidR="00AF6188" w:rsidRPr="00B901C1" w14:paraId="377DA188" w14:textId="77777777" w:rsidTr="00E31580">
        <w:tc>
          <w:tcPr>
            <w:tcW w:w="10791" w:type="dxa"/>
            <w:gridSpan w:val="3"/>
            <w:tcBorders>
              <w:bottom w:val="single" w:sz="6" w:space="0" w:color="auto"/>
            </w:tcBorders>
            <w:shd w:val="clear" w:color="auto" w:fill="F2F2F2" w:themeFill="background1" w:themeFillShade="F2"/>
          </w:tcPr>
          <w:p w14:paraId="5843AE2C" w14:textId="53E7D916" w:rsidR="00AF6188" w:rsidRPr="00B901C1" w:rsidRDefault="00AF6188" w:rsidP="00AF6188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901C1">
              <w:rPr>
                <w:rFonts w:ascii="Calibri" w:hAnsi="Calibri" w:cs="Calibri"/>
                <w:b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7307D786" wp14:editId="774CF885">
                  <wp:simplePos x="0" y="0"/>
                  <wp:positionH relativeFrom="column">
                    <wp:posOffset>-8</wp:posOffset>
                  </wp:positionH>
                  <wp:positionV relativeFrom="paragraph">
                    <wp:posOffset>1336</wp:posOffset>
                  </wp:positionV>
                  <wp:extent cx="216000" cy="216000"/>
                  <wp:effectExtent l="0" t="0" r="0" b="0"/>
                  <wp:wrapThrough wrapText="bothSides">
                    <wp:wrapPolygon edited="0">
                      <wp:start x="1906" y="0"/>
                      <wp:lineTo x="0" y="5718"/>
                      <wp:lineTo x="0" y="19059"/>
                      <wp:lineTo x="19059" y="19059"/>
                      <wp:lineTo x="19059" y="0"/>
                      <wp:lineTo x="1906" y="0"/>
                    </wp:wrapPolygon>
                  </wp:wrapThrough>
                  <wp:docPr id="4" name="Graphic 4" descr="Bulls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llsey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Career </w:t>
            </w:r>
            <w:r w:rsidR="005B6B5C">
              <w:rPr>
                <w:rFonts w:ascii="Calibri" w:hAnsi="Calibri" w:cs="Calibri"/>
                <w:b/>
                <w:i/>
                <w:sz w:val="22"/>
                <w:szCs w:val="22"/>
              </w:rPr>
              <w:t>S</w:t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ummary</w:t>
            </w:r>
          </w:p>
        </w:tc>
      </w:tr>
      <w:tr w:rsidR="008267BC" w:rsidRPr="00B901C1" w14:paraId="3331816F" w14:textId="77777777" w:rsidTr="00E31580">
        <w:tc>
          <w:tcPr>
            <w:tcW w:w="1986" w:type="dxa"/>
            <w:tcBorders>
              <w:top w:val="single" w:sz="6" w:space="0" w:color="auto"/>
              <w:bottom w:val="nil"/>
            </w:tcBorders>
          </w:tcPr>
          <w:p w14:paraId="08145869" w14:textId="77777777" w:rsidR="008267BC" w:rsidRPr="00B901C1" w:rsidRDefault="008267BC" w:rsidP="006A2D2B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8802" w:type="dxa"/>
            <w:gridSpan w:val="2"/>
            <w:tcBorders>
              <w:top w:val="single" w:sz="6" w:space="0" w:color="auto"/>
              <w:bottom w:val="nil"/>
            </w:tcBorders>
          </w:tcPr>
          <w:p w14:paraId="4F94D13A" w14:textId="51FFC206" w:rsidR="008267BC" w:rsidRDefault="008267BC" w:rsidP="00847E96">
            <w:pPr>
              <w:pStyle w:val="ListParagraph"/>
              <w:numPr>
                <w:ilvl w:val="0"/>
                <w:numId w:val="19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A</w:t>
            </w:r>
            <w:r w:rsidR="00E46D85" w:rsidRPr="00B901C1">
              <w:rPr>
                <w:rFonts w:ascii="Calibri" w:hAnsi="Calibri" w:cs="Calibri"/>
                <w:sz w:val="22"/>
                <w:szCs w:val="22"/>
              </w:rPr>
              <w:t xml:space="preserve">n </w:t>
            </w:r>
            <w:r w:rsidR="00377341" w:rsidRPr="00B901C1">
              <w:rPr>
                <w:rFonts w:ascii="Calibri" w:hAnsi="Calibri" w:cs="Calibri"/>
                <w:sz w:val="22"/>
                <w:szCs w:val="22"/>
              </w:rPr>
              <w:t xml:space="preserve">accredited engineer </w:t>
            </w:r>
            <w:r w:rsidR="00C8315D" w:rsidRPr="00B901C1">
              <w:rPr>
                <w:rFonts w:ascii="Calibri" w:hAnsi="Calibri" w:cs="Calibri"/>
                <w:sz w:val="22"/>
                <w:szCs w:val="22"/>
              </w:rPr>
              <w:t>from</w:t>
            </w:r>
            <w:r w:rsidR="00377341" w:rsidRPr="00B901C1">
              <w:rPr>
                <w:rFonts w:ascii="Calibri" w:hAnsi="Calibri" w:cs="Calibri"/>
                <w:sz w:val="22"/>
                <w:szCs w:val="22"/>
              </w:rPr>
              <w:t xml:space="preserve"> Engineers Australia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with 7+ years </w:t>
            </w:r>
            <w:r w:rsidR="00D82CC7">
              <w:rPr>
                <w:rFonts w:ascii="Calibri" w:hAnsi="Calibri" w:cs="Calibri"/>
                <w:sz w:val="22"/>
                <w:szCs w:val="22"/>
              </w:rPr>
              <w:t xml:space="preserve">of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experience in multidisciplinary areas of</w:t>
            </w:r>
            <w:r w:rsidR="00795612" w:rsidRPr="00B901C1">
              <w:rPr>
                <w:rFonts w:ascii="Calibri" w:hAnsi="Calibri" w:cs="Calibri"/>
                <w:sz w:val="22"/>
                <w:szCs w:val="22"/>
              </w:rPr>
              <w:t xml:space="preserve"> Mechanical </w:t>
            </w:r>
            <w:r w:rsidR="009A3D24">
              <w:rPr>
                <w:rFonts w:ascii="Calibri" w:hAnsi="Calibri" w:cs="Calibri"/>
                <w:sz w:val="22"/>
                <w:szCs w:val="22"/>
              </w:rPr>
              <w:t xml:space="preserve">and Automotive </w:t>
            </w:r>
            <w:r w:rsidR="00795612" w:rsidRPr="00B901C1">
              <w:rPr>
                <w:rFonts w:ascii="Calibri" w:hAnsi="Calibri" w:cs="Calibri"/>
                <w:sz w:val="22"/>
                <w:szCs w:val="22"/>
              </w:rPr>
              <w:t>engineering</w:t>
            </w:r>
          </w:p>
          <w:p w14:paraId="79D6E029" w14:textId="77777777" w:rsidR="00B901C1" w:rsidRPr="00B901C1" w:rsidRDefault="00B901C1" w:rsidP="00B901C1">
            <w:pPr>
              <w:pStyle w:val="ListParagraph"/>
              <w:ind w:left="318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6697A69" w14:textId="5BC33BAA" w:rsidR="008267BC" w:rsidRPr="00B901C1" w:rsidRDefault="008267BC" w:rsidP="00847E96">
            <w:pPr>
              <w:pStyle w:val="ListParagraph"/>
              <w:numPr>
                <w:ilvl w:val="0"/>
                <w:numId w:val="19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Outstanding skill on </w:t>
            </w:r>
            <w:r w:rsidR="005808F9" w:rsidRPr="00B901C1">
              <w:rPr>
                <w:rFonts w:ascii="Calibri" w:hAnsi="Calibri" w:cs="Calibri"/>
                <w:sz w:val="22"/>
                <w:szCs w:val="22"/>
              </w:rPr>
              <w:t>Solid Works</w:t>
            </w:r>
            <w:r w:rsidR="00040CE2" w:rsidRPr="00B901C1">
              <w:rPr>
                <w:rFonts w:ascii="Calibri" w:hAnsi="Calibri" w:cs="Calibri"/>
                <w:sz w:val="22"/>
                <w:szCs w:val="22"/>
              </w:rPr>
              <w:t>,</w:t>
            </w:r>
            <w:r w:rsidR="00706D3D" w:rsidRPr="00B901C1">
              <w:rPr>
                <w:rFonts w:ascii="Calibri" w:hAnsi="Calibri" w:cs="Calibri"/>
                <w:sz w:val="22"/>
                <w:szCs w:val="22"/>
              </w:rPr>
              <w:t xml:space="preserve"> Autodesk Inventor</w:t>
            </w:r>
            <w:r w:rsidR="00E31580">
              <w:rPr>
                <w:rFonts w:ascii="Calibri" w:hAnsi="Calibri" w:cs="Calibri"/>
                <w:sz w:val="22"/>
                <w:szCs w:val="22"/>
              </w:rPr>
              <w:t>,</w:t>
            </w:r>
            <w:r w:rsidR="00D82C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31580" w:rsidRPr="00B901C1">
              <w:rPr>
                <w:rFonts w:ascii="Calibri" w:hAnsi="Calibri" w:cs="Calibri"/>
                <w:sz w:val="22"/>
                <w:szCs w:val="22"/>
              </w:rPr>
              <w:t>AutoCAD</w:t>
            </w:r>
            <w:r w:rsidR="009A3D2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46D85" w:rsidRPr="00B901C1">
              <w:rPr>
                <w:rFonts w:ascii="Calibri" w:hAnsi="Calibri" w:cs="Calibri"/>
                <w:sz w:val="22"/>
                <w:szCs w:val="22"/>
              </w:rPr>
              <w:t>Ansys Fluent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40CE2" w:rsidRPr="00B901C1">
              <w:rPr>
                <w:rFonts w:ascii="Calibri" w:hAnsi="Calibri" w:cs="Calibri"/>
                <w:sz w:val="22"/>
                <w:szCs w:val="22"/>
              </w:rPr>
              <w:t>software</w:t>
            </w:r>
            <w:r w:rsidR="009A3D24">
              <w:rPr>
                <w:rFonts w:ascii="Calibri" w:hAnsi="Calibri" w:cs="Calibri"/>
                <w:sz w:val="22"/>
                <w:szCs w:val="22"/>
              </w:rPr>
              <w:t xml:space="preserve"> and HVAC designing as well as</w:t>
            </w:r>
            <w:bookmarkStart w:id="0" w:name="_GoBack"/>
            <w:bookmarkEnd w:id="0"/>
            <w:r w:rsidR="009A3D2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82CC7">
              <w:rPr>
                <w:rFonts w:ascii="Calibri" w:hAnsi="Calibri" w:cs="Calibri"/>
                <w:sz w:val="22"/>
                <w:szCs w:val="22"/>
              </w:rPr>
              <w:t xml:space="preserve">practical experience on </w:t>
            </w:r>
            <w:r w:rsidR="00D82CC7" w:rsidRPr="00B901C1">
              <w:rPr>
                <w:rFonts w:ascii="Calibri" w:hAnsi="Calibri" w:cs="Calibri"/>
                <w:sz w:val="22"/>
                <w:szCs w:val="22"/>
              </w:rPr>
              <w:t xml:space="preserve">Lathe, </w:t>
            </w:r>
            <w:r w:rsidR="00D82CC7">
              <w:rPr>
                <w:rFonts w:ascii="Calibri" w:hAnsi="Calibri" w:cs="Calibri"/>
                <w:sz w:val="22"/>
                <w:szCs w:val="22"/>
              </w:rPr>
              <w:t>M</w:t>
            </w:r>
            <w:r w:rsidR="00D82CC7" w:rsidRPr="00B901C1">
              <w:rPr>
                <w:rFonts w:ascii="Calibri" w:hAnsi="Calibri" w:cs="Calibri"/>
                <w:sz w:val="22"/>
                <w:szCs w:val="22"/>
              </w:rPr>
              <w:t>illing</w:t>
            </w:r>
            <w:r w:rsidR="009A3D24">
              <w:rPr>
                <w:rFonts w:ascii="Calibri" w:hAnsi="Calibri" w:cs="Calibri"/>
                <w:sz w:val="22"/>
                <w:szCs w:val="22"/>
              </w:rPr>
              <w:t>,</w:t>
            </w:r>
            <w:r w:rsidR="00D82CC7">
              <w:rPr>
                <w:rFonts w:ascii="Calibri" w:hAnsi="Calibri" w:cs="Calibri"/>
                <w:sz w:val="22"/>
                <w:szCs w:val="22"/>
              </w:rPr>
              <w:t xml:space="preserve"> G</w:t>
            </w:r>
            <w:r w:rsidR="00D82CC7" w:rsidRPr="00B901C1">
              <w:rPr>
                <w:rFonts w:ascii="Calibri" w:hAnsi="Calibri" w:cs="Calibri"/>
                <w:sz w:val="22"/>
                <w:szCs w:val="22"/>
              </w:rPr>
              <w:t>rinding</w:t>
            </w:r>
            <w:r w:rsidR="00D82CC7">
              <w:rPr>
                <w:rFonts w:ascii="Calibri" w:hAnsi="Calibri" w:cs="Calibri"/>
                <w:sz w:val="22"/>
                <w:szCs w:val="22"/>
              </w:rPr>
              <w:t xml:space="preserve"> and Drilling machines</w:t>
            </w:r>
          </w:p>
          <w:p w14:paraId="2789ED01" w14:textId="77777777" w:rsidR="008267BC" w:rsidRPr="00B901C1" w:rsidRDefault="008267BC" w:rsidP="00847E96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</w:p>
          <w:p w14:paraId="0A32F255" w14:textId="77777777" w:rsidR="00A90C17" w:rsidRPr="00B901C1" w:rsidRDefault="008267BC" w:rsidP="00847E96">
            <w:pPr>
              <w:pStyle w:val="ListParagraph"/>
              <w:numPr>
                <w:ilvl w:val="0"/>
                <w:numId w:val="19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Excellent team player having prolific project management and communication skill </w:t>
            </w:r>
            <w:r w:rsidR="00706D3D" w:rsidRPr="00B901C1">
              <w:rPr>
                <w:rFonts w:ascii="Calibri" w:hAnsi="Calibri" w:cs="Calibri"/>
                <w:sz w:val="22"/>
                <w:szCs w:val="22"/>
              </w:rPr>
              <w:t xml:space="preserve">with an experience of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working in a fast-paced environment</w:t>
            </w:r>
            <w:r w:rsidR="00B808D9" w:rsidRPr="00B901C1">
              <w:rPr>
                <w:rFonts w:ascii="Calibri" w:hAnsi="Calibri" w:cs="Calibri"/>
                <w:sz w:val="22"/>
                <w:szCs w:val="22"/>
              </w:rPr>
              <w:t>,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where meeting dateline is inevitable</w:t>
            </w:r>
          </w:p>
          <w:p w14:paraId="0F907051" w14:textId="689729FE" w:rsidR="00847E96" w:rsidRPr="00B901C1" w:rsidRDefault="00847E96" w:rsidP="00847E96">
            <w:pPr>
              <w:pStyle w:val="ListParagraph"/>
              <w:ind w:left="318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08F9" w:rsidRPr="00B901C1" w14:paraId="05716A5B" w14:textId="77777777" w:rsidTr="00E31580">
        <w:tc>
          <w:tcPr>
            <w:tcW w:w="10791" w:type="dxa"/>
            <w:gridSpan w:val="3"/>
            <w:tcBorders>
              <w:bottom w:val="single" w:sz="6" w:space="0" w:color="002060"/>
            </w:tcBorders>
            <w:shd w:val="clear" w:color="auto" w:fill="F2F2F2" w:themeFill="background1" w:themeFillShade="F2"/>
          </w:tcPr>
          <w:p w14:paraId="124BEA8A" w14:textId="4B52D685" w:rsidR="005808F9" w:rsidRPr="00B901C1" w:rsidRDefault="00942B2A" w:rsidP="008267BC">
            <w:pPr>
              <w:pStyle w:val="ListParagraph"/>
              <w:spacing w:before="100" w:beforeAutospacing="1"/>
              <w:ind w:left="31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95104" behindDoc="0" locked="0" layoutInCell="1" allowOverlap="1" wp14:anchorId="464C3EB2" wp14:editId="003C0C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4473</wp:posOffset>
                  </wp:positionV>
                  <wp:extent cx="216000" cy="216000"/>
                  <wp:effectExtent l="0" t="0" r="0" b="0"/>
                  <wp:wrapThrough wrapText="bothSides">
                    <wp:wrapPolygon edited="0">
                      <wp:start x="5718" y="0"/>
                      <wp:lineTo x="0" y="5718"/>
                      <wp:lineTo x="0" y="11435"/>
                      <wp:lineTo x="3812" y="19059"/>
                      <wp:lineTo x="15247" y="19059"/>
                      <wp:lineTo x="19059" y="9529"/>
                      <wp:lineTo x="19059" y="5718"/>
                      <wp:lineTo x="13341" y="0"/>
                      <wp:lineTo x="5718" y="0"/>
                    </wp:wrapPolygon>
                  </wp:wrapThrough>
                  <wp:docPr id="1" name="Graphic 1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duationCap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Education</w:t>
            </w:r>
          </w:p>
        </w:tc>
      </w:tr>
      <w:tr w:rsidR="00942B2A" w:rsidRPr="00B901C1" w14:paraId="3A93E1E5" w14:textId="77777777" w:rsidTr="00E31580">
        <w:tc>
          <w:tcPr>
            <w:tcW w:w="1986" w:type="dxa"/>
            <w:tcBorders>
              <w:top w:val="single" w:sz="6" w:space="0" w:color="002060"/>
              <w:bottom w:val="nil"/>
            </w:tcBorders>
          </w:tcPr>
          <w:p w14:paraId="49F5099D" w14:textId="77777777" w:rsidR="00942B2A" w:rsidRPr="00B901C1" w:rsidRDefault="00942B2A" w:rsidP="00942B2A">
            <w:pPr>
              <w:ind w:right="-112"/>
              <w:rPr>
                <w:rFonts w:ascii="Calibri" w:hAnsi="Calibri" w:cs="Calibri"/>
                <w:sz w:val="22"/>
                <w:szCs w:val="22"/>
              </w:rPr>
            </w:pPr>
          </w:p>
          <w:p w14:paraId="587EAA85" w14:textId="137F1441" w:rsidR="00942B2A" w:rsidRDefault="00942B2A" w:rsidP="00942B2A">
            <w:pPr>
              <w:ind w:right="-112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Master</w:t>
            </w:r>
            <w:r w:rsidR="00110828">
              <w:rPr>
                <w:rFonts w:ascii="Calibri" w:hAnsi="Calibri" w:cs="Calibri"/>
                <w:sz w:val="22"/>
                <w:szCs w:val="22"/>
              </w:rPr>
              <w:t xml:space="preserve"> of Philosophy</w:t>
            </w:r>
          </w:p>
          <w:p w14:paraId="0E60977F" w14:textId="77777777" w:rsidR="00942B2A" w:rsidRPr="00B901C1" w:rsidRDefault="00942B2A" w:rsidP="00942B2A">
            <w:pPr>
              <w:ind w:right="-112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[2013-2015]</w:t>
            </w:r>
          </w:p>
          <w:p w14:paraId="2AA09B2F" w14:textId="77777777" w:rsidR="00942B2A" w:rsidRPr="00B901C1" w:rsidRDefault="00942B2A" w:rsidP="00942B2A">
            <w:pPr>
              <w:ind w:right="-112"/>
              <w:rPr>
                <w:rFonts w:ascii="Calibri" w:hAnsi="Calibri" w:cs="Calibri"/>
                <w:sz w:val="22"/>
                <w:szCs w:val="22"/>
              </w:rPr>
            </w:pPr>
          </w:p>
          <w:p w14:paraId="6E6E2ED1" w14:textId="77777777" w:rsidR="00942B2A" w:rsidRPr="00B901C1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1406F27A" w14:textId="77777777" w:rsidR="00942B2A" w:rsidRPr="00B901C1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6990F12F" w14:textId="77777777" w:rsidR="00942B2A" w:rsidRPr="00B901C1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7881811F" w14:textId="77777777" w:rsidR="00942B2A" w:rsidRPr="00B901C1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2E258817" w14:textId="77777777" w:rsidR="00942B2A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2B26F437" w14:textId="77777777" w:rsidR="00265D45" w:rsidRDefault="00265D45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1B43756E" w14:textId="1073ACE9" w:rsidR="00942B2A" w:rsidRDefault="00942B2A" w:rsidP="00265D45">
            <w:pPr>
              <w:spacing w:before="240"/>
              <w:ind w:right="-11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Bachelor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Engineering</w:t>
            </w:r>
          </w:p>
          <w:p w14:paraId="05FCB77C" w14:textId="77777777" w:rsidR="00942B2A" w:rsidRPr="00B901C1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[2017-2010]</w:t>
            </w:r>
          </w:p>
          <w:p w14:paraId="4B17BE34" w14:textId="77777777" w:rsidR="00942B2A" w:rsidRPr="00B901C1" w:rsidRDefault="00942B2A" w:rsidP="00942B2A">
            <w:pPr>
              <w:spacing w:before="240"/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63AC7ED2" w14:textId="70E29EB0" w:rsidR="00942B2A" w:rsidRDefault="00942B2A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708C2B3B" w14:textId="77777777" w:rsidR="00265D45" w:rsidRDefault="00265D45" w:rsidP="00942B2A">
            <w:pPr>
              <w:ind w:right="-113"/>
              <w:rPr>
                <w:rFonts w:ascii="Calibri" w:hAnsi="Calibri" w:cs="Calibri"/>
                <w:sz w:val="22"/>
                <w:szCs w:val="22"/>
              </w:rPr>
            </w:pPr>
          </w:p>
          <w:p w14:paraId="6B8A1DE5" w14:textId="42FC9FD3" w:rsidR="00942B2A" w:rsidRPr="00B901C1" w:rsidRDefault="00942B2A" w:rsidP="00942B2A">
            <w:pPr>
              <w:ind w:right="-113"/>
              <w:rPr>
                <w:rFonts w:ascii="Calibri" w:eastAsia="Adobe Song Std L" w:hAnsi="Calibri" w:cs="Calibri"/>
                <w:bCs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Diploma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10828">
              <w:rPr>
                <w:rFonts w:ascii="Calibri" w:hAnsi="Calibri" w:cs="Calibri"/>
                <w:sz w:val="22"/>
                <w:szCs w:val="22"/>
              </w:rPr>
              <w:t xml:space="preserve">in </w:t>
            </w:r>
            <w:r w:rsidRPr="00B901C1">
              <w:rPr>
                <w:rFonts w:ascii="Calibri" w:eastAsia="Adobe Song Std L" w:hAnsi="Calibri" w:cs="Calibri"/>
                <w:bCs/>
                <w:sz w:val="22"/>
                <w:szCs w:val="22"/>
              </w:rPr>
              <w:t>Engineering</w:t>
            </w:r>
          </w:p>
          <w:p w14:paraId="2CA9D1B4" w14:textId="77777777" w:rsidR="00942B2A" w:rsidRPr="00B901C1" w:rsidRDefault="00942B2A" w:rsidP="00942B2A">
            <w:pPr>
              <w:widowControl w:val="0"/>
              <w:autoSpaceDE w:val="0"/>
              <w:autoSpaceDN w:val="0"/>
              <w:adjustRightInd w:val="0"/>
              <w:ind w:right="-105"/>
              <w:rPr>
                <w:rFonts w:ascii="Calibri" w:eastAsia="Adobe Song Std L" w:hAnsi="Calibri" w:cs="Calibri"/>
                <w:bCs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bCs/>
                <w:sz w:val="22"/>
                <w:szCs w:val="22"/>
              </w:rPr>
              <w:t>[2002-2006]</w:t>
            </w:r>
          </w:p>
          <w:p w14:paraId="1DDF4840" w14:textId="53CB84F4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802" w:type="dxa"/>
            <w:gridSpan w:val="2"/>
            <w:tcBorders>
              <w:top w:val="single" w:sz="6" w:space="0" w:color="002060"/>
              <w:bottom w:val="nil"/>
            </w:tcBorders>
          </w:tcPr>
          <w:p w14:paraId="09DEB572" w14:textId="77777777" w:rsidR="00942B2A" w:rsidRPr="00B901C1" w:rsidRDefault="00942B2A" w:rsidP="00942B2A">
            <w:pPr>
              <w:rPr>
                <w:rFonts w:ascii="Calibri" w:eastAsia="Adobe Song Std L" w:hAnsi="Calibri" w:cs="Calibri"/>
                <w:bCs/>
                <w:sz w:val="22"/>
                <w:szCs w:val="22"/>
                <w:lang w:val="en-AU"/>
              </w:rPr>
            </w:pPr>
          </w:p>
          <w:p w14:paraId="3FE37BBB" w14:textId="1E26CB7D" w:rsidR="00942B2A" w:rsidRPr="00B901C1" w:rsidRDefault="00942B2A" w:rsidP="00942B2A">
            <w:pPr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bCs/>
                <w:sz w:val="22"/>
                <w:szCs w:val="22"/>
                <w:lang w:val="en-AU"/>
              </w:rPr>
              <w:t>School of Mechanical engineering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, The University of Adelaide, </w:t>
            </w:r>
            <w:r w:rsidR="003B37A2">
              <w:rPr>
                <w:rFonts w:ascii="Calibri" w:eastAsia="Adobe Song Std L" w:hAnsi="Calibri" w:cs="Calibri"/>
                <w:sz w:val="22"/>
                <w:szCs w:val="22"/>
              </w:rPr>
              <w:t xml:space="preserve">SA, 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Australia</w:t>
            </w:r>
          </w:p>
          <w:p w14:paraId="150E79F2" w14:textId="3C26C661" w:rsidR="00942B2A" w:rsidRPr="00B901C1" w:rsidRDefault="00942B2A" w:rsidP="00942B2A">
            <w:pPr>
              <w:rPr>
                <w:rFonts w:ascii="Calibri" w:eastAsia="Adobe Song Std L" w:hAnsi="Calibri" w:cs="Calibri"/>
                <w:sz w:val="22"/>
                <w:szCs w:val="22"/>
              </w:rPr>
            </w:pPr>
            <w:r>
              <w:rPr>
                <w:rFonts w:ascii="Calibri" w:eastAsia="Adobe Song Std L" w:hAnsi="Calibri" w:cs="Calibri"/>
                <w:sz w:val="22"/>
                <w:szCs w:val="22"/>
              </w:rPr>
              <w:t>A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chievement:</w:t>
            </w:r>
          </w:p>
          <w:p w14:paraId="6768F78D" w14:textId="66EDFB01" w:rsidR="00942B2A" w:rsidRPr="00B901C1" w:rsidRDefault="00942B2A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3D modelling of the </w:t>
            </w:r>
            <w:r w:rsidR="00265D45">
              <w:rPr>
                <w:rFonts w:ascii="Calibri" w:hAnsi="Calibri" w:cs="Calibri"/>
                <w:sz w:val="22"/>
                <w:szCs w:val="22"/>
              </w:rPr>
              <w:t xml:space="preserve">Project using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Autodesk Invento</w:t>
            </w:r>
            <w:r w:rsidR="00E31580">
              <w:rPr>
                <w:rFonts w:ascii="Calibri" w:hAnsi="Calibri" w:cs="Calibri"/>
                <w:sz w:val="22"/>
                <w:szCs w:val="22"/>
              </w:rPr>
              <w:t>r,</w:t>
            </w:r>
            <w:r w:rsidR="00265D45">
              <w:rPr>
                <w:rFonts w:ascii="Calibri" w:hAnsi="Calibri" w:cs="Calibri"/>
                <w:sz w:val="22"/>
                <w:szCs w:val="22"/>
              </w:rPr>
              <w:t xml:space="preserve"> Solid</w:t>
            </w:r>
            <w:r w:rsidR="00E31580">
              <w:rPr>
                <w:rFonts w:ascii="Calibri" w:hAnsi="Calibri" w:cs="Calibri"/>
                <w:sz w:val="22"/>
                <w:szCs w:val="22"/>
              </w:rPr>
              <w:t>W</w:t>
            </w:r>
            <w:r w:rsidR="00265D45">
              <w:rPr>
                <w:rFonts w:ascii="Calibri" w:hAnsi="Calibri" w:cs="Calibri"/>
                <w:sz w:val="22"/>
                <w:szCs w:val="22"/>
              </w:rPr>
              <w:t>orks and AutoCAD</w:t>
            </w:r>
          </w:p>
          <w:p w14:paraId="40EDD6BB" w14:textId="5DF28CC3" w:rsidR="00942B2A" w:rsidRDefault="00942B2A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Conducted CFD analysis </w:t>
            </w:r>
            <w:r w:rsidR="00110828">
              <w:rPr>
                <w:rFonts w:ascii="Calibri" w:hAnsi="Calibri" w:cs="Calibri"/>
                <w:sz w:val="22"/>
                <w:szCs w:val="22"/>
              </w:rPr>
              <w:t>for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multiphase flow system</w:t>
            </w:r>
            <w:r w:rsidR="00110828">
              <w:rPr>
                <w:rFonts w:ascii="Calibri" w:hAnsi="Calibri" w:cs="Calibri"/>
                <w:sz w:val="22"/>
                <w:szCs w:val="22"/>
              </w:rPr>
              <w:t xml:space="preserve"> using Ansys Fluent </w:t>
            </w:r>
          </w:p>
          <w:p w14:paraId="66E7F2EA" w14:textId="77777777" w:rsidR="00265D45" w:rsidRDefault="00265D45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Construction of the Experimental rig using Lathe, milling Drilling and grinding machines</w:t>
            </w:r>
          </w:p>
          <w:p w14:paraId="3D0F04DC" w14:textId="50A19F19" w:rsidR="00265D45" w:rsidRPr="00B901C1" w:rsidRDefault="00265D45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Risk Assessment and Safe Working Instruction (SWI) to work in the lab</w:t>
            </w:r>
          </w:p>
          <w:p w14:paraId="7F539D18" w14:textId="7F1FA54E" w:rsidR="00942B2A" w:rsidRPr="00B901C1" w:rsidRDefault="00942B2A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Published research article in journal</w:t>
            </w:r>
            <w:r w:rsidR="00E31580">
              <w:rPr>
                <w:rFonts w:ascii="Calibri" w:hAnsi="Calibri" w:cs="Calibri"/>
                <w:sz w:val="22"/>
                <w:szCs w:val="22"/>
              </w:rPr>
              <w:t xml:space="preserve">s </w:t>
            </w:r>
          </w:p>
          <w:p w14:paraId="45BEA7C4" w14:textId="77777777" w:rsidR="00942B2A" w:rsidRPr="00B901C1" w:rsidRDefault="00942B2A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Achieved High distinction and credit in two course work units</w:t>
            </w:r>
          </w:p>
          <w:p w14:paraId="3E36E265" w14:textId="77777777" w:rsidR="00942B2A" w:rsidRPr="00B901C1" w:rsidRDefault="00942B2A" w:rsidP="00942B2A">
            <w:pPr>
              <w:pStyle w:val="ListParagraph"/>
              <w:numPr>
                <w:ilvl w:val="0"/>
                <w:numId w:val="32"/>
              </w:numPr>
              <w:spacing w:before="60"/>
              <w:rPr>
                <w:rFonts w:ascii="Calibri" w:eastAsia="Adobe Song Std L" w:hAnsi="Calibri" w:cs="Calibri"/>
                <w:bCs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Received ASI scholarship for tuition fees and living allowance</w:t>
            </w:r>
            <w:r w:rsidRPr="00B901C1">
              <w:rPr>
                <w:rFonts w:ascii="Calibri" w:eastAsia="Adobe Song Std L" w:hAnsi="Calibri" w:cs="Calibri"/>
                <w:bCs/>
                <w:sz w:val="22"/>
                <w:szCs w:val="22"/>
              </w:rPr>
              <w:t xml:space="preserve"> </w:t>
            </w:r>
          </w:p>
          <w:p w14:paraId="5A980E83" w14:textId="77777777" w:rsidR="00942B2A" w:rsidRPr="00B901C1" w:rsidRDefault="00942B2A" w:rsidP="00942B2A">
            <w:pPr>
              <w:spacing w:before="60"/>
              <w:rPr>
                <w:rFonts w:ascii="Calibri" w:eastAsia="Adobe Song Std L" w:hAnsi="Calibri" w:cs="Calibri"/>
                <w:bCs/>
                <w:sz w:val="22"/>
                <w:szCs w:val="22"/>
              </w:rPr>
            </w:pPr>
          </w:p>
          <w:p w14:paraId="16719EEB" w14:textId="0B3F2DB1" w:rsidR="00942B2A" w:rsidRPr="00B901C1" w:rsidRDefault="00942B2A" w:rsidP="00942B2A">
            <w:pPr>
              <w:ind w:right="-113"/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bCs/>
                <w:sz w:val="22"/>
                <w:szCs w:val="22"/>
                <w:lang w:val="en-AU"/>
              </w:rPr>
              <w:t>Department of Mechanical engineering</w:t>
            </w:r>
            <w:r w:rsidRPr="00B901C1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>, Dhaka University of Engineering</w:t>
            </w:r>
            <w:r w:rsidR="00110828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 xml:space="preserve"> &amp; Techno.</w:t>
            </w:r>
            <w:r w:rsidRPr="00B901C1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>, Bangladesh</w:t>
            </w:r>
          </w:p>
          <w:p w14:paraId="1FEA635B" w14:textId="4EF7C97C" w:rsidR="00942B2A" w:rsidRPr="00B901C1" w:rsidRDefault="00942B2A" w:rsidP="00942B2A">
            <w:pPr>
              <w:rPr>
                <w:rFonts w:ascii="Calibri" w:eastAsia="Adobe Song Std L" w:hAnsi="Calibri" w:cs="Calibri"/>
                <w:sz w:val="22"/>
                <w:szCs w:val="22"/>
              </w:rPr>
            </w:pPr>
            <w:r>
              <w:rPr>
                <w:rFonts w:ascii="Calibri" w:eastAsia="Adobe Song Std L" w:hAnsi="Calibri" w:cs="Calibri"/>
                <w:sz w:val="22"/>
                <w:szCs w:val="22"/>
              </w:rPr>
              <w:t>A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chievement</w:t>
            </w:r>
            <w:r>
              <w:rPr>
                <w:rFonts w:ascii="Calibri" w:eastAsia="Adobe Song Std L" w:hAnsi="Calibri" w:cs="Calibri"/>
                <w:sz w:val="22"/>
                <w:szCs w:val="22"/>
              </w:rPr>
              <w:t>:</w:t>
            </w:r>
          </w:p>
          <w:p w14:paraId="7DF2668F" w14:textId="5E1D59C7" w:rsidR="00942B2A" w:rsidRDefault="00942B2A" w:rsidP="00942B2A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Achieved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GPA: 3.35 out of 4.00</w:t>
            </w:r>
            <w:r w:rsidR="00110828">
              <w:rPr>
                <w:rFonts w:ascii="Calibri" w:hAnsi="Calibri" w:cs="Calibri"/>
                <w:sz w:val="22"/>
                <w:szCs w:val="22"/>
              </w:rPr>
              <w:t>; (71% marks)</w:t>
            </w:r>
          </w:p>
          <w:p w14:paraId="270A10CB" w14:textId="5B70E6E2" w:rsidR="00265D45" w:rsidRDefault="00265D45" w:rsidP="00942B2A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2-D and 3-D project using CAD </w:t>
            </w:r>
            <w:r w:rsidR="00E31580">
              <w:rPr>
                <w:rFonts w:ascii="Calibri" w:hAnsi="Calibri" w:cs="Calibri"/>
                <w:sz w:val="22"/>
                <w:szCs w:val="22"/>
              </w:rPr>
              <w:t xml:space="preserve">software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for final year research </w:t>
            </w:r>
          </w:p>
          <w:p w14:paraId="5755673F" w14:textId="77777777" w:rsidR="00942B2A" w:rsidRPr="00B901C1" w:rsidRDefault="00942B2A" w:rsidP="00942B2A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Ranked among top 10% in the class</w:t>
            </w:r>
          </w:p>
          <w:p w14:paraId="0266B9ED" w14:textId="77777777" w:rsidR="00942B2A" w:rsidRPr="00B901C1" w:rsidRDefault="00942B2A" w:rsidP="00942B2A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Received merit scholarship throughout the course</w:t>
            </w:r>
          </w:p>
          <w:p w14:paraId="39F76B00" w14:textId="50275D85" w:rsidR="00942B2A" w:rsidRPr="00B901C1" w:rsidRDefault="009A3D24" w:rsidP="00942B2A">
            <w:pPr>
              <w:widowControl w:val="0"/>
              <w:autoSpaceDE w:val="0"/>
              <w:autoSpaceDN w:val="0"/>
              <w:adjustRightInd w:val="0"/>
              <w:ind w:right="-10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Department of </w:t>
            </w:r>
            <w:r w:rsidR="00942B2A" w:rsidRPr="00B901C1">
              <w:rPr>
                <w:rFonts w:ascii="Calibri" w:hAnsi="Calibri" w:cs="Calibri"/>
                <w:sz w:val="22"/>
                <w:szCs w:val="22"/>
              </w:rPr>
              <w:t xml:space="preserve">Power </w:t>
            </w:r>
            <w:r w:rsidR="00942B2A" w:rsidRPr="00B901C1">
              <w:rPr>
                <w:rFonts w:ascii="Calibri" w:eastAsia="Adobe Song Std L" w:hAnsi="Calibri" w:cs="Calibri"/>
                <w:bCs/>
                <w:sz w:val="22"/>
                <w:szCs w:val="22"/>
              </w:rPr>
              <w:t xml:space="preserve">Engineering </w:t>
            </w:r>
            <w:r>
              <w:rPr>
                <w:rFonts w:ascii="Calibri" w:eastAsia="Adobe Song Std L" w:hAnsi="Calibri" w:cs="Calibri"/>
                <w:bCs/>
                <w:sz w:val="22"/>
                <w:szCs w:val="22"/>
              </w:rPr>
              <w:t>(</w:t>
            </w:r>
            <w:r w:rsidR="00942B2A" w:rsidRPr="00B901C1">
              <w:rPr>
                <w:rFonts w:ascii="Calibri" w:hAnsi="Calibri" w:cs="Calibri"/>
                <w:sz w:val="22"/>
                <w:szCs w:val="22"/>
              </w:rPr>
              <w:t xml:space="preserve">Automobile </w:t>
            </w:r>
            <w:r w:rsidR="00942B2A">
              <w:rPr>
                <w:rFonts w:ascii="Calibri" w:hAnsi="Calibri" w:cs="Calibri"/>
                <w:sz w:val="22"/>
                <w:szCs w:val="22"/>
              </w:rPr>
              <w:t xml:space="preserve">&amp; </w:t>
            </w:r>
            <w:r w:rsidR="00942B2A" w:rsidRPr="00B901C1">
              <w:rPr>
                <w:rFonts w:ascii="Calibri" w:hAnsi="Calibri" w:cs="Calibri"/>
                <w:sz w:val="22"/>
                <w:szCs w:val="22"/>
              </w:rPr>
              <w:t>HVAC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3D0B7CA" w14:textId="1D249366" w:rsidR="00942B2A" w:rsidRDefault="00942B2A" w:rsidP="00942B2A">
            <w:pPr>
              <w:widowControl w:val="0"/>
              <w:autoSpaceDE w:val="0"/>
              <w:autoSpaceDN w:val="0"/>
              <w:adjustRightInd w:val="0"/>
              <w:ind w:right="-10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Faridpur Polytechnic Institute, </w:t>
            </w:r>
            <w:r w:rsidR="009A3D24">
              <w:rPr>
                <w:rFonts w:ascii="Calibri" w:hAnsi="Calibri" w:cs="Calibri"/>
                <w:sz w:val="22"/>
                <w:szCs w:val="22"/>
              </w:rPr>
              <w:t xml:space="preserve">Bangladesh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Technical </w:t>
            </w:r>
            <w:r w:rsidR="009A3D24">
              <w:rPr>
                <w:rFonts w:ascii="Calibri" w:hAnsi="Calibri" w:cs="Calibri"/>
                <w:sz w:val="22"/>
                <w:szCs w:val="22"/>
              </w:rPr>
              <w:t>E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ducation </w:t>
            </w:r>
            <w:r w:rsidR="009A3D24">
              <w:rPr>
                <w:rFonts w:ascii="Calibri" w:hAnsi="Calibri" w:cs="Calibri"/>
                <w:sz w:val="22"/>
                <w:szCs w:val="22"/>
              </w:rPr>
              <w:t>B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oard, Dhaka, Bangladesh</w:t>
            </w:r>
          </w:p>
          <w:p w14:paraId="5927BA97" w14:textId="77777777" w:rsidR="00942B2A" w:rsidRDefault="00942B2A" w:rsidP="00942B2A">
            <w:pPr>
              <w:rPr>
                <w:rFonts w:ascii="Calibri" w:eastAsia="Adobe Song Std L" w:hAnsi="Calibri" w:cs="Calibri"/>
                <w:sz w:val="22"/>
                <w:szCs w:val="22"/>
              </w:rPr>
            </w:pPr>
          </w:p>
          <w:p w14:paraId="642E1682" w14:textId="4F1E8082" w:rsidR="00942B2A" w:rsidRPr="00EC67DF" w:rsidRDefault="00942B2A" w:rsidP="00942B2A">
            <w:pPr>
              <w:rPr>
                <w:rFonts w:ascii="Calibri" w:eastAsia="Adobe Song Std L" w:hAnsi="Calibri" w:cs="Calibri"/>
                <w:sz w:val="22"/>
                <w:szCs w:val="22"/>
              </w:rPr>
            </w:pPr>
            <w:r>
              <w:rPr>
                <w:rFonts w:ascii="Calibri" w:eastAsia="Adobe Song Std L" w:hAnsi="Calibri" w:cs="Calibri"/>
                <w:sz w:val="22"/>
                <w:szCs w:val="22"/>
              </w:rPr>
              <w:t>A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chievement</w:t>
            </w:r>
            <w:r>
              <w:rPr>
                <w:rFonts w:ascii="Calibri" w:eastAsia="Adobe Song Std L" w:hAnsi="Calibri" w:cs="Calibri"/>
                <w:sz w:val="22"/>
                <w:szCs w:val="22"/>
              </w:rPr>
              <w:t>:</w:t>
            </w:r>
          </w:p>
          <w:p w14:paraId="57226965" w14:textId="2E8182D6" w:rsidR="00942B2A" w:rsidRPr="00B901C1" w:rsidRDefault="00942B2A" w:rsidP="00942B2A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-10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Achieved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GPA: 3.72 out of 4.0 </w:t>
            </w:r>
            <w:r w:rsidR="00110828">
              <w:rPr>
                <w:rFonts w:ascii="Calibri" w:hAnsi="Calibri" w:cs="Calibri"/>
                <w:sz w:val="22"/>
                <w:szCs w:val="22"/>
              </w:rPr>
              <w:t>(93 %marks)</w:t>
            </w:r>
          </w:p>
          <w:p w14:paraId="5E321E4F" w14:textId="77777777" w:rsidR="00942B2A" w:rsidRPr="00B901C1" w:rsidRDefault="00942B2A" w:rsidP="00942B2A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ind w:right="-10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Achieved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board stand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in the nation-wide final exam</w:t>
            </w:r>
          </w:p>
          <w:p w14:paraId="556FBC33" w14:textId="3A297698" w:rsidR="00942B2A" w:rsidRPr="00B901C1" w:rsidRDefault="00942B2A" w:rsidP="00942B2A">
            <w:pPr>
              <w:pStyle w:val="JobDetails"/>
              <w:ind w:left="720" w:right="142"/>
              <w:rPr>
                <w:rFonts w:ascii="Calibri" w:hAnsi="Calibri" w:cs="Calibri"/>
              </w:rPr>
            </w:pPr>
          </w:p>
        </w:tc>
      </w:tr>
      <w:tr w:rsidR="00942B2A" w:rsidRPr="00B901C1" w14:paraId="0C194F24" w14:textId="77777777" w:rsidTr="00E31580">
        <w:tc>
          <w:tcPr>
            <w:tcW w:w="1986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AD51B64" w14:textId="6FEE85BE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901C1">
              <w:rPr>
                <w:rFonts w:ascii="Calibri" w:hAnsi="Calibri" w:cs="Calibri"/>
                <w:b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93056" behindDoc="0" locked="0" layoutInCell="1" allowOverlap="1" wp14:anchorId="3FB0812E" wp14:editId="61F063E7">
                  <wp:simplePos x="0" y="0"/>
                  <wp:positionH relativeFrom="column">
                    <wp:posOffset>-41662</wp:posOffset>
                  </wp:positionH>
                  <wp:positionV relativeFrom="paragraph">
                    <wp:posOffset>8945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3812" y="0"/>
                      <wp:lineTo x="0" y="3812"/>
                      <wp:lineTo x="0" y="19059"/>
                      <wp:lineTo x="19059" y="19059"/>
                      <wp:lineTo x="19059" y="3812"/>
                      <wp:lineTo x="17153" y="0"/>
                      <wp:lineTo x="3812" y="0"/>
                    </wp:wrapPolygon>
                  </wp:wrapThrough>
                  <wp:docPr id="2" name="Graphic 2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iefcase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Experience </w:t>
            </w:r>
          </w:p>
        </w:tc>
        <w:tc>
          <w:tcPr>
            <w:tcW w:w="8802" w:type="dxa"/>
            <w:gridSpan w:val="2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C888314" w14:textId="77777777" w:rsidR="00942B2A" w:rsidRPr="00B901C1" w:rsidRDefault="00942B2A" w:rsidP="00942B2A">
            <w:pPr>
              <w:tabs>
                <w:tab w:val="right" w:pos="8931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42B2A" w:rsidRPr="00B901C1" w14:paraId="46B7BD75" w14:textId="77777777" w:rsidTr="00E31580">
        <w:tc>
          <w:tcPr>
            <w:tcW w:w="1986" w:type="dxa"/>
            <w:tcBorders>
              <w:top w:val="single" w:sz="4" w:space="0" w:color="auto"/>
              <w:bottom w:val="nil"/>
            </w:tcBorders>
          </w:tcPr>
          <w:p w14:paraId="4DFF2DA5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186FEB0" w14:textId="61F64EF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bCs/>
                <w:sz w:val="22"/>
                <w:szCs w:val="22"/>
              </w:rPr>
              <w:t xml:space="preserve">Feb 17 </w:t>
            </w:r>
            <w:r w:rsidR="00E31580">
              <w:rPr>
                <w:rFonts w:ascii="Calibri" w:hAnsi="Calibri" w:cs="Calibri"/>
                <w:bCs/>
                <w:sz w:val="22"/>
                <w:szCs w:val="22"/>
              </w:rPr>
              <w:t>-C</w:t>
            </w:r>
            <w:r w:rsidRPr="00B901C1">
              <w:rPr>
                <w:rFonts w:ascii="Calibri" w:hAnsi="Calibri" w:cs="Calibri"/>
                <w:bCs/>
                <w:sz w:val="22"/>
                <w:szCs w:val="22"/>
              </w:rPr>
              <w:t>urrent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42E5876B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A88F9C5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3E2FBF7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5E9273E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C9360BF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CF35673" w14:textId="77777777" w:rsidR="00942B2A" w:rsidRPr="00B901C1" w:rsidRDefault="00942B2A" w:rsidP="00942B2A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4DEA4749" w14:textId="77777777" w:rsidR="00265D45" w:rsidRDefault="00265D45" w:rsidP="00265D45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D6C921A" w14:textId="34A2357A" w:rsidR="00942B2A" w:rsidRPr="00B901C1" w:rsidRDefault="00942B2A" w:rsidP="00265D45">
            <w:p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Sept 11-Jan 2013</w:t>
            </w:r>
          </w:p>
          <w:p w14:paraId="392DC64A" w14:textId="77777777" w:rsidR="00942B2A" w:rsidRPr="00B901C1" w:rsidRDefault="00942B2A" w:rsidP="00942B2A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2C1CCC5E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7D8F090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891A9EB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7305B89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5347553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885FA31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6DC328B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8646CA" w14:textId="58569311" w:rsidR="00942B2A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88BEB5F" w14:textId="053D789C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Mar 11- Sept</w:t>
            </w:r>
            <w:r w:rsidR="00E31580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011</w:t>
            </w:r>
          </w:p>
          <w:p w14:paraId="7AD14C10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5FF6A0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E8538DB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7E31681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DE330C0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5C45838" w14:textId="77777777" w:rsidR="00942B2A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B83E99D" w14:textId="77777777" w:rsidR="00651612" w:rsidRDefault="00651612" w:rsidP="00942B2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659E04D" w14:textId="2357D49A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Dec 08- Sept 2010</w:t>
            </w:r>
          </w:p>
          <w:p w14:paraId="005C335C" w14:textId="77777777" w:rsidR="00942B2A" w:rsidRPr="00B901C1" w:rsidRDefault="00942B2A" w:rsidP="00942B2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8802" w:type="dxa"/>
            <w:gridSpan w:val="2"/>
            <w:tcBorders>
              <w:top w:val="single" w:sz="4" w:space="0" w:color="auto"/>
              <w:bottom w:val="nil"/>
            </w:tcBorders>
          </w:tcPr>
          <w:p w14:paraId="60FEA610" w14:textId="77777777" w:rsidR="00942B2A" w:rsidRPr="00B901C1" w:rsidRDefault="00942B2A" w:rsidP="00942B2A">
            <w:pPr>
              <w:tabs>
                <w:tab w:val="right" w:pos="8931"/>
              </w:tabs>
              <w:rPr>
                <w:rFonts w:ascii="Calibri" w:hAnsi="Calibri" w:cs="Calibri"/>
                <w:sz w:val="22"/>
                <w:szCs w:val="22"/>
              </w:rPr>
            </w:pPr>
          </w:p>
          <w:p w14:paraId="2435A794" w14:textId="1C5B2D68" w:rsidR="00942B2A" w:rsidRPr="00B901C1" w:rsidRDefault="00942B2A" w:rsidP="00942B2A">
            <w:pPr>
              <w:tabs>
                <w:tab w:val="left" w:pos="7230"/>
              </w:tabs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Teaching Associate| Department of </w:t>
            </w:r>
            <w:r w:rsidR="00265D45">
              <w:rPr>
                <w:rFonts w:ascii="Calibri" w:hAnsi="Calibri" w:cs="Calibri"/>
                <w:sz w:val="22"/>
                <w:szCs w:val="22"/>
              </w:rPr>
              <w:t>C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hemical </w:t>
            </w:r>
            <w:r w:rsidR="00265D45">
              <w:rPr>
                <w:rFonts w:ascii="Calibri" w:hAnsi="Calibri" w:cs="Calibri"/>
                <w:sz w:val="22"/>
                <w:szCs w:val="22"/>
              </w:rPr>
              <w:t>E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ngineering, Monash University, Australia  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396AA498" w14:textId="77777777" w:rsidR="00942B2A" w:rsidRPr="00B901C1" w:rsidRDefault="00942B2A" w:rsidP="00942B2A">
            <w:p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Major Roles and achievement:</w:t>
            </w:r>
          </w:p>
          <w:p w14:paraId="4B392E2A" w14:textId="7424F421" w:rsidR="00942B2A" w:rsidRPr="00B901C1" w:rsidRDefault="00E31580" w:rsidP="00942B2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designing for the experimental set up using SolidWorks and c</w:t>
            </w:r>
            <w:r w:rsidR="00942B2A" w:rsidRPr="00B901C1">
              <w:rPr>
                <w:rFonts w:ascii="Calibri" w:hAnsi="Calibri" w:cs="Calibri"/>
                <w:sz w:val="22"/>
                <w:szCs w:val="22"/>
              </w:rPr>
              <w:t>onduct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="00942B2A" w:rsidRPr="00B901C1">
              <w:rPr>
                <w:rFonts w:ascii="Calibri" w:hAnsi="Calibri" w:cs="Calibri"/>
                <w:sz w:val="22"/>
                <w:szCs w:val="22"/>
              </w:rPr>
              <w:t xml:space="preserve"> tutorial</w:t>
            </w:r>
            <w:r w:rsidR="00E40AB6">
              <w:rPr>
                <w:rFonts w:ascii="Calibri" w:hAnsi="Calibri" w:cs="Calibri"/>
                <w:sz w:val="22"/>
                <w:szCs w:val="22"/>
              </w:rPr>
              <w:t>s</w:t>
            </w:r>
            <w:r w:rsidR="00942B2A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BACDE04" w14:textId="77777777" w:rsidR="00942B2A" w:rsidRPr="00B901C1" w:rsidRDefault="00942B2A" w:rsidP="00942B2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Demonstrated laboratory projects for ~130 students per semesters </w:t>
            </w:r>
          </w:p>
          <w:p w14:paraId="61CE3AB5" w14:textId="545FEF14" w:rsidR="00942B2A" w:rsidRPr="00B901C1" w:rsidRDefault="00942B2A" w:rsidP="00942B2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Assessment of class test, </w:t>
            </w:r>
            <w:r w:rsidR="00265D45">
              <w:rPr>
                <w:rFonts w:ascii="Calibri" w:hAnsi="Calibri" w:cs="Calibri"/>
                <w:sz w:val="22"/>
                <w:szCs w:val="22"/>
              </w:rPr>
              <w:t>l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ab report</w:t>
            </w:r>
            <w:r w:rsidR="00265D4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assignment and final exam</w:t>
            </w:r>
          </w:p>
          <w:p w14:paraId="3FAF2A50" w14:textId="77777777" w:rsidR="00942B2A" w:rsidRPr="00B901C1" w:rsidRDefault="00942B2A" w:rsidP="00942B2A">
            <w:pPr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Supervised masters (05) and undergraduate (07) students for research projects </w:t>
            </w:r>
          </w:p>
          <w:p w14:paraId="3DF722DE" w14:textId="77777777" w:rsidR="00942B2A" w:rsidRPr="00B901C1" w:rsidRDefault="00942B2A" w:rsidP="00014FAF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D017664" w14:textId="77777777" w:rsidR="00942B2A" w:rsidRPr="00B901C1" w:rsidRDefault="00942B2A" w:rsidP="00942B2A">
            <w:pPr>
              <w:tabs>
                <w:tab w:val="left" w:pos="7797"/>
                <w:tab w:val="right" w:pos="8931"/>
              </w:tabs>
              <w:rPr>
                <w:rFonts w:ascii="Calibri" w:eastAsia="Adobe Song Std L" w:hAnsi="Calibri" w:cs="Calibri"/>
                <w:sz w:val="22"/>
                <w:szCs w:val="22"/>
                <w:lang w:val="en-AU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Project Engineer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Department of Mechanical Engineering, University of Malaya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  <w:lang w:val="en-AU"/>
              </w:rPr>
              <w:t xml:space="preserve">, Malaysia    </w:t>
            </w:r>
          </w:p>
          <w:p w14:paraId="4C27A8B4" w14:textId="77777777" w:rsidR="00942B2A" w:rsidRPr="009C7A62" w:rsidRDefault="00942B2A" w:rsidP="00942B2A">
            <w:pPr>
              <w:tabs>
                <w:tab w:val="left" w:pos="7797"/>
                <w:tab w:val="right" w:pos="8931"/>
              </w:tabs>
              <w:spacing w:before="240"/>
              <w:rPr>
                <w:rFonts w:ascii="Calibri" w:eastAsia="Adobe Song Std L" w:hAnsi="Calibri" w:cs="Calibri"/>
                <w:sz w:val="22"/>
                <w:szCs w:val="22"/>
                <w:lang w:val="en-AU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  <w:lang w:val="en-AU"/>
              </w:rPr>
              <w:t>Major Roles and achievements:</w:t>
            </w:r>
          </w:p>
          <w:p w14:paraId="4C04785D" w14:textId="25CC188C" w:rsidR="00942B2A" w:rsidRDefault="00942B2A" w:rsidP="00942B2A">
            <w:pPr>
              <w:pStyle w:val="ListParagraph"/>
              <w:numPr>
                <w:ilvl w:val="0"/>
                <w:numId w:val="19"/>
              </w:numPr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Designing experimental rig</w:t>
            </w:r>
            <w:r w:rsidR="00E31580">
              <w:rPr>
                <w:rFonts w:ascii="Calibri" w:eastAsia="Adobe Song Std L" w:hAnsi="Calibri" w:cs="Calibri"/>
                <w:sz w:val="22"/>
                <w:szCs w:val="22"/>
              </w:rPr>
              <w:t>/parts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 of the project using CAD software</w:t>
            </w:r>
          </w:p>
          <w:p w14:paraId="3EB5B414" w14:textId="77777777" w:rsidR="00E31580" w:rsidRPr="00B901C1" w:rsidRDefault="00E31580" w:rsidP="00E31580">
            <w:pPr>
              <w:numPr>
                <w:ilvl w:val="0"/>
                <w:numId w:val="19"/>
              </w:numPr>
              <w:jc w:val="both"/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Achieved technical and resource management </w:t>
            </w:r>
            <w:r>
              <w:rPr>
                <w:rFonts w:ascii="Calibri" w:eastAsia="Adobe Song Std L" w:hAnsi="Calibri" w:cs="Calibri"/>
                <w:sz w:val="22"/>
                <w:szCs w:val="22"/>
              </w:rPr>
              <w:t xml:space="preserve">while synthesising 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biofuel</w:t>
            </w:r>
            <w:r>
              <w:rPr>
                <w:rFonts w:ascii="Calibri" w:eastAsia="Adobe Song Std L" w:hAnsi="Calibri" w:cs="Calibri"/>
                <w:sz w:val="22"/>
                <w:szCs w:val="22"/>
              </w:rPr>
              <w:t xml:space="preserve"> </w:t>
            </w:r>
          </w:p>
          <w:p w14:paraId="628A696A" w14:textId="77777777" w:rsidR="00942B2A" w:rsidRPr="00B901C1" w:rsidRDefault="00942B2A" w:rsidP="00942B2A">
            <w:pPr>
              <w:pStyle w:val="ListParagraph"/>
              <w:numPr>
                <w:ilvl w:val="0"/>
                <w:numId w:val="19"/>
              </w:numPr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Testing of corrosion and lubrication for different materials </w:t>
            </w:r>
          </w:p>
          <w:p w14:paraId="72FAFB58" w14:textId="77777777" w:rsidR="00942B2A" w:rsidRPr="00B901C1" w:rsidRDefault="00942B2A" w:rsidP="00942B2A">
            <w:pPr>
              <w:numPr>
                <w:ilvl w:val="0"/>
                <w:numId w:val="19"/>
              </w:numPr>
              <w:jc w:val="both"/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Developed writing and presentation skills by drafting</w:t>
            </w:r>
            <w:r>
              <w:rPr>
                <w:rFonts w:ascii="Calibri" w:eastAsia="Adobe Song Std L" w:hAnsi="Calibri" w:cs="Calibri"/>
                <w:sz w:val="22"/>
                <w:szCs w:val="22"/>
              </w:rPr>
              <w:t xml:space="preserve"> 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and analysing project proposal </w:t>
            </w:r>
          </w:p>
          <w:p w14:paraId="21895821" w14:textId="3AE8AEA7" w:rsidR="00942B2A" w:rsidRPr="00B901C1" w:rsidRDefault="00942B2A" w:rsidP="00942B2A">
            <w:pPr>
              <w:numPr>
                <w:ilvl w:val="0"/>
                <w:numId w:val="19"/>
              </w:numPr>
              <w:jc w:val="both"/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Achieved project management skill</w:t>
            </w:r>
            <w:r w:rsidR="00265D45">
              <w:rPr>
                <w:rFonts w:ascii="Calibri" w:eastAsia="Adobe Song Std L" w:hAnsi="Calibri" w:cs="Calibri"/>
                <w:sz w:val="22"/>
                <w:szCs w:val="22"/>
              </w:rPr>
              <w:t xml:space="preserve"> and secured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 </w:t>
            </w:r>
            <w:r w:rsidR="00265D45">
              <w:rPr>
                <w:rFonts w:ascii="Calibri" w:eastAsia="Adobe Song Std L" w:hAnsi="Calibri" w:cs="Calibri"/>
                <w:sz w:val="22"/>
                <w:szCs w:val="22"/>
              </w:rPr>
              <w:t xml:space="preserve">industrial and government 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 xml:space="preserve">funding </w:t>
            </w:r>
          </w:p>
          <w:p w14:paraId="2D06B8E4" w14:textId="77777777" w:rsidR="00942B2A" w:rsidRPr="00B901C1" w:rsidRDefault="00942B2A" w:rsidP="00942B2A">
            <w:pPr>
              <w:pStyle w:val="ListParagraph"/>
              <w:numPr>
                <w:ilvl w:val="0"/>
                <w:numId w:val="19"/>
              </w:numPr>
              <w:rPr>
                <w:rFonts w:ascii="Calibri" w:eastAsia="Adobe Song Std L" w:hAnsi="Calibri" w:cs="Calibri"/>
                <w:sz w:val="22"/>
                <w:szCs w:val="22"/>
              </w:rPr>
            </w:pP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Gained communication skills by conducting</w:t>
            </w:r>
            <w:r w:rsidRPr="00B901C1">
              <w:rPr>
                <w:sz w:val="22"/>
                <w:szCs w:val="22"/>
              </w:rPr>
              <w:t xml:space="preserve"> a</w:t>
            </w:r>
            <w:r w:rsidRPr="00B901C1">
              <w:rPr>
                <w:rFonts w:ascii="Calibri" w:eastAsia="Adobe Song Std L" w:hAnsi="Calibri" w:cs="Calibri"/>
                <w:sz w:val="22"/>
                <w:szCs w:val="22"/>
              </w:rPr>
              <w:t>dministrative tasks for the project</w:t>
            </w:r>
          </w:p>
          <w:p w14:paraId="75EFC091" w14:textId="77777777" w:rsidR="00942B2A" w:rsidRPr="00B901C1" w:rsidRDefault="00942B2A" w:rsidP="00942B2A">
            <w:pPr>
              <w:pStyle w:val="JobDates"/>
              <w:spacing w:before="0"/>
              <w:ind w:right="-105"/>
              <w:rPr>
                <w:rFonts w:ascii="Calibri" w:hAnsi="Calibri" w:cs="Calibri"/>
                <w:sz w:val="22"/>
                <w:szCs w:val="22"/>
              </w:rPr>
            </w:pPr>
          </w:p>
          <w:p w14:paraId="09BB6E4B" w14:textId="77777777" w:rsidR="00942B2A" w:rsidRPr="00B901C1" w:rsidRDefault="00942B2A" w:rsidP="00942B2A">
            <w:pPr>
              <w:pStyle w:val="JobDates"/>
              <w:spacing w:before="0"/>
              <w:ind w:right="-10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Automotive Engineer | Nitol Motors Ltd, Dhaka, Bangladesh </w:t>
            </w:r>
          </w:p>
          <w:p w14:paraId="7682F135" w14:textId="77777777" w:rsidR="00942B2A" w:rsidRPr="00B901C1" w:rsidRDefault="00942B2A" w:rsidP="00942B2A">
            <w:pPr>
              <w:pStyle w:val="JobDates"/>
              <w:ind w:right="-10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Major Roles:</w:t>
            </w:r>
          </w:p>
          <w:p w14:paraId="186C86C7" w14:textId="77777777" w:rsidR="00942B2A" w:rsidRPr="00B901C1" w:rsidRDefault="00942B2A" w:rsidP="00942B2A">
            <w:pPr>
              <w:pStyle w:val="JobDetails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 xml:space="preserve">Supervising a group of mechanics for servicing vehicles  </w:t>
            </w:r>
          </w:p>
          <w:p w14:paraId="167B31F9" w14:textId="77777777" w:rsidR="00942B2A" w:rsidRPr="00B901C1" w:rsidRDefault="00942B2A" w:rsidP="00942B2A">
            <w:pPr>
              <w:pStyle w:val="JobDetails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 xml:space="preserve">Vehicle warranty management and reporting </w:t>
            </w:r>
          </w:p>
          <w:p w14:paraId="0F38E158" w14:textId="77777777" w:rsidR="00942B2A" w:rsidRPr="00B901C1" w:rsidRDefault="00942B2A" w:rsidP="00942B2A">
            <w:pPr>
              <w:pStyle w:val="JobDetails"/>
              <w:numPr>
                <w:ilvl w:val="0"/>
                <w:numId w:val="30"/>
              </w:numPr>
              <w:ind w:right="142"/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 xml:space="preserve">Inventory and dealership management </w:t>
            </w:r>
          </w:p>
          <w:p w14:paraId="1429B62D" w14:textId="77777777" w:rsidR="00942B2A" w:rsidRPr="00B901C1" w:rsidRDefault="00942B2A" w:rsidP="00942B2A">
            <w:pPr>
              <w:pStyle w:val="JobDetails"/>
              <w:numPr>
                <w:ilvl w:val="0"/>
                <w:numId w:val="30"/>
              </w:numPr>
              <w:ind w:right="142"/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>Contributed for the overall growth of the company</w:t>
            </w:r>
          </w:p>
          <w:p w14:paraId="4C0B053A" w14:textId="77777777" w:rsidR="00942B2A" w:rsidRDefault="00942B2A" w:rsidP="00942B2A">
            <w:pPr>
              <w:pStyle w:val="JobDetails"/>
              <w:ind w:right="142"/>
              <w:rPr>
                <w:rFonts w:ascii="Calibri" w:hAnsi="Calibri" w:cs="Calibri"/>
              </w:rPr>
            </w:pPr>
          </w:p>
          <w:p w14:paraId="40C9A4AD" w14:textId="634232AA" w:rsidR="00942B2A" w:rsidRPr="00B901C1" w:rsidRDefault="00942B2A" w:rsidP="00942B2A">
            <w:pPr>
              <w:pStyle w:val="JobDetails"/>
              <w:ind w:right="142"/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 xml:space="preserve">CAD </w:t>
            </w:r>
            <w:r w:rsidR="0011434F">
              <w:rPr>
                <w:rFonts w:ascii="Calibri" w:hAnsi="Calibri" w:cs="Calibri"/>
              </w:rPr>
              <w:t xml:space="preserve">Design </w:t>
            </w:r>
            <w:r w:rsidRPr="00B901C1">
              <w:rPr>
                <w:rFonts w:ascii="Calibri" w:hAnsi="Calibri" w:cs="Calibri"/>
              </w:rPr>
              <w:t xml:space="preserve">Engineer (part-time) | Bangladesh Agriculture Research Institute, Bangladesh </w:t>
            </w:r>
          </w:p>
          <w:p w14:paraId="12BF48A2" w14:textId="77777777" w:rsidR="00942B2A" w:rsidRPr="00B901C1" w:rsidRDefault="00942B2A" w:rsidP="00942B2A">
            <w:pPr>
              <w:pStyle w:val="JobDetails"/>
              <w:ind w:right="142"/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>Major Roles:</w:t>
            </w:r>
          </w:p>
          <w:p w14:paraId="4F5222C7" w14:textId="59F82C4A" w:rsidR="00942B2A" w:rsidRPr="00B901C1" w:rsidRDefault="00942B2A" w:rsidP="00942B2A">
            <w:pPr>
              <w:pStyle w:val="JobDetails"/>
              <w:numPr>
                <w:ilvl w:val="0"/>
                <w:numId w:val="31"/>
              </w:numPr>
              <w:ind w:right="142"/>
              <w:rPr>
                <w:rFonts w:ascii="Calibri" w:hAnsi="Calibri" w:cs="Calibri"/>
              </w:rPr>
            </w:pPr>
            <w:r w:rsidRPr="00B901C1">
              <w:rPr>
                <w:rFonts w:ascii="Calibri" w:hAnsi="Calibri" w:cs="Calibri"/>
              </w:rPr>
              <w:t xml:space="preserve">Designing and </w:t>
            </w:r>
            <w:r w:rsidR="00E31580">
              <w:rPr>
                <w:rFonts w:ascii="Calibri" w:hAnsi="Calibri" w:cs="Calibri"/>
              </w:rPr>
              <w:t>d</w:t>
            </w:r>
            <w:r w:rsidRPr="00B901C1">
              <w:rPr>
                <w:rFonts w:ascii="Calibri" w:hAnsi="Calibri" w:cs="Calibri"/>
              </w:rPr>
              <w:t xml:space="preserve">rawing of </w:t>
            </w:r>
            <w:r w:rsidR="00E31580">
              <w:rPr>
                <w:rFonts w:ascii="Calibri" w:hAnsi="Calibri" w:cs="Calibri"/>
              </w:rPr>
              <w:t>a</w:t>
            </w:r>
            <w:r w:rsidRPr="00B901C1">
              <w:rPr>
                <w:rFonts w:ascii="Calibri" w:hAnsi="Calibri" w:cs="Calibri"/>
              </w:rPr>
              <w:t>gricultural machineries</w:t>
            </w:r>
            <w:r w:rsidR="003110B6">
              <w:rPr>
                <w:rFonts w:ascii="Calibri" w:hAnsi="Calibri" w:cs="Calibri"/>
              </w:rPr>
              <w:t xml:space="preserve"> using CAD</w:t>
            </w:r>
            <w:r w:rsidR="00E31580">
              <w:rPr>
                <w:rFonts w:ascii="Calibri" w:hAnsi="Calibri" w:cs="Calibri"/>
              </w:rPr>
              <w:t xml:space="preserve"> software</w:t>
            </w:r>
          </w:p>
          <w:p w14:paraId="6C2AF2F6" w14:textId="77777777" w:rsidR="00942B2A" w:rsidRPr="00B901C1" w:rsidRDefault="00942B2A" w:rsidP="00942B2A">
            <w:pPr>
              <w:tabs>
                <w:tab w:val="right" w:pos="8931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7180" w:rsidRPr="00B901C1" w14:paraId="40B2AD57" w14:textId="77777777" w:rsidTr="00E31580">
        <w:tc>
          <w:tcPr>
            <w:tcW w:w="10791" w:type="dxa"/>
            <w:gridSpan w:val="3"/>
            <w:tcBorders>
              <w:bottom w:val="single" w:sz="6" w:space="0" w:color="auto"/>
            </w:tcBorders>
            <w:shd w:val="clear" w:color="auto" w:fill="F2F2F2" w:themeFill="background1" w:themeFillShade="F2"/>
          </w:tcPr>
          <w:p w14:paraId="579315A8" w14:textId="45EBE372" w:rsidR="00BB7180" w:rsidRPr="00B901C1" w:rsidRDefault="00BB7180" w:rsidP="00916FD5">
            <w:pPr>
              <w:pStyle w:val="ListParagraph"/>
              <w:spacing w:before="100" w:beforeAutospacing="1"/>
              <w:ind w:left="17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b/>
                <w:i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26723DCF" wp14:editId="109087FA">
                  <wp:simplePos x="0" y="0"/>
                  <wp:positionH relativeFrom="column">
                    <wp:posOffset>-30958</wp:posOffset>
                  </wp:positionH>
                  <wp:positionV relativeFrom="paragraph">
                    <wp:posOffset>635</wp:posOffset>
                  </wp:positionV>
                  <wp:extent cx="216000" cy="2160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6" name="Graphic 6" descr="Classr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assroom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Presentation</w:t>
            </w:r>
          </w:p>
        </w:tc>
      </w:tr>
      <w:tr w:rsidR="006F05A4" w:rsidRPr="00B901C1" w14:paraId="27C6BC53" w14:textId="77777777" w:rsidTr="00E31580">
        <w:tc>
          <w:tcPr>
            <w:tcW w:w="1986" w:type="dxa"/>
            <w:tcBorders>
              <w:top w:val="single" w:sz="6" w:space="0" w:color="auto"/>
              <w:bottom w:val="nil"/>
            </w:tcBorders>
          </w:tcPr>
          <w:p w14:paraId="06479154" w14:textId="156B24ED" w:rsidR="006F05A4" w:rsidRPr="00B901C1" w:rsidRDefault="006F05A4" w:rsidP="006A2D2B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8802" w:type="dxa"/>
            <w:gridSpan w:val="2"/>
            <w:tcBorders>
              <w:top w:val="single" w:sz="6" w:space="0" w:color="auto"/>
              <w:bottom w:val="nil"/>
            </w:tcBorders>
          </w:tcPr>
          <w:p w14:paraId="2DDFAACF" w14:textId="003F3009" w:rsidR="00AC68BE" w:rsidRPr="00B901C1" w:rsidRDefault="00AC68BE" w:rsidP="009C7A62">
            <w:pPr>
              <w:pStyle w:val="ListParagraph"/>
              <w:numPr>
                <w:ilvl w:val="0"/>
                <w:numId w:val="28"/>
              </w:numPr>
              <w:spacing w:before="240" w:after="240" w:line="276" w:lineRule="auto"/>
              <w:ind w:left="323" w:hanging="284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Presentation in International Conference on Sustainable Energy-</w:t>
            </w:r>
            <w:r w:rsidR="009C7A62">
              <w:rPr>
                <w:rFonts w:ascii="Calibri" w:hAnsi="Calibri" w:cs="Calibri"/>
                <w:sz w:val="22"/>
                <w:szCs w:val="22"/>
              </w:rPr>
              <w:t>KL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Malaysia, 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Dec.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2018</w:t>
            </w:r>
          </w:p>
          <w:p w14:paraId="78A8A2FC" w14:textId="7A3584AC" w:rsidR="00AC68BE" w:rsidRPr="00B901C1" w:rsidRDefault="00AC68BE" w:rsidP="009C7A62">
            <w:pPr>
              <w:pStyle w:val="ListParagraph"/>
              <w:numPr>
                <w:ilvl w:val="0"/>
                <w:numId w:val="28"/>
              </w:numPr>
              <w:spacing w:before="240" w:line="276" w:lineRule="auto"/>
              <w:ind w:left="323" w:hanging="284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Presentation in</w:t>
            </w:r>
            <w:r w:rsidR="00BD6985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BSME Conference on Thermal Engineering, Dhaka Bangladesh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,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Dec.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2018</w:t>
            </w:r>
          </w:p>
          <w:p w14:paraId="78818AF0" w14:textId="08C25E4A" w:rsidR="00AC68BE" w:rsidRPr="00B901C1" w:rsidRDefault="00AC68BE" w:rsidP="009C7A62">
            <w:pPr>
              <w:pStyle w:val="ListParagraph"/>
              <w:numPr>
                <w:ilvl w:val="0"/>
                <w:numId w:val="28"/>
              </w:numPr>
              <w:spacing w:before="240" w:line="276" w:lineRule="auto"/>
              <w:ind w:left="323" w:hanging="284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Presentation in Int</w:t>
            </w:r>
            <w:r w:rsidR="004839D9" w:rsidRPr="00B901C1">
              <w:rPr>
                <w:rFonts w:ascii="Calibri" w:hAnsi="Calibri" w:cs="Calibri"/>
                <w:sz w:val="22"/>
                <w:szCs w:val="22"/>
              </w:rPr>
              <w:t>.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Conference on Mechanical Eng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ineering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, Khulna, Bangladesh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,</w:t>
            </w:r>
            <w:r w:rsidR="00CE52CA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Dec.</w:t>
            </w:r>
            <w:r w:rsidR="00CE52CA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2018</w:t>
            </w:r>
          </w:p>
          <w:p w14:paraId="3ED713FC" w14:textId="77777777" w:rsidR="005B6B5C" w:rsidRDefault="00AC68BE" w:rsidP="005B6B5C">
            <w:pPr>
              <w:pStyle w:val="ListParagraph"/>
              <w:numPr>
                <w:ilvl w:val="0"/>
                <w:numId w:val="28"/>
              </w:numPr>
              <w:spacing w:before="240" w:line="276" w:lineRule="auto"/>
              <w:ind w:left="323" w:hanging="284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Presentation in workshop: Energy Innovation Showcase </w:t>
            </w:r>
            <w:r w:rsidR="009C7A62">
              <w:rPr>
                <w:rFonts w:ascii="Calibri" w:hAnsi="Calibri" w:cs="Calibri"/>
                <w:sz w:val="22"/>
                <w:szCs w:val="22"/>
              </w:rPr>
              <w:t xml:space="preserve">at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Monash Universit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y,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Nov. 201</w:t>
            </w:r>
          </w:p>
          <w:p w14:paraId="029EF918" w14:textId="69E9866E" w:rsidR="005B6B5C" w:rsidRPr="005B6B5C" w:rsidRDefault="005B6B5C" w:rsidP="005B6B5C">
            <w:pPr>
              <w:pStyle w:val="ListParagraph"/>
              <w:spacing w:before="240" w:line="276" w:lineRule="auto"/>
              <w:ind w:left="32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C67DF" w:rsidRPr="00B901C1" w14:paraId="6D2BFAF7" w14:textId="77777777" w:rsidTr="00E31580">
        <w:tc>
          <w:tcPr>
            <w:tcW w:w="10791" w:type="dxa"/>
            <w:gridSpan w:val="3"/>
            <w:tcBorders>
              <w:bottom w:val="single" w:sz="6" w:space="0" w:color="002060"/>
            </w:tcBorders>
            <w:shd w:val="clear" w:color="auto" w:fill="F2F2F2" w:themeFill="background1" w:themeFillShade="F2"/>
          </w:tcPr>
          <w:p w14:paraId="45807C43" w14:textId="6F627A50" w:rsidR="00EC67DF" w:rsidRPr="00B901C1" w:rsidRDefault="00EC67DF" w:rsidP="006A2D2B">
            <w:pPr>
              <w:tabs>
                <w:tab w:val="left" w:pos="7797"/>
                <w:tab w:val="right" w:pos="8640"/>
              </w:tabs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b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91008" behindDoc="0" locked="0" layoutInCell="1" allowOverlap="1" wp14:anchorId="798F2CF9" wp14:editId="020CA05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1906" y="0"/>
                      <wp:lineTo x="0" y="5718"/>
                      <wp:lineTo x="0" y="19059"/>
                      <wp:lineTo x="19059" y="19059"/>
                      <wp:lineTo x="19059" y="5718"/>
                      <wp:lineTo x="17153" y="0"/>
                      <wp:lineTo x="1906" y="0"/>
                    </wp:wrapPolygon>
                  </wp:wrapThrough>
                  <wp:docPr id="8" name="Graphic 8" descr="P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esent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Publication and </w:t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Awards</w:t>
            </w:r>
          </w:p>
        </w:tc>
      </w:tr>
      <w:tr w:rsidR="008D7083" w:rsidRPr="00B901C1" w14:paraId="09283672" w14:textId="77777777" w:rsidTr="00E31580">
        <w:tc>
          <w:tcPr>
            <w:tcW w:w="1986" w:type="dxa"/>
            <w:tcBorders>
              <w:top w:val="single" w:sz="6" w:space="0" w:color="002060"/>
              <w:bottom w:val="nil"/>
            </w:tcBorders>
          </w:tcPr>
          <w:p w14:paraId="2E8CE37E" w14:textId="3B087420" w:rsidR="008D510A" w:rsidRPr="00B901C1" w:rsidRDefault="008D510A" w:rsidP="00D3251F">
            <w:pPr>
              <w:tabs>
                <w:tab w:val="left" w:pos="7797"/>
              </w:tabs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802" w:type="dxa"/>
            <w:gridSpan w:val="2"/>
            <w:tcBorders>
              <w:top w:val="single" w:sz="6" w:space="0" w:color="002060"/>
              <w:bottom w:val="nil"/>
            </w:tcBorders>
          </w:tcPr>
          <w:p w14:paraId="543FB65A" w14:textId="7C3B8D48" w:rsidR="00EC67DF" w:rsidRDefault="00942B2A" w:rsidP="009C7A62">
            <w:pPr>
              <w:pStyle w:val="ListParagraph"/>
              <w:numPr>
                <w:ilvl w:val="0"/>
                <w:numId w:val="27"/>
              </w:numPr>
              <w:tabs>
                <w:tab w:val="left" w:pos="7797"/>
              </w:tabs>
              <w:spacing w:before="240" w:line="276" w:lineRule="auto"/>
              <w:ind w:left="315" w:hanging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Published</w:t>
            </w:r>
            <w:r w:rsidR="00EC67DF">
              <w:rPr>
                <w:rFonts w:ascii="Calibri" w:hAnsi="Calibri" w:cs="Calibri"/>
                <w:sz w:val="22"/>
                <w:szCs w:val="22"/>
              </w:rPr>
              <w:t xml:space="preserve"> 25 journal and conference articles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which have </w:t>
            </w:r>
            <w:r w:rsidR="00EC67DF">
              <w:rPr>
                <w:rFonts w:ascii="Calibri" w:hAnsi="Calibri" w:cs="Calibri"/>
                <w:sz w:val="22"/>
                <w:szCs w:val="22"/>
              </w:rPr>
              <w:t>&gt;1375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citations </w:t>
            </w:r>
          </w:p>
          <w:p w14:paraId="6F4A70FF" w14:textId="2FFB3C29" w:rsidR="008D7083" w:rsidRPr="00B901C1" w:rsidRDefault="00B70DE7" w:rsidP="009C7A62">
            <w:pPr>
              <w:pStyle w:val="ListParagraph"/>
              <w:numPr>
                <w:ilvl w:val="0"/>
                <w:numId w:val="27"/>
              </w:numPr>
              <w:tabs>
                <w:tab w:val="left" w:pos="7797"/>
              </w:tabs>
              <w:spacing w:before="240" w:line="276" w:lineRule="auto"/>
              <w:ind w:left="315" w:hanging="28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ASI </w:t>
            </w:r>
            <w:r w:rsidR="008D7083" w:rsidRPr="00B901C1">
              <w:rPr>
                <w:rFonts w:ascii="Calibri" w:hAnsi="Calibri" w:cs="Calibri"/>
                <w:sz w:val="22"/>
                <w:szCs w:val="22"/>
              </w:rPr>
              <w:t xml:space="preserve">Scholarship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for </w:t>
            </w:r>
            <w:r w:rsidR="008D7083" w:rsidRPr="00B901C1">
              <w:rPr>
                <w:rFonts w:ascii="Calibri" w:hAnsi="Calibri" w:cs="Calibri"/>
                <w:sz w:val="22"/>
                <w:szCs w:val="22"/>
              </w:rPr>
              <w:t>M</w:t>
            </w:r>
            <w:r w:rsidR="00916FD5" w:rsidRPr="00B901C1">
              <w:rPr>
                <w:rFonts w:ascii="Calibri" w:hAnsi="Calibri" w:cs="Calibri"/>
                <w:sz w:val="22"/>
                <w:szCs w:val="22"/>
              </w:rPr>
              <w:t>.</w:t>
            </w:r>
            <w:r w:rsidR="008D7083" w:rsidRPr="00B901C1">
              <w:rPr>
                <w:rFonts w:ascii="Calibri" w:hAnsi="Calibri" w:cs="Calibri"/>
                <w:sz w:val="22"/>
                <w:szCs w:val="22"/>
              </w:rPr>
              <w:t>Phil</w:t>
            </w:r>
            <w:r w:rsidR="00916FD5" w:rsidRPr="00B901C1">
              <w:rPr>
                <w:rFonts w:ascii="Calibri" w:hAnsi="Calibri" w:cs="Calibri"/>
                <w:sz w:val="22"/>
                <w:szCs w:val="22"/>
              </w:rPr>
              <w:t>.</w:t>
            </w:r>
            <w:r w:rsidR="008D7083" w:rsidRPr="00B901C1">
              <w:rPr>
                <w:rFonts w:ascii="Calibri" w:hAnsi="Calibri" w:cs="Calibri"/>
                <w:sz w:val="22"/>
                <w:szCs w:val="22"/>
              </w:rPr>
              <w:t xml:space="preserve"> at The University of Adelaide</w:t>
            </w:r>
            <w:r w:rsidR="00B170F4" w:rsidRPr="00B901C1">
              <w:rPr>
                <w:rFonts w:ascii="Calibri" w:hAnsi="Calibri" w:cs="Calibri"/>
                <w:sz w:val="22"/>
                <w:szCs w:val="22"/>
              </w:rPr>
              <w:t xml:space="preserve"> (2013-2015)</w:t>
            </w:r>
            <w:r w:rsidR="008D7083" w:rsidRPr="00B901C1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15DDD7EE" w14:textId="79371235" w:rsidR="008D7083" w:rsidRDefault="008D7083" w:rsidP="00CA0522">
            <w:pPr>
              <w:pStyle w:val="ListParagraph"/>
              <w:numPr>
                <w:ilvl w:val="0"/>
                <w:numId w:val="27"/>
              </w:numPr>
              <w:tabs>
                <w:tab w:val="left" w:pos="7797"/>
              </w:tabs>
              <w:spacing w:line="276" w:lineRule="auto"/>
              <w:ind w:left="315" w:hanging="28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Merit scholarship 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for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B</w:t>
            </w:r>
            <w:r w:rsidR="00916FD5" w:rsidRPr="00B901C1">
              <w:rPr>
                <w:rFonts w:ascii="Calibri" w:hAnsi="Calibri" w:cs="Calibri"/>
                <w:sz w:val="22"/>
                <w:szCs w:val="22"/>
              </w:rPr>
              <w:t>.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Sc</w:t>
            </w:r>
            <w:r w:rsidR="00B70DE7" w:rsidRPr="00B901C1">
              <w:rPr>
                <w:rFonts w:ascii="Calibri" w:hAnsi="Calibri" w:cs="Calibri"/>
                <w:sz w:val="22"/>
                <w:szCs w:val="22"/>
              </w:rPr>
              <w:t>.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Engineering, </w:t>
            </w:r>
            <w:r w:rsidRPr="00B901C1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>Dhaka University of Engg</w:t>
            </w:r>
            <w:r w:rsidR="009C7A62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>.</w:t>
            </w:r>
            <w:r w:rsidRPr="00B901C1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 xml:space="preserve"> &amp; Techno</w:t>
            </w:r>
            <w:r w:rsidR="009C7A62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 xml:space="preserve">. </w:t>
            </w:r>
            <w:r w:rsidR="00B170F4" w:rsidRPr="00B901C1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>(</w:t>
            </w:r>
            <w:r w:rsidR="00B170F4" w:rsidRPr="00B901C1">
              <w:rPr>
                <w:rFonts w:ascii="Calibri" w:hAnsi="Calibri" w:cs="Calibri"/>
                <w:sz w:val="22"/>
                <w:szCs w:val="22"/>
              </w:rPr>
              <w:t>2007-2010</w:t>
            </w:r>
            <w:r w:rsidR="00B170F4" w:rsidRPr="00B901C1">
              <w:rPr>
                <w:rFonts w:ascii="Calibri" w:eastAsia="Adobe Song Std L" w:hAnsi="Calibri" w:cs="Calibri"/>
                <w:spacing w:val="-6"/>
                <w:w w:val="105"/>
                <w:sz w:val="22"/>
                <w:szCs w:val="22"/>
              </w:rPr>
              <w:t>)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0C270E4" w14:textId="6DE43549" w:rsidR="00E36B98" w:rsidRPr="00B901C1" w:rsidRDefault="00E36B98" w:rsidP="00CA0522">
            <w:pPr>
              <w:pStyle w:val="ListParagraph"/>
              <w:numPr>
                <w:ilvl w:val="0"/>
                <w:numId w:val="27"/>
              </w:numPr>
              <w:tabs>
                <w:tab w:val="left" w:pos="7797"/>
              </w:tabs>
              <w:spacing w:line="276" w:lineRule="auto"/>
              <w:ind w:left="315" w:hanging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Graduate research scholarship from University of Malaya, Malaysia (2011-2013)</w:t>
            </w:r>
          </w:p>
          <w:p w14:paraId="2F062596" w14:textId="0452D80D" w:rsidR="00847E96" w:rsidRDefault="008D7083" w:rsidP="004006F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5" w:hanging="28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Outstanding reviewer</w:t>
            </w:r>
            <w:r w:rsidR="00E36B98">
              <w:rPr>
                <w:rFonts w:ascii="Calibri" w:hAnsi="Calibri" w:cs="Calibri"/>
                <w:sz w:val="22"/>
                <w:szCs w:val="22"/>
              </w:rPr>
              <w:t xml:space="preserve"> award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36B98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Journa</w:t>
            </w:r>
            <w:r w:rsidR="00916FD5" w:rsidRPr="00B901C1">
              <w:rPr>
                <w:rFonts w:ascii="Calibri" w:hAnsi="Calibri" w:cs="Calibri"/>
                <w:sz w:val="22"/>
                <w:szCs w:val="22"/>
              </w:rPr>
              <w:t xml:space="preserve">l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of Energy</w:t>
            </w:r>
            <w:r w:rsidR="00916FD5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170F4" w:rsidRPr="00B901C1">
              <w:rPr>
                <w:rFonts w:ascii="Calibri" w:hAnsi="Calibri" w:cs="Calibri"/>
                <w:sz w:val="22"/>
                <w:szCs w:val="22"/>
              </w:rPr>
              <w:t>(2018)</w:t>
            </w:r>
            <w:r w:rsidR="00916FD5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AB19183" w14:textId="4B9F0817" w:rsidR="005B6B5C" w:rsidRPr="00B901C1" w:rsidRDefault="005B6B5C" w:rsidP="005B6B5C">
            <w:pPr>
              <w:pStyle w:val="ListParagraph"/>
              <w:spacing w:line="276" w:lineRule="auto"/>
              <w:ind w:left="315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7180" w:rsidRPr="00B901C1" w14:paraId="0D0DC417" w14:textId="77777777" w:rsidTr="00E31580">
        <w:tc>
          <w:tcPr>
            <w:tcW w:w="6525" w:type="dxa"/>
            <w:gridSpan w:val="2"/>
            <w:tcBorders>
              <w:bottom w:val="single" w:sz="6" w:space="0" w:color="002060"/>
            </w:tcBorders>
            <w:shd w:val="clear" w:color="auto" w:fill="F2F2F2" w:themeFill="background1" w:themeFillShade="F2"/>
          </w:tcPr>
          <w:p w14:paraId="4BEC1A11" w14:textId="43FC92F8" w:rsidR="00BB7180" w:rsidRPr="00B901C1" w:rsidRDefault="00BB7180" w:rsidP="000650FD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60421752" wp14:editId="0C3FA3B2">
                  <wp:simplePos x="0" y="0"/>
                  <wp:positionH relativeFrom="margin">
                    <wp:align>left</wp:align>
                  </wp:positionH>
                  <wp:positionV relativeFrom="paragraph">
                    <wp:posOffset>1418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3812" y="0"/>
                      <wp:lineTo x="0" y="5718"/>
                      <wp:lineTo x="0" y="19059"/>
                      <wp:lineTo x="19059" y="19059"/>
                      <wp:lineTo x="19059" y="5718"/>
                      <wp:lineTo x="15247" y="0"/>
                      <wp:lineTo x="3812" y="0"/>
                    </wp:wrapPolygon>
                  </wp:wrapThrough>
                  <wp:docPr id="13" name="Graphic 13" descr="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ank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Professional </w:t>
            </w:r>
            <w:r w:rsidR="005B6B5C">
              <w:rPr>
                <w:rFonts w:ascii="Calibri" w:hAnsi="Calibri" w:cs="Calibri"/>
                <w:b/>
                <w:i/>
                <w:sz w:val="22"/>
                <w:szCs w:val="22"/>
              </w:rPr>
              <w:t>A</w:t>
            </w:r>
            <w:r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ffiliations</w:t>
            </w:r>
            <w:r w:rsidR="003129A0"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and </w:t>
            </w:r>
            <w:r w:rsidR="005B6B5C">
              <w:rPr>
                <w:rFonts w:ascii="Calibri" w:hAnsi="Calibri" w:cs="Calibri"/>
                <w:b/>
                <w:i/>
                <w:sz w:val="22"/>
                <w:szCs w:val="22"/>
              </w:rPr>
              <w:t>C</w:t>
            </w:r>
            <w:r w:rsidR="00CA0522"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ertification</w:t>
            </w:r>
            <w:r w:rsidR="005B6B5C">
              <w:rPr>
                <w:rFonts w:ascii="Calibri" w:hAnsi="Calibri" w:cs="Calibri"/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4266" w:type="dxa"/>
            <w:tcBorders>
              <w:bottom w:val="single" w:sz="6" w:space="0" w:color="002060"/>
            </w:tcBorders>
            <w:shd w:val="clear" w:color="auto" w:fill="F2F2F2" w:themeFill="background1" w:themeFillShade="F2"/>
          </w:tcPr>
          <w:p w14:paraId="3BB0EA00" w14:textId="77777777" w:rsidR="00BB7180" w:rsidRPr="00B901C1" w:rsidRDefault="00BB7180" w:rsidP="00916FD5">
            <w:pPr>
              <w:pStyle w:val="ListParagraph"/>
              <w:spacing w:line="276" w:lineRule="auto"/>
              <w:ind w:left="3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D7083" w:rsidRPr="00B901C1" w14:paraId="5F7DCDBD" w14:textId="77777777" w:rsidTr="00E31580">
        <w:tc>
          <w:tcPr>
            <w:tcW w:w="1986" w:type="dxa"/>
            <w:tcBorders>
              <w:top w:val="single" w:sz="6" w:space="0" w:color="002060"/>
              <w:bottom w:val="nil"/>
            </w:tcBorders>
          </w:tcPr>
          <w:p w14:paraId="2DF2B916" w14:textId="740D6490" w:rsidR="008D7083" w:rsidRPr="00B901C1" w:rsidRDefault="008D7083" w:rsidP="001D7DAF">
            <w:pPr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single" w:sz="6" w:space="0" w:color="002060"/>
              <w:bottom w:val="nil"/>
            </w:tcBorders>
          </w:tcPr>
          <w:p w14:paraId="53B33DAF" w14:textId="77777777" w:rsidR="00DD55BF" w:rsidRPr="00B901C1" w:rsidRDefault="008D7083" w:rsidP="001D7DAF">
            <w:pPr>
              <w:pStyle w:val="ListParagraph"/>
              <w:numPr>
                <w:ilvl w:val="0"/>
                <w:numId w:val="23"/>
              </w:numPr>
              <w:spacing w:before="240"/>
              <w:ind w:left="319" w:hanging="282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Professional Engineer, Engineers Australia</w:t>
            </w:r>
          </w:p>
          <w:p w14:paraId="1DAFD067" w14:textId="52CC6F3E" w:rsidR="008D7083" w:rsidRPr="00B901C1" w:rsidRDefault="008D7083" w:rsidP="001D7DA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20" w:right="37" w:hanging="28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Member, Institute of Engineers</w:t>
            </w:r>
            <w:r w:rsidR="009C7A62">
              <w:rPr>
                <w:rFonts w:ascii="Calibri" w:hAnsi="Calibri" w:cs="Calibri"/>
                <w:sz w:val="22"/>
                <w:szCs w:val="22"/>
              </w:rPr>
              <w:t xml:space="preserve"> B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angladesh</w:t>
            </w:r>
          </w:p>
          <w:p w14:paraId="05BF45AD" w14:textId="77777777" w:rsidR="001A4B47" w:rsidRPr="00B901C1" w:rsidRDefault="001A4B47" w:rsidP="001D7DA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20" w:hanging="28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Alumni, The University of Adelaide</w:t>
            </w:r>
          </w:p>
          <w:p w14:paraId="54A237A5" w14:textId="1C557A31" w:rsidR="00CA0522" w:rsidRPr="00B901C1" w:rsidRDefault="00CA0522" w:rsidP="001D7DA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20" w:hanging="283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Holder of Australian driving license</w:t>
            </w:r>
          </w:p>
        </w:tc>
        <w:tc>
          <w:tcPr>
            <w:tcW w:w="4266" w:type="dxa"/>
            <w:tcBorders>
              <w:top w:val="single" w:sz="6" w:space="0" w:color="002060"/>
              <w:bottom w:val="nil"/>
            </w:tcBorders>
          </w:tcPr>
          <w:p w14:paraId="4B35CF5A" w14:textId="77777777" w:rsidR="001D7DAF" w:rsidRDefault="001D7DAF" w:rsidP="001D7DAF">
            <w:pPr>
              <w:pStyle w:val="ListParagraph"/>
              <w:ind w:left="743"/>
              <w:rPr>
                <w:rFonts w:ascii="Calibri" w:hAnsi="Calibri" w:cs="Calibri"/>
                <w:sz w:val="22"/>
                <w:szCs w:val="22"/>
              </w:rPr>
            </w:pPr>
          </w:p>
          <w:p w14:paraId="6E3D8AE2" w14:textId="072C57ED" w:rsidR="00DD55BF" w:rsidRPr="00B901C1" w:rsidRDefault="00DD55BF" w:rsidP="00110828">
            <w:pPr>
              <w:pStyle w:val="ListParagraph"/>
              <w:numPr>
                <w:ilvl w:val="0"/>
                <w:numId w:val="22"/>
              </w:numPr>
              <w:spacing w:before="240"/>
              <w:ind w:left="460" w:hanging="42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Alumni, DUET</w:t>
            </w:r>
            <w:r w:rsidR="009C7A62">
              <w:rPr>
                <w:rFonts w:ascii="Calibri" w:hAnsi="Calibri" w:cs="Calibri"/>
                <w:sz w:val="22"/>
                <w:szCs w:val="22"/>
              </w:rPr>
              <w:t>, B</w:t>
            </w:r>
            <w:r w:rsidR="009C7A62" w:rsidRPr="00B901C1">
              <w:rPr>
                <w:rFonts w:ascii="Calibri" w:hAnsi="Calibri" w:cs="Calibri"/>
                <w:sz w:val="22"/>
                <w:szCs w:val="22"/>
              </w:rPr>
              <w:t>angladesh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92C349" w14:textId="61E61E59" w:rsidR="00CA0522" w:rsidRPr="00B901C1" w:rsidRDefault="00CA0522" w:rsidP="0011082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60" w:hanging="42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Certificate training on Automo</w:t>
            </w:r>
            <w:r w:rsidR="00A90C17" w:rsidRPr="00B901C1">
              <w:rPr>
                <w:rFonts w:ascii="Calibri" w:hAnsi="Calibri" w:cs="Calibri"/>
                <w:sz w:val="22"/>
                <w:szCs w:val="22"/>
              </w:rPr>
              <w:t>bile</w:t>
            </w:r>
          </w:p>
          <w:p w14:paraId="4FCE69C1" w14:textId="45622D47" w:rsidR="00B170F4" w:rsidRPr="00B901C1" w:rsidRDefault="00CA0522" w:rsidP="0011082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60" w:hanging="42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Certificate </w:t>
            </w:r>
            <w:r w:rsidR="00A90C17" w:rsidRPr="00B901C1">
              <w:rPr>
                <w:rFonts w:ascii="Calibri" w:hAnsi="Calibri" w:cs="Calibri"/>
                <w:sz w:val="22"/>
                <w:szCs w:val="22"/>
              </w:rPr>
              <w:t xml:space="preserve">on Industrial 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training</w:t>
            </w:r>
            <w:r w:rsidR="00110828">
              <w:rPr>
                <w:rFonts w:ascii="Calibri" w:hAnsi="Calibri" w:cs="Calibri"/>
                <w:sz w:val="22"/>
                <w:szCs w:val="22"/>
              </w:rPr>
              <w:t xml:space="preserve"> &amp; PLC</w:t>
            </w:r>
            <w:r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89846B" w14:textId="77777777" w:rsidR="00847E96" w:rsidRPr="00B901C1" w:rsidRDefault="00847E96" w:rsidP="0011082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60" w:hanging="425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First Aid &amp; CPR certificate</w:t>
            </w:r>
          </w:p>
          <w:p w14:paraId="4A05E70E" w14:textId="04D236B6" w:rsidR="00847E96" w:rsidRPr="00B901C1" w:rsidRDefault="00847E96" w:rsidP="001D7DAF">
            <w:pPr>
              <w:pStyle w:val="ListParagraph"/>
              <w:spacing w:line="276" w:lineRule="auto"/>
              <w:ind w:left="60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7180" w:rsidRPr="00B901C1" w14:paraId="4F7DC11D" w14:textId="77777777" w:rsidTr="00E31580">
        <w:tc>
          <w:tcPr>
            <w:tcW w:w="6525" w:type="dxa"/>
            <w:gridSpan w:val="2"/>
            <w:tcBorders>
              <w:bottom w:val="single" w:sz="6" w:space="0" w:color="002060"/>
            </w:tcBorders>
            <w:shd w:val="clear" w:color="auto" w:fill="F2F2F2" w:themeFill="background1" w:themeFillShade="F2"/>
          </w:tcPr>
          <w:p w14:paraId="64E0B124" w14:textId="686AE7FF" w:rsidR="00BB7180" w:rsidRPr="00B901C1" w:rsidRDefault="0012525E" w:rsidP="000650FD">
            <w:pPr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b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88960" behindDoc="0" locked="0" layoutInCell="1" allowOverlap="1" wp14:anchorId="474BD1BE" wp14:editId="3BDC8745">
                  <wp:simplePos x="0" y="0"/>
                  <wp:positionH relativeFrom="column">
                    <wp:posOffset>2230</wp:posOffset>
                  </wp:positionH>
                  <wp:positionV relativeFrom="paragraph">
                    <wp:posOffset>496</wp:posOffset>
                  </wp:positionV>
                  <wp:extent cx="216000" cy="216000"/>
                  <wp:effectExtent l="0" t="0" r="0" b="0"/>
                  <wp:wrapThrough wrapText="bothSides">
                    <wp:wrapPolygon edited="0">
                      <wp:start x="1906" y="0"/>
                      <wp:lineTo x="0" y="19059"/>
                      <wp:lineTo x="19059" y="19059"/>
                      <wp:lineTo x="17153" y="0"/>
                      <wp:lineTo x="1906" y="0"/>
                    </wp:wrapPolygon>
                  </wp:wrapThrough>
                  <wp:docPr id="3" name="Graphic 3" descr="Call 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llcenter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7180" w:rsidRPr="00B901C1">
              <w:rPr>
                <w:rFonts w:ascii="Calibri" w:hAnsi="Calibri" w:cs="Calibri"/>
                <w:b/>
                <w:i/>
                <w:sz w:val="22"/>
                <w:szCs w:val="22"/>
              </w:rPr>
              <w:t>Languages</w:t>
            </w:r>
            <w:r w:rsidR="005B6B5C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Skills</w:t>
            </w:r>
          </w:p>
        </w:tc>
        <w:tc>
          <w:tcPr>
            <w:tcW w:w="42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F8A279" w14:textId="77777777" w:rsidR="00BB7180" w:rsidRPr="00B901C1" w:rsidRDefault="00BB7180" w:rsidP="00503C75">
            <w:pPr>
              <w:pStyle w:val="ListParagraph"/>
              <w:ind w:left="3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03C75" w:rsidRPr="00B901C1" w14:paraId="1559733C" w14:textId="77777777" w:rsidTr="00E31580">
        <w:tc>
          <w:tcPr>
            <w:tcW w:w="1986" w:type="dxa"/>
            <w:tcBorders>
              <w:top w:val="nil"/>
              <w:bottom w:val="nil"/>
            </w:tcBorders>
          </w:tcPr>
          <w:p w14:paraId="784ABAB3" w14:textId="6E5F0143" w:rsidR="00503C75" w:rsidRPr="00B901C1" w:rsidRDefault="00503C75" w:rsidP="001D7DAF">
            <w:pPr>
              <w:spacing w:before="240" w:after="24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65E96C92" w14:textId="21437AEE" w:rsidR="00503C75" w:rsidRPr="00B901C1" w:rsidRDefault="00503C75" w:rsidP="001D7DAF">
            <w:pPr>
              <w:pStyle w:val="ListParagraph"/>
              <w:numPr>
                <w:ilvl w:val="0"/>
                <w:numId w:val="25"/>
              </w:numPr>
              <w:spacing w:before="240" w:after="240"/>
              <w:ind w:left="318" w:hanging="281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English: Proficient user (PTE Score</w:t>
            </w:r>
            <w:r w:rsidR="00CA0522" w:rsidRPr="00B901C1">
              <w:rPr>
                <w:rFonts w:ascii="Calibri" w:hAnsi="Calibri" w:cs="Calibri"/>
                <w:sz w:val="22"/>
                <w:szCs w:val="22"/>
              </w:rPr>
              <w:t>: 72</w:t>
            </w:r>
            <w:r w:rsidRPr="00B901C1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0ECE005B" w14:textId="391FB039" w:rsidR="00503C75" w:rsidRPr="00B901C1" w:rsidRDefault="00503C75" w:rsidP="001D7DAF">
            <w:pPr>
              <w:pStyle w:val="ListParagraph"/>
              <w:numPr>
                <w:ilvl w:val="0"/>
                <w:numId w:val="25"/>
              </w:numPr>
              <w:spacing w:after="240"/>
              <w:ind w:left="318" w:hanging="281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 xml:space="preserve">Bengali: Native speaker </w:t>
            </w:r>
          </w:p>
        </w:tc>
        <w:tc>
          <w:tcPr>
            <w:tcW w:w="4266" w:type="dxa"/>
            <w:tcBorders>
              <w:top w:val="nil"/>
              <w:bottom w:val="nil"/>
            </w:tcBorders>
          </w:tcPr>
          <w:p w14:paraId="7358C07F" w14:textId="77777777" w:rsidR="001D7DAF" w:rsidRDefault="001D7DAF" w:rsidP="001D7DAF">
            <w:pPr>
              <w:pStyle w:val="ListParagraph"/>
              <w:spacing w:line="276" w:lineRule="auto"/>
              <w:ind w:left="320"/>
              <w:rPr>
                <w:rFonts w:ascii="Calibri" w:hAnsi="Calibri" w:cs="Calibri"/>
                <w:sz w:val="22"/>
                <w:szCs w:val="22"/>
              </w:rPr>
            </w:pPr>
          </w:p>
          <w:p w14:paraId="4D95756D" w14:textId="0DA7A45A" w:rsidR="00503C75" w:rsidRPr="00B901C1" w:rsidRDefault="00503C75" w:rsidP="001D7DAF">
            <w:pPr>
              <w:pStyle w:val="ListParagraph"/>
              <w:numPr>
                <w:ilvl w:val="0"/>
                <w:numId w:val="25"/>
              </w:numPr>
              <w:spacing w:after="240" w:line="276" w:lineRule="auto"/>
              <w:ind w:left="320" w:hanging="284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Moderate user: Bahasa Malaya</w:t>
            </w:r>
            <w:r w:rsidR="00694475" w:rsidRPr="00B901C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A4B47" w:rsidRPr="00B901C1">
              <w:rPr>
                <w:rFonts w:ascii="Calibri" w:hAnsi="Calibri" w:cs="Calibri"/>
                <w:sz w:val="22"/>
                <w:szCs w:val="22"/>
              </w:rPr>
              <w:t>and Urdu</w:t>
            </w:r>
          </w:p>
          <w:p w14:paraId="0FF06B84" w14:textId="0F556834" w:rsidR="0067723C" w:rsidRPr="00B901C1" w:rsidRDefault="000D4A9E" w:rsidP="00E36B9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20" w:hanging="284"/>
              <w:rPr>
                <w:rFonts w:ascii="Calibri" w:hAnsi="Calibri" w:cs="Calibri"/>
                <w:sz w:val="22"/>
                <w:szCs w:val="22"/>
              </w:rPr>
            </w:pPr>
            <w:r w:rsidRPr="00B901C1">
              <w:rPr>
                <w:rFonts w:ascii="Calibri" w:hAnsi="Calibri" w:cs="Calibri"/>
                <w:sz w:val="22"/>
                <w:szCs w:val="22"/>
              </w:rPr>
              <w:t>Limited user: Arabic</w:t>
            </w:r>
          </w:p>
        </w:tc>
      </w:tr>
    </w:tbl>
    <w:p w14:paraId="47DC4D22" w14:textId="50413568" w:rsidR="00A90527" w:rsidRPr="00B901C1" w:rsidRDefault="00A90527" w:rsidP="00CF37B5">
      <w:pPr>
        <w:rPr>
          <w:rFonts w:ascii="Calibri" w:eastAsia="Adobe Song Std L" w:hAnsi="Calibri" w:cs="Calibri"/>
          <w:bCs/>
          <w:spacing w:val="-4"/>
          <w:w w:val="105"/>
          <w:sz w:val="22"/>
          <w:szCs w:val="22"/>
        </w:rPr>
      </w:pPr>
    </w:p>
    <w:sectPr w:rsidR="00A90527" w:rsidRPr="00B901C1" w:rsidSect="00847E96">
      <w:pgSz w:w="12240" w:h="15840"/>
      <w:pgMar w:top="851" w:right="104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BD68F" w14:textId="77777777" w:rsidR="00A81097" w:rsidRDefault="00A81097" w:rsidP="005A7565">
      <w:r>
        <w:separator/>
      </w:r>
    </w:p>
  </w:endnote>
  <w:endnote w:type="continuationSeparator" w:id="0">
    <w:p w14:paraId="1DF15B20" w14:textId="77777777" w:rsidR="00A81097" w:rsidRDefault="00A8109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1F5CE" w14:textId="77777777" w:rsidR="00A81097" w:rsidRDefault="00A81097" w:rsidP="005A7565">
      <w:r>
        <w:separator/>
      </w:r>
    </w:p>
  </w:footnote>
  <w:footnote w:type="continuationSeparator" w:id="0">
    <w:p w14:paraId="1D5F107E" w14:textId="77777777" w:rsidR="00A81097" w:rsidRDefault="00A8109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9pt;height:11.9pt" o:bullet="t">
        <v:imagedata r:id="rId1" o:title="mso5F4E"/>
      </v:shape>
    </w:pict>
  </w:numPicBullet>
  <w:numPicBullet w:numPicBulletId="1">
    <w:pict>
      <v:shape id="_x0000_i1050" type="#_x0000_t75" alt="Police" style="width:13.75pt;height:15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" o:bullet="t">
        <v:imagedata r:id="rId2" o:title="" cropbottom="-7044f" cropleft="-6599f" cropright="-5234f"/>
      </v:shape>
    </w:pict>
  </w:numPicBullet>
  <w:abstractNum w:abstractNumId="0" w15:restartNumberingAfterBreak="0">
    <w:nsid w:val="00BE386C"/>
    <w:multiLevelType w:val="hybridMultilevel"/>
    <w:tmpl w:val="8DEAE5DE"/>
    <w:lvl w:ilvl="0" w:tplc="69647B98">
      <w:numFmt w:val="bullet"/>
      <w:lvlText w:val="-"/>
      <w:lvlJc w:val="left"/>
      <w:pPr>
        <w:ind w:left="720" w:hanging="360"/>
      </w:pPr>
      <w:rPr>
        <w:rFonts w:ascii="Georgia" w:eastAsia="Times New Roman" w:hAnsi="Georgia" w:cs="Georg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380"/>
    <w:multiLevelType w:val="hybridMultilevel"/>
    <w:tmpl w:val="320659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3AEF"/>
    <w:multiLevelType w:val="hybridMultilevel"/>
    <w:tmpl w:val="61E87EF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0C35"/>
    <w:multiLevelType w:val="hybridMultilevel"/>
    <w:tmpl w:val="FAA654AC"/>
    <w:lvl w:ilvl="0" w:tplc="FD00B1E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75AA3"/>
    <w:multiLevelType w:val="hybridMultilevel"/>
    <w:tmpl w:val="B1D6ED6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2453"/>
    <w:multiLevelType w:val="hybridMultilevel"/>
    <w:tmpl w:val="8F0E874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E4F02"/>
    <w:multiLevelType w:val="hybridMultilevel"/>
    <w:tmpl w:val="A1585A3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E185D"/>
    <w:multiLevelType w:val="hybridMultilevel"/>
    <w:tmpl w:val="32A06A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87678"/>
    <w:multiLevelType w:val="hybridMultilevel"/>
    <w:tmpl w:val="3F805FF4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122D8"/>
    <w:multiLevelType w:val="hybridMultilevel"/>
    <w:tmpl w:val="C262A460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924AB"/>
    <w:multiLevelType w:val="hybridMultilevel"/>
    <w:tmpl w:val="C41260D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44C2"/>
    <w:multiLevelType w:val="hybridMultilevel"/>
    <w:tmpl w:val="77A6B0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D00A4"/>
    <w:multiLevelType w:val="hybridMultilevel"/>
    <w:tmpl w:val="23D4EF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D6C19"/>
    <w:multiLevelType w:val="hybridMultilevel"/>
    <w:tmpl w:val="AD9260E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908CC"/>
    <w:multiLevelType w:val="hybridMultilevel"/>
    <w:tmpl w:val="41442CBA"/>
    <w:lvl w:ilvl="0" w:tplc="69647B98">
      <w:numFmt w:val="bullet"/>
      <w:lvlText w:val="-"/>
      <w:lvlJc w:val="left"/>
      <w:pPr>
        <w:ind w:left="720" w:hanging="360"/>
      </w:pPr>
      <w:rPr>
        <w:rFonts w:ascii="Georgia" w:eastAsia="Times New Roman" w:hAnsi="Georgia" w:cs="Georg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06F98"/>
    <w:multiLevelType w:val="hybridMultilevel"/>
    <w:tmpl w:val="9C7820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B1D9C"/>
    <w:multiLevelType w:val="hybridMultilevel"/>
    <w:tmpl w:val="FFF04E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220ED"/>
    <w:multiLevelType w:val="hybridMultilevel"/>
    <w:tmpl w:val="C7F476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8688D"/>
    <w:multiLevelType w:val="hybridMultilevel"/>
    <w:tmpl w:val="48F6781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83097"/>
    <w:multiLevelType w:val="hybridMultilevel"/>
    <w:tmpl w:val="A40C081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205BC"/>
    <w:multiLevelType w:val="hybridMultilevel"/>
    <w:tmpl w:val="E2B6FEFA"/>
    <w:lvl w:ilvl="0" w:tplc="62B2D152">
      <w:start w:val="1"/>
      <w:numFmt w:val="decimal"/>
      <w:lvlText w:val="%1."/>
      <w:lvlJc w:val="left"/>
      <w:pPr>
        <w:ind w:left="720" w:hanging="360"/>
      </w:pPr>
      <w:rPr>
        <w:rFonts w:ascii="Calibri Light" w:eastAsia="Times New Roman" w:hAnsi="Calibri Light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31334"/>
    <w:multiLevelType w:val="hybridMultilevel"/>
    <w:tmpl w:val="2C644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10092"/>
    <w:multiLevelType w:val="hybridMultilevel"/>
    <w:tmpl w:val="CF64E392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E3BF6"/>
    <w:multiLevelType w:val="hybridMultilevel"/>
    <w:tmpl w:val="378429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62975"/>
    <w:multiLevelType w:val="hybridMultilevel"/>
    <w:tmpl w:val="16203C62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453DB"/>
    <w:multiLevelType w:val="hybridMultilevel"/>
    <w:tmpl w:val="5B56806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30337"/>
    <w:multiLevelType w:val="hybridMultilevel"/>
    <w:tmpl w:val="2242B86C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32549"/>
    <w:multiLevelType w:val="hybridMultilevel"/>
    <w:tmpl w:val="3D345FCE"/>
    <w:lvl w:ilvl="0" w:tplc="C0AC3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6079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E20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46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3E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527E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0E34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42B6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381C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DE46D43"/>
    <w:multiLevelType w:val="hybridMultilevel"/>
    <w:tmpl w:val="E91099B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15"/>
  </w:num>
  <w:num w:numId="5">
    <w:abstractNumId w:val="23"/>
  </w:num>
  <w:num w:numId="6">
    <w:abstractNumId w:val="12"/>
  </w:num>
  <w:num w:numId="7">
    <w:abstractNumId w:val="14"/>
  </w:num>
  <w:num w:numId="8">
    <w:abstractNumId w:val="9"/>
  </w:num>
  <w:num w:numId="9">
    <w:abstractNumId w:val="33"/>
  </w:num>
  <w:num w:numId="10">
    <w:abstractNumId w:val="5"/>
  </w:num>
  <w:num w:numId="11">
    <w:abstractNumId w:val="3"/>
  </w:num>
  <w:num w:numId="12">
    <w:abstractNumId w:val="10"/>
  </w:num>
  <w:num w:numId="13">
    <w:abstractNumId w:val="8"/>
  </w:num>
  <w:num w:numId="14">
    <w:abstractNumId w:val="13"/>
  </w:num>
  <w:num w:numId="15">
    <w:abstractNumId w:val="29"/>
  </w:num>
  <w:num w:numId="16">
    <w:abstractNumId w:val="31"/>
  </w:num>
  <w:num w:numId="17">
    <w:abstractNumId w:val="28"/>
  </w:num>
  <w:num w:numId="18">
    <w:abstractNumId w:val="22"/>
  </w:num>
  <w:num w:numId="19">
    <w:abstractNumId w:val="26"/>
  </w:num>
  <w:num w:numId="20">
    <w:abstractNumId w:val="21"/>
  </w:num>
  <w:num w:numId="21">
    <w:abstractNumId w:val="27"/>
  </w:num>
  <w:num w:numId="22">
    <w:abstractNumId w:val="11"/>
  </w:num>
  <w:num w:numId="23">
    <w:abstractNumId w:val="2"/>
  </w:num>
  <w:num w:numId="24">
    <w:abstractNumId w:val="30"/>
  </w:num>
  <w:num w:numId="25">
    <w:abstractNumId w:val="17"/>
  </w:num>
  <w:num w:numId="26">
    <w:abstractNumId w:val="34"/>
  </w:num>
  <w:num w:numId="27">
    <w:abstractNumId w:val="6"/>
  </w:num>
  <w:num w:numId="28">
    <w:abstractNumId w:val="24"/>
  </w:num>
  <w:num w:numId="29">
    <w:abstractNumId w:val="0"/>
  </w:num>
  <w:num w:numId="30">
    <w:abstractNumId w:val="32"/>
  </w:num>
  <w:num w:numId="31">
    <w:abstractNumId w:val="35"/>
  </w:num>
  <w:num w:numId="32">
    <w:abstractNumId w:val="18"/>
  </w:num>
  <w:num w:numId="33">
    <w:abstractNumId w:val="4"/>
  </w:num>
  <w:num w:numId="34">
    <w:abstractNumId w:val="19"/>
  </w:num>
  <w:num w:numId="35">
    <w:abstractNumId w:val="2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2fpvrf4waa2gevfvfxftdyrv5rtsvdrazf&quot;&gt;My Articles&lt;record-ids&gt;&lt;item&gt;25&lt;/item&gt;&lt;/record-ids&gt;&lt;/item&gt;&lt;/Libraries&gt;"/>
  </w:docVars>
  <w:rsids>
    <w:rsidRoot w:val="00E23047"/>
    <w:rsid w:val="00000296"/>
    <w:rsid w:val="00014FAF"/>
    <w:rsid w:val="00016C47"/>
    <w:rsid w:val="000208CD"/>
    <w:rsid w:val="00040CE2"/>
    <w:rsid w:val="00053113"/>
    <w:rsid w:val="000643B3"/>
    <w:rsid w:val="000650FD"/>
    <w:rsid w:val="000805FC"/>
    <w:rsid w:val="0009799F"/>
    <w:rsid w:val="000A60CE"/>
    <w:rsid w:val="000B1161"/>
    <w:rsid w:val="000B4391"/>
    <w:rsid w:val="000B4E54"/>
    <w:rsid w:val="000D4A9E"/>
    <w:rsid w:val="000D57C9"/>
    <w:rsid w:val="000E6D36"/>
    <w:rsid w:val="000F583A"/>
    <w:rsid w:val="00100F20"/>
    <w:rsid w:val="00101FE1"/>
    <w:rsid w:val="00105228"/>
    <w:rsid w:val="001067CA"/>
    <w:rsid w:val="00110828"/>
    <w:rsid w:val="00114126"/>
    <w:rsid w:val="0011434F"/>
    <w:rsid w:val="0012525E"/>
    <w:rsid w:val="00152428"/>
    <w:rsid w:val="0015295F"/>
    <w:rsid w:val="00162986"/>
    <w:rsid w:val="00170B36"/>
    <w:rsid w:val="00187C4D"/>
    <w:rsid w:val="00191675"/>
    <w:rsid w:val="001A4B47"/>
    <w:rsid w:val="001B0371"/>
    <w:rsid w:val="001C29E5"/>
    <w:rsid w:val="001D49C2"/>
    <w:rsid w:val="001D7DAF"/>
    <w:rsid w:val="001E0FD6"/>
    <w:rsid w:val="001E6A4B"/>
    <w:rsid w:val="001F14DF"/>
    <w:rsid w:val="001F42DA"/>
    <w:rsid w:val="00205A65"/>
    <w:rsid w:val="002331A7"/>
    <w:rsid w:val="00237237"/>
    <w:rsid w:val="00241560"/>
    <w:rsid w:val="0024293F"/>
    <w:rsid w:val="00247625"/>
    <w:rsid w:val="00251FA2"/>
    <w:rsid w:val="00255543"/>
    <w:rsid w:val="00264099"/>
    <w:rsid w:val="00265D45"/>
    <w:rsid w:val="00276E05"/>
    <w:rsid w:val="00280927"/>
    <w:rsid w:val="00281243"/>
    <w:rsid w:val="00285C1E"/>
    <w:rsid w:val="0029062A"/>
    <w:rsid w:val="00292655"/>
    <w:rsid w:val="00297CF8"/>
    <w:rsid w:val="002C54C1"/>
    <w:rsid w:val="002D514B"/>
    <w:rsid w:val="002D58AD"/>
    <w:rsid w:val="002E5865"/>
    <w:rsid w:val="002F3529"/>
    <w:rsid w:val="003016C0"/>
    <w:rsid w:val="00310752"/>
    <w:rsid w:val="003110B6"/>
    <w:rsid w:val="003129A0"/>
    <w:rsid w:val="0033557D"/>
    <w:rsid w:val="00351917"/>
    <w:rsid w:val="00363CFD"/>
    <w:rsid w:val="003769D6"/>
    <w:rsid w:val="00377341"/>
    <w:rsid w:val="00381598"/>
    <w:rsid w:val="00382920"/>
    <w:rsid w:val="00391140"/>
    <w:rsid w:val="003A0D27"/>
    <w:rsid w:val="003A6261"/>
    <w:rsid w:val="003B0113"/>
    <w:rsid w:val="003B19FB"/>
    <w:rsid w:val="003B37A2"/>
    <w:rsid w:val="003B3904"/>
    <w:rsid w:val="003D2340"/>
    <w:rsid w:val="003E0912"/>
    <w:rsid w:val="003E71BD"/>
    <w:rsid w:val="003E7A17"/>
    <w:rsid w:val="004006F1"/>
    <w:rsid w:val="0040155B"/>
    <w:rsid w:val="00405822"/>
    <w:rsid w:val="00427ABC"/>
    <w:rsid w:val="00444D0A"/>
    <w:rsid w:val="00445A6D"/>
    <w:rsid w:val="004548A0"/>
    <w:rsid w:val="004725C4"/>
    <w:rsid w:val="00477E47"/>
    <w:rsid w:val="004839D9"/>
    <w:rsid w:val="00490474"/>
    <w:rsid w:val="00495F1C"/>
    <w:rsid w:val="004A09A0"/>
    <w:rsid w:val="004B2B2E"/>
    <w:rsid w:val="004C4A7A"/>
    <w:rsid w:val="004C607D"/>
    <w:rsid w:val="004C7C61"/>
    <w:rsid w:val="004D4BA2"/>
    <w:rsid w:val="004E676C"/>
    <w:rsid w:val="004E75FB"/>
    <w:rsid w:val="00503C75"/>
    <w:rsid w:val="0050550A"/>
    <w:rsid w:val="0050713B"/>
    <w:rsid w:val="005072B4"/>
    <w:rsid w:val="005151C4"/>
    <w:rsid w:val="005231BA"/>
    <w:rsid w:val="00523553"/>
    <w:rsid w:val="00532475"/>
    <w:rsid w:val="00532F85"/>
    <w:rsid w:val="00534BA0"/>
    <w:rsid w:val="00541109"/>
    <w:rsid w:val="0054607A"/>
    <w:rsid w:val="005561D4"/>
    <w:rsid w:val="00560B3D"/>
    <w:rsid w:val="005709EC"/>
    <w:rsid w:val="005808F9"/>
    <w:rsid w:val="005833AD"/>
    <w:rsid w:val="00586516"/>
    <w:rsid w:val="0058698A"/>
    <w:rsid w:val="005965D6"/>
    <w:rsid w:val="005977D8"/>
    <w:rsid w:val="005A7565"/>
    <w:rsid w:val="005B2ED8"/>
    <w:rsid w:val="005B6B5C"/>
    <w:rsid w:val="005B6E27"/>
    <w:rsid w:val="005E3DBD"/>
    <w:rsid w:val="005E74D1"/>
    <w:rsid w:val="00603445"/>
    <w:rsid w:val="0060407B"/>
    <w:rsid w:val="00605767"/>
    <w:rsid w:val="006059DA"/>
    <w:rsid w:val="00607DC2"/>
    <w:rsid w:val="00625BC3"/>
    <w:rsid w:val="0062664E"/>
    <w:rsid w:val="00635AE1"/>
    <w:rsid w:val="00644F9A"/>
    <w:rsid w:val="00651612"/>
    <w:rsid w:val="0066374A"/>
    <w:rsid w:val="0067723C"/>
    <w:rsid w:val="00682565"/>
    <w:rsid w:val="0068627A"/>
    <w:rsid w:val="00686522"/>
    <w:rsid w:val="00694475"/>
    <w:rsid w:val="00695BD6"/>
    <w:rsid w:val="006A2D2B"/>
    <w:rsid w:val="006B2C86"/>
    <w:rsid w:val="006B2E1E"/>
    <w:rsid w:val="006D08C0"/>
    <w:rsid w:val="006D230D"/>
    <w:rsid w:val="006E7050"/>
    <w:rsid w:val="006F05A4"/>
    <w:rsid w:val="006F7852"/>
    <w:rsid w:val="00706D3D"/>
    <w:rsid w:val="007161D6"/>
    <w:rsid w:val="007206A2"/>
    <w:rsid w:val="007410D3"/>
    <w:rsid w:val="00743C1C"/>
    <w:rsid w:val="00754C61"/>
    <w:rsid w:val="007575A0"/>
    <w:rsid w:val="00757D56"/>
    <w:rsid w:val="007716A4"/>
    <w:rsid w:val="0078040A"/>
    <w:rsid w:val="00781D6D"/>
    <w:rsid w:val="0078373F"/>
    <w:rsid w:val="007955D3"/>
    <w:rsid w:val="00795612"/>
    <w:rsid w:val="007A2BE8"/>
    <w:rsid w:val="007A40DF"/>
    <w:rsid w:val="007B4529"/>
    <w:rsid w:val="007C0FE1"/>
    <w:rsid w:val="007C56F7"/>
    <w:rsid w:val="007C734D"/>
    <w:rsid w:val="007D1151"/>
    <w:rsid w:val="007E50F7"/>
    <w:rsid w:val="007F75DB"/>
    <w:rsid w:val="00807337"/>
    <w:rsid w:val="00814728"/>
    <w:rsid w:val="008267BC"/>
    <w:rsid w:val="00833FB2"/>
    <w:rsid w:val="00847E96"/>
    <w:rsid w:val="008524B4"/>
    <w:rsid w:val="00862223"/>
    <w:rsid w:val="008A57C6"/>
    <w:rsid w:val="008A60B6"/>
    <w:rsid w:val="008C039B"/>
    <w:rsid w:val="008D41CD"/>
    <w:rsid w:val="008D510A"/>
    <w:rsid w:val="008D7083"/>
    <w:rsid w:val="008F3F4C"/>
    <w:rsid w:val="00901C52"/>
    <w:rsid w:val="00916FD5"/>
    <w:rsid w:val="0091711B"/>
    <w:rsid w:val="00917B20"/>
    <w:rsid w:val="00922992"/>
    <w:rsid w:val="00937E5B"/>
    <w:rsid w:val="00940F57"/>
    <w:rsid w:val="00942B2A"/>
    <w:rsid w:val="00947979"/>
    <w:rsid w:val="0098550F"/>
    <w:rsid w:val="00993163"/>
    <w:rsid w:val="009A3D24"/>
    <w:rsid w:val="009B2454"/>
    <w:rsid w:val="009B6262"/>
    <w:rsid w:val="009C1CC9"/>
    <w:rsid w:val="009C6AA9"/>
    <w:rsid w:val="009C7A62"/>
    <w:rsid w:val="009D4DFD"/>
    <w:rsid w:val="00A04473"/>
    <w:rsid w:val="00A0702D"/>
    <w:rsid w:val="00A22D4E"/>
    <w:rsid w:val="00A23814"/>
    <w:rsid w:val="00A23CD7"/>
    <w:rsid w:val="00A23D2E"/>
    <w:rsid w:val="00A32A67"/>
    <w:rsid w:val="00A37F55"/>
    <w:rsid w:val="00A40C8C"/>
    <w:rsid w:val="00A465D4"/>
    <w:rsid w:val="00A81097"/>
    <w:rsid w:val="00A90527"/>
    <w:rsid w:val="00A90C17"/>
    <w:rsid w:val="00AA0CA0"/>
    <w:rsid w:val="00AA698F"/>
    <w:rsid w:val="00AA72FE"/>
    <w:rsid w:val="00AC5F75"/>
    <w:rsid w:val="00AC68BE"/>
    <w:rsid w:val="00AE41CC"/>
    <w:rsid w:val="00AE47D4"/>
    <w:rsid w:val="00AF6188"/>
    <w:rsid w:val="00AF7871"/>
    <w:rsid w:val="00B10FC9"/>
    <w:rsid w:val="00B170F4"/>
    <w:rsid w:val="00B377B7"/>
    <w:rsid w:val="00B56DEC"/>
    <w:rsid w:val="00B703F2"/>
    <w:rsid w:val="00B70DE7"/>
    <w:rsid w:val="00B77C69"/>
    <w:rsid w:val="00B808D9"/>
    <w:rsid w:val="00B8192E"/>
    <w:rsid w:val="00B901C1"/>
    <w:rsid w:val="00B9670B"/>
    <w:rsid w:val="00BA03D1"/>
    <w:rsid w:val="00BA27CD"/>
    <w:rsid w:val="00BA423F"/>
    <w:rsid w:val="00BA4A75"/>
    <w:rsid w:val="00BA662A"/>
    <w:rsid w:val="00BB4F4E"/>
    <w:rsid w:val="00BB7180"/>
    <w:rsid w:val="00BC06A8"/>
    <w:rsid w:val="00BC7DFE"/>
    <w:rsid w:val="00BD1ED9"/>
    <w:rsid w:val="00BD6985"/>
    <w:rsid w:val="00BE0DC0"/>
    <w:rsid w:val="00BF2BDF"/>
    <w:rsid w:val="00BF3717"/>
    <w:rsid w:val="00BF4D76"/>
    <w:rsid w:val="00BF50FD"/>
    <w:rsid w:val="00BF65DF"/>
    <w:rsid w:val="00C10152"/>
    <w:rsid w:val="00C306A5"/>
    <w:rsid w:val="00C313D2"/>
    <w:rsid w:val="00C37DE1"/>
    <w:rsid w:val="00C503E6"/>
    <w:rsid w:val="00C5250B"/>
    <w:rsid w:val="00C55B0B"/>
    <w:rsid w:val="00C626BE"/>
    <w:rsid w:val="00C63E04"/>
    <w:rsid w:val="00C70C0B"/>
    <w:rsid w:val="00C7118F"/>
    <w:rsid w:val="00C7161D"/>
    <w:rsid w:val="00C74163"/>
    <w:rsid w:val="00C8315D"/>
    <w:rsid w:val="00C8771B"/>
    <w:rsid w:val="00CA0522"/>
    <w:rsid w:val="00CA1E37"/>
    <w:rsid w:val="00CA4A8D"/>
    <w:rsid w:val="00CA6E7E"/>
    <w:rsid w:val="00CA7B9F"/>
    <w:rsid w:val="00CB10ED"/>
    <w:rsid w:val="00CC6383"/>
    <w:rsid w:val="00CC63BE"/>
    <w:rsid w:val="00CE0358"/>
    <w:rsid w:val="00CE52CA"/>
    <w:rsid w:val="00CE6D13"/>
    <w:rsid w:val="00CF37B5"/>
    <w:rsid w:val="00D3251F"/>
    <w:rsid w:val="00D36C1E"/>
    <w:rsid w:val="00D4225D"/>
    <w:rsid w:val="00D55919"/>
    <w:rsid w:val="00D74B3F"/>
    <w:rsid w:val="00D76E56"/>
    <w:rsid w:val="00D82CC7"/>
    <w:rsid w:val="00D83A1D"/>
    <w:rsid w:val="00D94643"/>
    <w:rsid w:val="00D965EB"/>
    <w:rsid w:val="00DA0516"/>
    <w:rsid w:val="00DA1702"/>
    <w:rsid w:val="00DC2E06"/>
    <w:rsid w:val="00DD55BF"/>
    <w:rsid w:val="00DF4915"/>
    <w:rsid w:val="00E002ED"/>
    <w:rsid w:val="00E105CB"/>
    <w:rsid w:val="00E22B53"/>
    <w:rsid w:val="00E23047"/>
    <w:rsid w:val="00E31580"/>
    <w:rsid w:val="00E32EC6"/>
    <w:rsid w:val="00E36B98"/>
    <w:rsid w:val="00E37C2D"/>
    <w:rsid w:val="00E40AB6"/>
    <w:rsid w:val="00E44059"/>
    <w:rsid w:val="00E45A38"/>
    <w:rsid w:val="00E46D85"/>
    <w:rsid w:val="00E52D71"/>
    <w:rsid w:val="00E54332"/>
    <w:rsid w:val="00E70D6A"/>
    <w:rsid w:val="00E74BC9"/>
    <w:rsid w:val="00E85944"/>
    <w:rsid w:val="00E85F54"/>
    <w:rsid w:val="00E9281E"/>
    <w:rsid w:val="00E969E4"/>
    <w:rsid w:val="00EA2F62"/>
    <w:rsid w:val="00EB2A92"/>
    <w:rsid w:val="00EB44DC"/>
    <w:rsid w:val="00EC67DF"/>
    <w:rsid w:val="00ED68D1"/>
    <w:rsid w:val="00EF582B"/>
    <w:rsid w:val="00EF6600"/>
    <w:rsid w:val="00F0583A"/>
    <w:rsid w:val="00F07345"/>
    <w:rsid w:val="00F23A5E"/>
    <w:rsid w:val="00F31F19"/>
    <w:rsid w:val="00F35A08"/>
    <w:rsid w:val="00F376E5"/>
    <w:rsid w:val="00F4047B"/>
    <w:rsid w:val="00F41E0C"/>
    <w:rsid w:val="00F4345D"/>
    <w:rsid w:val="00F54C46"/>
    <w:rsid w:val="00F61891"/>
    <w:rsid w:val="00F62A3E"/>
    <w:rsid w:val="00F675D8"/>
    <w:rsid w:val="00F71A97"/>
    <w:rsid w:val="00F86856"/>
    <w:rsid w:val="00F9715D"/>
    <w:rsid w:val="00FC6F6A"/>
    <w:rsid w:val="00FE5369"/>
    <w:rsid w:val="00FF247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10B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uiPriority w:val="39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A23814"/>
    <w:pPr>
      <w:contextualSpacing/>
    </w:pPr>
    <w:rPr>
      <w:rFonts w:asciiTheme="minorHAnsi" w:eastAsiaTheme="majorEastAsia" w:hAnsiTheme="minorHAnsi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23814"/>
    <w:rPr>
      <w:rFonts w:asciiTheme="minorHAnsi" w:eastAsiaTheme="majorEastAsia" w:hAnsiTheme="minorHAnsi" w:cstheme="majorBidi"/>
      <w:caps/>
      <w:color w:val="1F497D" w:themeColor="text2"/>
      <w:kern w:val="28"/>
      <w:sz w:val="66"/>
      <w:szCs w:val="56"/>
    </w:rPr>
  </w:style>
  <w:style w:type="paragraph" w:customStyle="1" w:styleId="ContactInfo">
    <w:name w:val="Contact Info"/>
    <w:basedOn w:val="Normal"/>
    <w:uiPriority w:val="3"/>
    <w:qFormat/>
    <w:rsid w:val="00A23814"/>
    <w:pPr>
      <w:spacing w:before="40"/>
      <w:jc w:val="right"/>
    </w:pPr>
    <w:rPr>
      <w:rFonts w:asciiTheme="minorHAnsi" w:eastAsiaTheme="minorHAnsi" w:hAnsiTheme="minorHAnsi" w:cstheme="minorBidi"/>
      <w:color w:val="3071C3" w:themeColor="text2" w:themeTint="BF"/>
      <w:sz w:val="22"/>
      <w:szCs w:val="22"/>
    </w:rPr>
  </w:style>
  <w:style w:type="paragraph" w:styleId="Subtitle">
    <w:name w:val="Subtitle"/>
    <w:basedOn w:val="Normal"/>
    <w:link w:val="SubtitleChar"/>
    <w:uiPriority w:val="2"/>
    <w:qFormat/>
    <w:rsid w:val="00A23814"/>
    <w:pPr>
      <w:numPr>
        <w:ilvl w:val="1"/>
      </w:numPr>
      <w:contextualSpacing/>
    </w:pPr>
    <w:rPr>
      <w:rFonts w:asciiTheme="majorHAnsi" w:eastAsiaTheme="minorEastAsia" w:hAnsiTheme="majorHAnsi" w:cstheme="minorBidi"/>
      <w:b/>
      <w:caps/>
      <w:color w:val="1F497D" w:themeColor="text2"/>
      <w:sz w:val="66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A23814"/>
    <w:rPr>
      <w:rFonts w:asciiTheme="majorHAnsi" w:eastAsiaTheme="minorEastAsia" w:hAnsiTheme="majorHAnsi" w:cstheme="minorBidi"/>
      <w:b/>
      <w:caps/>
      <w:color w:val="1F497D" w:themeColor="text2"/>
      <w:sz w:val="66"/>
      <w:szCs w:val="22"/>
    </w:rPr>
  </w:style>
  <w:style w:type="paragraph" w:styleId="ListParagraph">
    <w:name w:val="List Paragraph"/>
    <w:basedOn w:val="Normal"/>
    <w:uiPriority w:val="34"/>
    <w:qFormat/>
    <w:rsid w:val="00BA662A"/>
    <w:pPr>
      <w:ind w:left="720"/>
      <w:contextualSpacing/>
    </w:pPr>
  </w:style>
  <w:style w:type="character" w:customStyle="1" w:styleId="st">
    <w:name w:val="st"/>
    <w:rsid w:val="00BD1ED9"/>
  </w:style>
  <w:style w:type="paragraph" w:styleId="EndnoteText">
    <w:name w:val="endnote text"/>
    <w:basedOn w:val="Normal"/>
    <w:link w:val="EndnoteTextChar"/>
    <w:semiHidden/>
    <w:unhideWhenUsed/>
    <w:rsid w:val="00100F2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00F20"/>
  </w:style>
  <w:style w:type="character" w:styleId="EndnoteReference">
    <w:name w:val="endnote reference"/>
    <w:basedOn w:val="DefaultParagraphFont"/>
    <w:semiHidden/>
    <w:unhideWhenUsed/>
    <w:rsid w:val="00100F2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100F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00F20"/>
  </w:style>
  <w:style w:type="character" w:styleId="FootnoteReference">
    <w:name w:val="footnote reference"/>
    <w:basedOn w:val="DefaultParagraphFont"/>
    <w:semiHidden/>
    <w:unhideWhenUsed/>
    <w:rsid w:val="00100F2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17B20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57D56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57D56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757D56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57D56"/>
    <w:rPr>
      <w:noProof/>
      <w:sz w:val="24"/>
      <w:szCs w:val="24"/>
    </w:rPr>
  </w:style>
  <w:style w:type="paragraph" w:styleId="BalloonText">
    <w:name w:val="Balloon Text"/>
    <w:basedOn w:val="Normal"/>
    <w:link w:val="BalloonTextChar"/>
    <w:rsid w:val="00E543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4332"/>
    <w:rPr>
      <w:rFonts w:ascii="Segoe UI" w:hAnsi="Segoe UI" w:cs="Segoe UI"/>
      <w:sz w:val="18"/>
      <w:szCs w:val="18"/>
    </w:rPr>
  </w:style>
  <w:style w:type="paragraph" w:customStyle="1" w:styleId="JobDates">
    <w:name w:val="Job Dates"/>
    <w:basedOn w:val="Normal"/>
    <w:uiPriority w:val="1"/>
    <w:qFormat/>
    <w:rsid w:val="00532475"/>
    <w:pPr>
      <w:widowControl w:val="0"/>
      <w:autoSpaceDE w:val="0"/>
      <w:autoSpaceDN w:val="0"/>
      <w:adjustRightInd w:val="0"/>
      <w:spacing w:before="200"/>
    </w:pPr>
    <w:rPr>
      <w:rFonts w:asciiTheme="minorHAnsi" w:hAnsiTheme="minorHAnsi" w:cs="Georgia"/>
      <w:sz w:val="18"/>
      <w:szCs w:val="26"/>
    </w:rPr>
  </w:style>
  <w:style w:type="paragraph" w:customStyle="1" w:styleId="JobDetails">
    <w:name w:val="Job Details"/>
    <w:basedOn w:val="Normal"/>
    <w:uiPriority w:val="1"/>
    <w:qFormat/>
    <w:rsid w:val="00532475"/>
    <w:pPr>
      <w:widowControl w:val="0"/>
      <w:autoSpaceDE w:val="0"/>
      <w:autoSpaceDN w:val="0"/>
      <w:adjustRightInd w:val="0"/>
    </w:pPr>
    <w:rPr>
      <w:rFonts w:ascii="Georgia" w:hAnsi="Georgia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an\AppData\Roaming\Microsoft\Templates\Extended%20CV%20(resu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41D311C6414A31AFA38DF5864BA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22BC8-470D-46CB-9EA5-8FB53BE32E43}"/>
      </w:docPartPr>
      <w:docPartBody>
        <w:p w:rsidR="007B35F6" w:rsidRDefault="00951258" w:rsidP="00951258">
          <w:pPr>
            <w:pStyle w:val="A541D311C6414A31AFA38DF5864BA4AB"/>
          </w:pPr>
          <w:r w:rsidRPr="009D0878">
            <w:t>Email</w:t>
          </w:r>
        </w:p>
      </w:docPartBody>
    </w:docPart>
    <w:docPart>
      <w:docPartPr>
        <w:name w:val="5B777D2F70C34EC28C21967F673E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067C-0FF5-4410-A2CD-75348CF47022}"/>
      </w:docPartPr>
      <w:docPartBody>
        <w:p w:rsidR="007B35F6" w:rsidRDefault="00951258" w:rsidP="00951258">
          <w:pPr>
            <w:pStyle w:val="5B777D2F70C34EC28C21967F673E99A5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00"/>
    <w:rsid w:val="00047823"/>
    <w:rsid w:val="00083C56"/>
    <w:rsid w:val="0014288B"/>
    <w:rsid w:val="001730BE"/>
    <w:rsid w:val="001758C7"/>
    <w:rsid w:val="00181997"/>
    <w:rsid w:val="001938A3"/>
    <w:rsid w:val="002107CA"/>
    <w:rsid w:val="0022322D"/>
    <w:rsid w:val="002726F8"/>
    <w:rsid w:val="002F0A3C"/>
    <w:rsid w:val="00314BBC"/>
    <w:rsid w:val="0040225F"/>
    <w:rsid w:val="0046407D"/>
    <w:rsid w:val="004C5BF9"/>
    <w:rsid w:val="004D4F76"/>
    <w:rsid w:val="00512970"/>
    <w:rsid w:val="00660225"/>
    <w:rsid w:val="00665A00"/>
    <w:rsid w:val="00760A84"/>
    <w:rsid w:val="007635C7"/>
    <w:rsid w:val="00780E24"/>
    <w:rsid w:val="007B35F6"/>
    <w:rsid w:val="00840C03"/>
    <w:rsid w:val="00844916"/>
    <w:rsid w:val="0087521A"/>
    <w:rsid w:val="008E0FBA"/>
    <w:rsid w:val="008E1160"/>
    <w:rsid w:val="008F30F9"/>
    <w:rsid w:val="00951258"/>
    <w:rsid w:val="00980700"/>
    <w:rsid w:val="00A43141"/>
    <w:rsid w:val="00A43334"/>
    <w:rsid w:val="00A441D4"/>
    <w:rsid w:val="00A948D8"/>
    <w:rsid w:val="00B00D76"/>
    <w:rsid w:val="00B04152"/>
    <w:rsid w:val="00B4533D"/>
    <w:rsid w:val="00B51590"/>
    <w:rsid w:val="00BB565C"/>
    <w:rsid w:val="00C061E0"/>
    <w:rsid w:val="00C57997"/>
    <w:rsid w:val="00D208F3"/>
    <w:rsid w:val="00E71702"/>
    <w:rsid w:val="00E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0B829C7694AA6AAEAB89310F60166">
    <w:name w:val="44F0B829C7694AA6AAEAB89310F60166"/>
    <w:rsid w:val="00980700"/>
  </w:style>
  <w:style w:type="paragraph" w:customStyle="1" w:styleId="7855E5699F3E4FE493FDE327BBC0AE68">
    <w:name w:val="7855E5699F3E4FE493FDE327BBC0AE68"/>
    <w:rsid w:val="00980700"/>
  </w:style>
  <w:style w:type="paragraph" w:customStyle="1" w:styleId="F710FF97B07F4A2BA12B66A760709107">
    <w:name w:val="F710FF97B07F4A2BA12B66A760709107"/>
    <w:rsid w:val="00980700"/>
  </w:style>
  <w:style w:type="paragraph" w:customStyle="1" w:styleId="F6785CB42FF0470A87F22C5DEC59FA55">
    <w:name w:val="F6785CB42FF0470A87F22C5DEC59FA55"/>
    <w:rsid w:val="00980700"/>
  </w:style>
  <w:style w:type="paragraph" w:customStyle="1" w:styleId="85FB2E52DBA146A2A8E0CFF2CB5C4CB5">
    <w:name w:val="85FB2E52DBA146A2A8E0CFF2CB5C4CB5"/>
    <w:rsid w:val="00980700"/>
  </w:style>
  <w:style w:type="paragraph" w:customStyle="1" w:styleId="98D8E8452BF04522943687AD28B53B95">
    <w:name w:val="98D8E8452BF04522943687AD28B53B95"/>
    <w:rsid w:val="00980700"/>
  </w:style>
  <w:style w:type="paragraph" w:customStyle="1" w:styleId="9E6DB7D2939F4D438EF4A1B4ED6D9A2B">
    <w:name w:val="9E6DB7D2939F4D438EF4A1B4ED6D9A2B"/>
    <w:rsid w:val="00980700"/>
  </w:style>
  <w:style w:type="paragraph" w:customStyle="1" w:styleId="7CA45F180F194666B8D7B8926A9F0D3D">
    <w:name w:val="7CA45F180F194666B8D7B8926A9F0D3D"/>
    <w:rsid w:val="00980700"/>
  </w:style>
  <w:style w:type="paragraph" w:customStyle="1" w:styleId="8DCA965FE8D24B46B1C6488C79F74C5B">
    <w:name w:val="8DCA965FE8D24B46B1C6488C79F74C5B"/>
    <w:rsid w:val="00980700"/>
  </w:style>
  <w:style w:type="paragraph" w:customStyle="1" w:styleId="FD4C573C91FD49FF90300AF33CFBC3FD">
    <w:name w:val="FD4C573C91FD49FF90300AF33CFBC3FD"/>
    <w:rsid w:val="00980700"/>
  </w:style>
  <w:style w:type="paragraph" w:customStyle="1" w:styleId="DDBE932F421E4AD9B298F22D50ED22D5">
    <w:name w:val="DDBE932F421E4AD9B298F22D50ED22D5"/>
    <w:rsid w:val="00980700"/>
  </w:style>
  <w:style w:type="paragraph" w:customStyle="1" w:styleId="E8BB78E3DB7D4113924455B6A8A4E81A">
    <w:name w:val="E8BB78E3DB7D4113924455B6A8A4E81A"/>
    <w:rsid w:val="00980700"/>
  </w:style>
  <w:style w:type="paragraph" w:customStyle="1" w:styleId="C2D4067684444DE3B632AF52B49FF9FA">
    <w:name w:val="C2D4067684444DE3B632AF52B49FF9FA"/>
    <w:rsid w:val="00980700"/>
  </w:style>
  <w:style w:type="paragraph" w:customStyle="1" w:styleId="FAE2CEE112F24115B1B240B62565256B">
    <w:name w:val="FAE2CEE112F24115B1B240B62565256B"/>
    <w:rsid w:val="00980700"/>
  </w:style>
  <w:style w:type="paragraph" w:customStyle="1" w:styleId="3AE90C5287004C7B95E85AC2A9128829">
    <w:name w:val="3AE90C5287004C7B95E85AC2A9128829"/>
    <w:rsid w:val="00980700"/>
  </w:style>
  <w:style w:type="paragraph" w:customStyle="1" w:styleId="CF7ED6C6C285452287735310287D74D4">
    <w:name w:val="CF7ED6C6C285452287735310287D74D4"/>
    <w:rsid w:val="00980700"/>
  </w:style>
  <w:style w:type="paragraph" w:customStyle="1" w:styleId="6EB7283B0F944EBAAEA45FED488687C9">
    <w:name w:val="6EB7283B0F944EBAAEA45FED488687C9"/>
    <w:rsid w:val="00980700"/>
  </w:style>
  <w:style w:type="paragraph" w:customStyle="1" w:styleId="9D9D44A130FD4680B7A9195A25E34DA5">
    <w:name w:val="9D9D44A130FD4680B7A9195A25E34DA5"/>
    <w:rsid w:val="00980700"/>
  </w:style>
  <w:style w:type="paragraph" w:customStyle="1" w:styleId="033FE29BFF744938851A2061923403F8">
    <w:name w:val="033FE29BFF744938851A2061923403F8"/>
    <w:rsid w:val="00980700"/>
  </w:style>
  <w:style w:type="paragraph" w:customStyle="1" w:styleId="DA95660331CC43548FD46F9F8139FB04">
    <w:name w:val="DA95660331CC43548FD46F9F8139FB04"/>
    <w:rsid w:val="00980700"/>
  </w:style>
  <w:style w:type="paragraph" w:customStyle="1" w:styleId="879847805A564FBC9C2FEBEA670D3F1B">
    <w:name w:val="879847805A564FBC9C2FEBEA670D3F1B"/>
    <w:rsid w:val="00980700"/>
  </w:style>
  <w:style w:type="paragraph" w:customStyle="1" w:styleId="9827719BF46C44CDB53DAB8BE1BC0EFA">
    <w:name w:val="9827719BF46C44CDB53DAB8BE1BC0EFA"/>
    <w:rsid w:val="00980700"/>
  </w:style>
  <w:style w:type="paragraph" w:customStyle="1" w:styleId="E6B5E37058FD4A268E869FD8CB7613B3">
    <w:name w:val="E6B5E37058FD4A268E869FD8CB7613B3"/>
    <w:rsid w:val="00980700"/>
  </w:style>
  <w:style w:type="paragraph" w:customStyle="1" w:styleId="6DA2EF3FCF0F411681064001783C72C9">
    <w:name w:val="6DA2EF3FCF0F411681064001783C72C9"/>
    <w:rsid w:val="00980700"/>
  </w:style>
  <w:style w:type="paragraph" w:customStyle="1" w:styleId="A493D4BF69204C18A03BCE7D53FE3936">
    <w:name w:val="A493D4BF69204C18A03BCE7D53FE3936"/>
    <w:rsid w:val="00980700"/>
  </w:style>
  <w:style w:type="paragraph" w:customStyle="1" w:styleId="76C327620D7347B3ADF642B003559667">
    <w:name w:val="76C327620D7347B3ADF642B003559667"/>
    <w:rsid w:val="00980700"/>
  </w:style>
  <w:style w:type="paragraph" w:customStyle="1" w:styleId="54110322847448C6ADB4216D0144310A">
    <w:name w:val="54110322847448C6ADB4216D0144310A"/>
    <w:rsid w:val="00980700"/>
  </w:style>
  <w:style w:type="paragraph" w:customStyle="1" w:styleId="BA6D607E83F648F3AB7FA24C3FBB3FA7">
    <w:name w:val="BA6D607E83F648F3AB7FA24C3FBB3FA7"/>
    <w:rsid w:val="00980700"/>
  </w:style>
  <w:style w:type="paragraph" w:customStyle="1" w:styleId="D0652E15887F4AC786AEE14B76367AFF">
    <w:name w:val="D0652E15887F4AC786AEE14B76367AFF"/>
    <w:rsid w:val="00980700"/>
  </w:style>
  <w:style w:type="paragraph" w:customStyle="1" w:styleId="A541D311C6414A31AFA38DF5864BA4AB">
    <w:name w:val="A541D311C6414A31AFA38DF5864BA4AB"/>
    <w:rsid w:val="00951258"/>
  </w:style>
  <w:style w:type="paragraph" w:customStyle="1" w:styleId="5B777D2F70C34EC28C21967F673E99A5">
    <w:name w:val="5B777D2F70C34EC28C21967F673E99A5"/>
    <w:rsid w:val="00951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8/7 Hemmings St, 3175 Dandenong, VIC</CompanyAddress>
  <CompanyPhone> 0470 605 227</CompanyPhone>
  <CompanyFax/>
  <CompanyEmail>shahabuddin.suzan1@gmail.com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362EB-3D84-48C2-8DC7-2F5AA4A7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https:/www.linkedin.com/in/shahabuddin-ahmmad-9b3bb6b2</cp:keywords>
  <dc:description/>
  <cp:lastModifiedBy/>
  <cp:revision>1</cp:revision>
  <dcterms:created xsi:type="dcterms:W3CDTF">2019-10-19T09:58:00Z</dcterms:created>
  <dcterms:modified xsi:type="dcterms:W3CDTF">2019-10-27T01:43:00Z</dcterms:modified>
</cp:coreProperties>
</file>