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BF4" w:rsidRPr="007C580C" w:rsidRDefault="00B027FF" w:rsidP="007C580C">
      <w:pPr>
        <w:spacing w:after="0"/>
        <w:jc w:val="right"/>
        <w:rPr>
          <w:sz w:val="21"/>
          <w:szCs w:val="21"/>
        </w:rPr>
      </w:pPr>
      <w:r w:rsidRPr="007C580C">
        <w:rPr>
          <w:sz w:val="21"/>
          <w:szCs w:val="21"/>
        </w:rPr>
        <w:t>12</w:t>
      </w:r>
      <w:r w:rsidR="00A85BF4" w:rsidRPr="007C580C">
        <w:rPr>
          <w:sz w:val="21"/>
          <w:szCs w:val="21"/>
        </w:rPr>
        <w:t>-January-2019</w:t>
      </w:r>
    </w:p>
    <w:p w:rsidR="00A85BF4" w:rsidRPr="007C580C" w:rsidRDefault="00A85BF4" w:rsidP="00714492">
      <w:pPr>
        <w:spacing w:after="0"/>
        <w:rPr>
          <w:sz w:val="21"/>
          <w:szCs w:val="21"/>
        </w:rPr>
      </w:pPr>
    </w:p>
    <w:p w:rsidR="00714492" w:rsidRPr="007C580C" w:rsidRDefault="00714492" w:rsidP="00714492">
      <w:pPr>
        <w:spacing w:after="0"/>
        <w:rPr>
          <w:sz w:val="21"/>
          <w:szCs w:val="21"/>
        </w:rPr>
      </w:pPr>
      <w:r w:rsidRPr="007C580C">
        <w:rPr>
          <w:sz w:val="21"/>
          <w:szCs w:val="21"/>
        </w:rPr>
        <w:t>Boris Alvarenga</w:t>
      </w:r>
    </w:p>
    <w:p w:rsidR="007C580C" w:rsidRPr="007C580C" w:rsidRDefault="00714492" w:rsidP="00714492">
      <w:pPr>
        <w:spacing w:after="0"/>
        <w:rPr>
          <w:sz w:val="21"/>
          <w:szCs w:val="21"/>
        </w:rPr>
      </w:pPr>
      <w:r w:rsidRPr="007C580C">
        <w:rPr>
          <w:sz w:val="21"/>
          <w:szCs w:val="21"/>
        </w:rPr>
        <w:t xml:space="preserve">3 Mansfield Avenue, </w:t>
      </w:r>
    </w:p>
    <w:p w:rsidR="00714492" w:rsidRPr="007C580C" w:rsidRDefault="00714492" w:rsidP="007C580C">
      <w:pPr>
        <w:spacing w:after="0" w:line="240" w:lineRule="auto"/>
        <w:rPr>
          <w:rFonts w:cstheme="minorHAnsi"/>
          <w:sz w:val="21"/>
          <w:szCs w:val="21"/>
        </w:rPr>
      </w:pPr>
      <w:r w:rsidRPr="007C580C">
        <w:rPr>
          <w:rFonts w:cstheme="minorHAnsi"/>
          <w:sz w:val="21"/>
          <w:szCs w:val="21"/>
        </w:rPr>
        <w:t>Mulgrave VIC 3170</w:t>
      </w:r>
    </w:p>
    <w:p w:rsidR="007C580C" w:rsidRPr="007C580C" w:rsidRDefault="007C580C" w:rsidP="007C580C">
      <w:pPr>
        <w:spacing w:after="0" w:line="240" w:lineRule="auto"/>
        <w:rPr>
          <w:rFonts w:cstheme="minorHAnsi"/>
          <w:sz w:val="21"/>
          <w:szCs w:val="21"/>
        </w:rPr>
      </w:pPr>
      <w:r w:rsidRPr="007C580C">
        <w:rPr>
          <w:rFonts w:cstheme="minorHAnsi"/>
          <w:sz w:val="21"/>
          <w:szCs w:val="21"/>
        </w:rPr>
        <w:t>Australia</w:t>
      </w:r>
    </w:p>
    <w:p w:rsidR="00714492" w:rsidRPr="007C580C" w:rsidRDefault="00714492" w:rsidP="007C580C">
      <w:pPr>
        <w:spacing w:line="240" w:lineRule="auto"/>
        <w:rPr>
          <w:rFonts w:cstheme="minorHAnsi"/>
          <w:sz w:val="21"/>
          <w:szCs w:val="21"/>
        </w:rPr>
      </w:pPr>
    </w:p>
    <w:p w:rsidR="00714492" w:rsidRPr="007C580C" w:rsidRDefault="00714492" w:rsidP="007C580C">
      <w:pPr>
        <w:spacing w:line="240" w:lineRule="auto"/>
        <w:rPr>
          <w:rFonts w:cstheme="minorHAnsi"/>
          <w:sz w:val="21"/>
          <w:szCs w:val="21"/>
        </w:rPr>
      </w:pPr>
      <w:r w:rsidRPr="007C580C">
        <w:rPr>
          <w:rFonts w:cstheme="minorHAnsi"/>
          <w:sz w:val="21"/>
          <w:szCs w:val="21"/>
        </w:rPr>
        <w:t xml:space="preserve">Re: </w:t>
      </w:r>
      <w:r w:rsidR="003A2C1D" w:rsidRPr="007C580C">
        <w:rPr>
          <w:rFonts w:cstheme="minorHAnsi"/>
          <w:sz w:val="21"/>
          <w:szCs w:val="21"/>
        </w:rPr>
        <w:t>Product Manager</w:t>
      </w:r>
    </w:p>
    <w:p w:rsidR="00714492" w:rsidRPr="007C580C" w:rsidRDefault="00714492" w:rsidP="007C580C">
      <w:pPr>
        <w:spacing w:line="240" w:lineRule="auto"/>
        <w:rPr>
          <w:rFonts w:cstheme="minorHAnsi"/>
          <w:sz w:val="21"/>
          <w:szCs w:val="21"/>
        </w:rPr>
      </w:pPr>
      <w:r w:rsidRPr="007C580C">
        <w:rPr>
          <w:rFonts w:cstheme="minorHAnsi"/>
          <w:sz w:val="21"/>
          <w:szCs w:val="21"/>
        </w:rPr>
        <w:t>Dear Sir or Madam,</w:t>
      </w:r>
    </w:p>
    <w:p w:rsidR="007C580C" w:rsidRDefault="00714492" w:rsidP="007C580C">
      <w:pPr>
        <w:spacing w:line="240" w:lineRule="auto"/>
        <w:rPr>
          <w:rFonts w:cstheme="minorHAnsi"/>
          <w:sz w:val="21"/>
          <w:szCs w:val="21"/>
        </w:rPr>
      </w:pPr>
      <w:r w:rsidRPr="007C580C">
        <w:rPr>
          <w:rFonts w:cstheme="minorHAnsi"/>
          <w:sz w:val="21"/>
          <w:szCs w:val="21"/>
        </w:rPr>
        <w:t xml:space="preserve">I hope you are well.  </w:t>
      </w:r>
    </w:p>
    <w:p w:rsidR="00714492" w:rsidRPr="007C580C" w:rsidRDefault="00714492" w:rsidP="007C580C">
      <w:pPr>
        <w:spacing w:line="240" w:lineRule="auto"/>
        <w:rPr>
          <w:rFonts w:cstheme="minorHAnsi"/>
          <w:sz w:val="21"/>
          <w:szCs w:val="21"/>
        </w:rPr>
      </w:pPr>
      <w:r w:rsidRPr="007C580C">
        <w:rPr>
          <w:rFonts w:cstheme="minorHAnsi"/>
          <w:sz w:val="21"/>
          <w:szCs w:val="21"/>
        </w:rPr>
        <w:t xml:space="preserve">My name is Boris Alvarenga, a </w:t>
      </w:r>
      <w:r w:rsidR="00396438" w:rsidRPr="007C580C">
        <w:rPr>
          <w:rFonts w:cstheme="minorHAnsi"/>
          <w:sz w:val="21"/>
          <w:szCs w:val="21"/>
        </w:rPr>
        <w:t>Prince2</w:t>
      </w:r>
      <w:r w:rsidR="004A6976" w:rsidRPr="007C580C">
        <w:rPr>
          <w:rFonts w:cstheme="minorHAnsi"/>
          <w:sz w:val="21"/>
          <w:szCs w:val="21"/>
        </w:rPr>
        <w:t xml:space="preserve">-Certified </w:t>
      </w:r>
      <w:r w:rsidRPr="007C580C">
        <w:rPr>
          <w:rFonts w:cstheme="minorHAnsi"/>
          <w:sz w:val="21"/>
          <w:szCs w:val="21"/>
        </w:rPr>
        <w:t xml:space="preserve">Senior Program/Project Manager with </w:t>
      </w:r>
      <w:r w:rsidR="00396438" w:rsidRPr="007C580C">
        <w:rPr>
          <w:rFonts w:cstheme="minorHAnsi"/>
          <w:sz w:val="21"/>
          <w:szCs w:val="21"/>
        </w:rPr>
        <w:t>over 14</w:t>
      </w:r>
      <w:r w:rsidRPr="007C580C">
        <w:rPr>
          <w:rFonts w:cstheme="minorHAnsi"/>
          <w:sz w:val="21"/>
          <w:szCs w:val="21"/>
        </w:rPr>
        <w:t xml:space="preserve"> years relevant experience in </w:t>
      </w:r>
      <w:r w:rsidR="007C580C">
        <w:rPr>
          <w:rFonts w:cstheme="minorHAnsi"/>
          <w:sz w:val="21"/>
          <w:szCs w:val="21"/>
        </w:rPr>
        <w:t xml:space="preserve">successfully delivering projects in </w:t>
      </w:r>
      <w:r w:rsidRPr="007C580C">
        <w:rPr>
          <w:rFonts w:cstheme="minorHAnsi"/>
          <w:sz w:val="21"/>
          <w:szCs w:val="21"/>
        </w:rPr>
        <w:t>the aviation, tobacco, automotive a</w:t>
      </w:r>
      <w:r w:rsidR="007C580C">
        <w:rPr>
          <w:rFonts w:cstheme="minorHAnsi"/>
          <w:sz w:val="21"/>
          <w:szCs w:val="21"/>
        </w:rPr>
        <w:t>nd banking industries.</w:t>
      </w:r>
    </w:p>
    <w:p w:rsidR="00714492" w:rsidRPr="007C580C" w:rsidRDefault="007C580C" w:rsidP="007C580C">
      <w:pPr>
        <w:spacing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I am a </w:t>
      </w:r>
      <w:r w:rsidR="003A2C1D" w:rsidRPr="007C580C">
        <w:rPr>
          <w:rFonts w:cstheme="minorHAnsi"/>
          <w:sz w:val="21"/>
          <w:szCs w:val="21"/>
        </w:rPr>
        <w:t>self-driven</w:t>
      </w:r>
      <w:r w:rsidR="00714492" w:rsidRPr="007C580C">
        <w:rPr>
          <w:rFonts w:cstheme="minorHAnsi"/>
          <w:sz w:val="21"/>
          <w:szCs w:val="21"/>
        </w:rPr>
        <w:t xml:space="preserve"> project manager </w:t>
      </w:r>
      <w:r w:rsidR="003A2C1D" w:rsidRPr="007C580C">
        <w:rPr>
          <w:rFonts w:cstheme="minorHAnsi"/>
          <w:sz w:val="21"/>
          <w:szCs w:val="21"/>
        </w:rPr>
        <w:t>who engages</w:t>
      </w:r>
      <w:r w:rsidRPr="007C580C">
        <w:rPr>
          <w:rFonts w:cstheme="minorHAnsi"/>
          <w:sz w:val="21"/>
          <w:szCs w:val="21"/>
        </w:rPr>
        <w:t xml:space="preserve">, </w:t>
      </w:r>
      <w:r w:rsidR="003A2C1D" w:rsidRPr="007C580C">
        <w:rPr>
          <w:rFonts w:cstheme="minorHAnsi"/>
          <w:sz w:val="21"/>
          <w:szCs w:val="21"/>
        </w:rPr>
        <w:t xml:space="preserve">empowers </w:t>
      </w:r>
      <w:r w:rsidRPr="007C580C">
        <w:rPr>
          <w:rFonts w:cstheme="minorHAnsi"/>
          <w:sz w:val="21"/>
          <w:szCs w:val="21"/>
        </w:rPr>
        <w:t xml:space="preserve">and collaborates with </w:t>
      </w:r>
      <w:r w:rsidR="003A2C1D" w:rsidRPr="007C580C">
        <w:rPr>
          <w:rFonts w:cstheme="minorHAnsi"/>
          <w:sz w:val="21"/>
          <w:szCs w:val="21"/>
        </w:rPr>
        <w:t xml:space="preserve">others positively and </w:t>
      </w:r>
      <w:r>
        <w:rPr>
          <w:rFonts w:cstheme="minorHAnsi"/>
          <w:sz w:val="21"/>
          <w:szCs w:val="21"/>
        </w:rPr>
        <w:t>possesses</w:t>
      </w:r>
      <w:r w:rsidR="00714492" w:rsidRPr="007C580C">
        <w:rPr>
          <w:rFonts w:cstheme="minorHAnsi"/>
          <w:sz w:val="21"/>
          <w:szCs w:val="21"/>
        </w:rPr>
        <w:t xml:space="preserve"> an impeccable record for </w:t>
      </w:r>
      <w:r>
        <w:rPr>
          <w:rFonts w:cstheme="minorHAnsi"/>
          <w:sz w:val="21"/>
          <w:szCs w:val="21"/>
        </w:rPr>
        <w:t>fulfilling</w:t>
      </w:r>
      <w:r w:rsidR="00714492" w:rsidRPr="007C580C">
        <w:rPr>
          <w:rFonts w:cstheme="minorHAnsi"/>
          <w:sz w:val="21"/>
          <w:szCs w:val="21"/>
        </w:rPr>
        <w:t xml:space="preserve"> management expectations on Safety, Cost, Quality and Delivery.</w:t>
      </w:r>
    </w:p>
    <w:p w:rsidR="003A2C1D" w:rsidRDefault="003A2C1D" w:rsidP="007C580C">
      <w:pPr>
        <w:shd w:val="clear" w:color="auto" w:fill="FFFFFF"/>
        <w:spacing w:after="0" w:line="240" w:lineRule="auto"/>
        <w:textAlignment w:val="baseline"/>
        <w:rPr>
          <w:rFonts w:cstheme="minorHAnsi"/>
          <w:sz w:val="21"/>
          <w:szCs w:val="21"/>
        </w:rPr>
      </w:pPr>
      <w:r w:rsidRPr="007C580C">
        <w:rPr>
          <w:rFonts w:cstheme="minorHAnsi"/>
          <w:sz w:val="21"/>
          <w:szCs w:val="21"/>
        </w:rPr>
        <w:t xml:space="preserve">I am experienced in delivering business cases successfully </w:t>
      </w:r>
      <w:r w:rsidR="007C580C">
        <w:rPr>
          <w:rFonts w:cstheme="minorHAnsi"/>
          <w:sz w:val="21"/>
          <w:szCs w:val="21"/>
        </w:rPr>
        <w:t>a</w:t>
      </w:r>
      <w:r w:rsidRPr="007C580C">
        <w:rPr>
          <w:rFonts w:cstheme="minorHAnsi"/>
          <w:sz w:val="21"/>
          <w:szCs w:val="21"/>
        </w:rPr>
        <w:t xml:space="preserve">nd managing project teams to </w:t>
      </w:r>
      <w:r w:rsidR="007C580C">
        <w:rPr>
          <w:rFonts w:cstheme="minorHAnsi"/>
          <w:sz w:val="21"/>
          <w:szCs w:val="21"/>
        </w:rPr>
        <w:t xml:space="preserve">also </w:t>
      </w:r>
      <w:r w:rsidRPr="007C580C">
        <w:rPr>
          <w:rFonts w:cstheme="minorHAnsi"/>
          <w:sz w:val="21"/>
          <w:szCs w:val="21"/>
        </w:rPr>
        <w:t>provide solutions to risk, issues and any opportunitie</w:t>
      </w:r>
      <w:r w:rsidR="007C580C" w:rsidRPr="007C580C">
        <w:rPr>
          <w:rFonts w:cstheme="minorHAnsi"/>
          <w:sz w:val="21"/>
          <w:szCs w:val="21"/>
        </w:rPr>
        <w:t xml:space="preserve">s along </w:t>
      </w:r>
      <w:r w:rsidR="007C580C">
        <w:rPr>
          <w:rFonts w:cstheme="minorHAnsi"/>
          <w:sz w:val="21"/>
          <w:szCs w:val="21"/>
        </w:rPr>
        <w:t>a</w:t>
      </w:r>
      <w:r w:rsidR="007C580C" w:rsidRPr="007C580C">
        <w:rPr>
          <w:rFonts w:cstheme="minorHAnsi"/>
          <w:sz w:val="21"/>
          <w:szCs w:val="21"/>
        </w:rPr>
        <w:t xml:space="preserve"> project</w:t>
      </w:r>
      <w:r w:rsidR="007C580C">
        <w:rPr>
          <w:rFonts w:cstheme="minorHAnsi"/>
          <w:sz w:val="21"/>
          <w:szCs w:val="21"/>
        </w:rPr>
        <w:t>’s</w:t>
      </w:r>
      <w:r w:rsidR="007C580C" w:rsidRPr="007C580C">
        <w:rPr>
          <w:rFonts w:cstheme="minorHAnsi"/>
          <w:sz w:val="21"/>
          <w:szCs w:val="21"/>
        </w:rPr>
        <w:t xml:space="preserve"> life cycle</w:t>
      </w:r>
      <w:r w:rsidR="007C580C">
        <w:rPr>
          <w:rFonts w:cstheme="minorHAnsi"/>
          <w:sz w:val="21"/>
          <w:szCs w:val="21"/>
        </w:rPr>
        <w:t>. I also</w:t>
      </w:r>
      <w:r w:rsidR="007C580C" w:rsidRPr="007C580C">
        <w:rPr>
          <w:rFonts w:cstheme="minorHAnsi"/>
          <w:sz w:val="21"/>
          <w:szCs w:val="21"/>
        </w:rPr>
        <w:t xml:space="preserve"> and </w:t>
      </w:r>
      <w:r w:rsidRPr="007C580C">
        <w:rPr>
          <w:rFonts w:cstheme="minorHAnsi"/>
          <w:sz w:val="21"/>
          <w:szCs w:val="21"/>
        </w:rPr>
        <w:t xml:space="preserve">have several years of relevant </w:t>
      </w:r>
      <w:r w:rsidR="007C580C">
        <w:rPr>
          <w:rFonts w:cstheme="minorHAnsi"/>
          <w:sz w:val="21"/>
          <w:szCs w:val="21"/>
        </w:rPr>
        <w:t>knowhow</w:t>
      </w:r>
      <w:r w:rsidRPr="007C580C">
        <w:rPr>
          <w:rFonts w:cstheme="minorHAnsi"/>
          <w:sz w:val="21"/>
          <w:szCs w:val="21"/>
        </w:rPr>
        <w:t xml:space="preserve"> in Product Launch of new products and related portfolios for various renowned customers in the automotive and aviation industries</w:t>
      </w:r>
      <w:r w:rsidR="00396438" w:rsidRPr="007C580C">
        <w:rPr>
          <w:rFonts w:cstheme="minorHAnsi"/>
          <w:sz w:val="21"/>
          <w:szCs w:val="21"/>
        </w:rPr>
        <w:t>.</w:t>
      </w:r>
    </w:p>
    <w:p w:rsidR="00396438" w:rsidRPr="003A2C1D" w:rsidRDefault="00396438" w:rsidP="007C580C">
      <w:pPr>
        <w:shd w:val="clear" w:color="auto" w:fill="FFFFFF"/>
        <w:spacing w:after="0" w:line="240" w:lineRule="auto"/>
        <w:textAlignment w:val="baseline"/>
        <w:rPr>
          <w:rFonts w:cstheme="minorHAnsi"/>
          <w:sz w:val="21"/>
          <w:szCs w:val="21"/>
        </w:rPr>
      </w:pPr>
    </w:p>
    <w:p w:rsidR="003A2C1D" w:rsidRDefault="003A2C1D" w:rsidP="007C580C">
      <w:pPr>
        <w:shd w:val="clear" w:color="auto" w:fill="FFFFFF"/>
        <w:spacing w:after="0" w:line="240" w:lineRule="auto"/>
        <w:textAlignment w:val="baseline"/>
        <w:rPr>
          <w:rFonts w:cstheme="minorHAnsi"/>
          <w:sz w:val="21"/>
          <w:szCs w:val="21"/>
        </w:rPr>
      </w:pPr>
      <w:r w:rsidRPr="007C580C">
        <w:rPr>
          <w:rFonts w:cstheme="minorHAnsi"/>
          <w:sz w:val="21"/>
          <w:szCs w:val="21"/>
        </w:rPr>
        <w:t>My</w:t>
      </w:r>
      <w:r w:rsidRPr="003A2C1D">
        <w:rPr>
          <w:rFonts w:cstheme="minorHAnsi"/>
          <w:sz w:val="21"/>
          <w:szCs w:val="21"/>
        </w:rPr>
        <w:t xml:space="preserve"> analytical skills and ability to ana</w:t>
      </w:r>
      <w:r w:rsidRPr="007C580C">
        <w:rPr>
          <w:rFonts w:cstheme="minorHAnsi"/>
          <w:sz w:val="21"/>
          <w:szCs w:val="21"/>
        </w:rPr>
        <w:t xml:space="preserve">lyse data and interpret results is well honed following successful career as a project manager of technical projects requiring problem solving and analysis of data, be it using statistical </w:t>
      </w:r>
      <w:r w:rsidR="00396438" w:rsidRPr="007C580C">
        <w:rPr>
          <w:rFonts w:cstheme="minorHAnsi"/>
          <w:sz w:val="21"/>
          <w:szCs w:val="21"/>
        </w:rPr>
        <w:t xml:space="preserve">tools or team based techniques and logical thinking aided by efficient </w:t>
      </w:r>
      <w:r w:rsidR="00471D3F">
        <w:rPr>
          <w:rFonts w:cstheme="minorHAnsi"/>
          <w:sz w:val="21"/>
          <w:szCs w:val="21"/>
        </w:rPr>
        <w:t>engagement of</w:t>
      </w:r>
      <w:r w:rsidR="00396438" w:rsidRPr="007C580C">
        <w:rPr>
          <w:rFonts w:cstheme="minorHAnsi"/>
          <w:sz w:val="21"/>
          <w:szCs w:val="21"/>
        </w:rPr>
        <w:t xml:space="preserve"> subject matter experts.</w:t>
      </w:r>
    </w:p>
    <w:p w:rsidR="00471D3F" w:rsidRPr="003A2C1D" w:rsidRDefault="00471D3F" w:rsidP="007C580C">
      <w:pPr>
        <w:shd w:val="clear" w:color="auto" w:fill="FFFFFF"/>
        <w:spacing w:after="0" w:line="240" w:lineRule="auto"/>
        <w:textAlignment w:val="baseline"/>
        <w:rPr>
          <w:rFonts w:cstheme="minorHAnsi"/>
          <w:sz w:val="21"/>
          <w:szCs w:val="21"/>
        </w:rPr>
      </w:pPr>
    </w:p>
    <w:p w:rsidR="00714492" w:rsidRPr="007C580C" w:rsidRDefault="00714492" w:rsidP="007C580C">
      <w:pPr>
        <w:spacing w:line="240" w:lineRule="auto"/>
        <w:rPr>
          <w:rFonts w:cstheme="minorHAnsi"/>
          <w:sz w:val="21"/>
          <w:szCs w:val="21"/>
        </w:rPr>
      </w:pPr>
      <w:r w:rsidRPr="007C580C">
        <w:rPr>
          <w:rFonts w:cstheme="minorHAnsi"/>
          <w:sz w:val="21"/>
          <w:szCs w:val="21"/>
        </w:rPr>
        <w:t>I am an efficient and engaging stakeholder manager who is an adept presenter to senior management and also diverse audiences and one who possesses a “can do” attitude</w:t>
      </w:r>
      <w:r w:rsidR="00471D3F">
        <w:rPr>
          <w:rFonts w:cstheme="minorHAnsi"/>
          <w:sz w:val="21"/>
          <w:szCs w:val="21"/>
        </w:rPr>
        <w:t xml:space="preserve"> and motivates others to do their best</w:t>
      </w:r>
      <w:r w:rsidRPr="007C580C">
        <w:rPr>
          <w:rFonts w:cstheme="minorHAnsi"/>
          <w:sz w:val="21"/>
          <w:szCs w:val="21"/>
        </w:rPr>
        <w:t>.</w:t>
      </w:r>
    </w:p>
    <w:p w:rsidR="00714492" w:rsidRPr="007C580C" w:rsidRDefault="00714492" w:rsidP="007C580C">
      <w:pPr>
        <w:spacing w:line="240" w:lineRule="auto"/>
        <w:rPr>
          <w:rFonts w:cstheme="minorHAnsi"/>
          <w:sz w:val="21"/>
          <w:szCs w:val="21"/>
        </w:rPr>
      </w:pPr>
      <w:bookmarkStart w:id="0" w:name="_GoBack"/>
      <w:bookmarkEnd w:id="0"/>
      <w:r w:rsidRPr="007C580C">
        <w:rPr>
          <w:rFonts w:cstheme="minorHAnsi"/>
          <w:sz w:val="21"/>
          <w:szCs w:val="21"/>
        </w:rPr>
        <w:t>Furthermore, I have an Honours Bachelor Degree in Chemical and Bioprocess Engineering from Swinburne University of Technology.</w:t>
      </w:r>
    </w:p>
    <w:p w:rsidR="00714492" w:rsidRPr="007C580C" w:rsidRDefault="00714492" w:rsidP="007C580C">
      <w:pPr>
        <w:spacing w:line="240" w:lineRule="auto"/>
        <w:rPr>
          <w:rFonts w:cstheme="minorHAnsi"/>
          <w:sz w:val="21"/>
          <w:szCs w:val="21"/>
        </w:rPr>
      </w:pPr>
      <w:r w:rsidRPr="007C580C">
        <w:rPr>
          <w:rFonts w:cstheme="minorHAnsi"/>
          <w:sz w:val="21"/>
          <w:szCs w:val="21"/>
        </w:rPr>
        <w:t>I would like to thank you kindly for your time and look forward to discussing this amazing opportunity further.</w:t>
      </w:r>
    </w:p>
    <w:p w:rsidR="00714492" w:rsidRPr="007C580C" w:rsidRDefault="00714492" w:rsidP="007C580C">
      <w:pPr>
        <w:spacing w:line="240" w:lineRule="auto"/>
        <w:rPr>
          <w:rFonts w:cstheme="minorHAnsi"/>
          <w:sz w:val="21"/>
          <w:szCs w:val="21"/>
        </w:rPr>
      </w:pPr>
      <w:r w:rsidRPr="007C580C">
        <w:rPr>
          <w:rFonts w:cstheme="minorHAnsi"/>
          <w:sz w:val="21"/>
          <w:szCs w:val="21"/>
        </w:rPr>
        <w:t>Kind regards and thank you,</w:t>
      </w:r>
    </w:p>
    <w:p w:rsidR="00714492" w:rsidRPr="007C580C" w:rsidRDefault="00714492" w:rsidP="007C580C">
      <w:pPr>
        <w:spacing w:line="240" w:lineRule="auto"/>
        <w:rPr>
          <w:rFonts w:cstheme="minorHAnsi"/>
          <w:sz w:val="21"/>
          <w:szCs w:val="21"/>
        </w:rPr>
      </w:pPr>
      <w:r w:rsidRPr="007C580C">
        <w:rPr>
          <w:rFonts w:cstheme="minorHAnsi"/>
          <w:sz w:val="21"/>
          <w:szCs w:val="21"/>
        </w:rPr>
        <w:t>Boris Alvarenga</w:t>
      </w:r>
    </w:p>
    <w:p w:rsidR="00714492" w:rsidRPr="007C580C" w:rsidRDefault="00714492" w:rsidP="007C580C">
      <w:pPr>
        <w:spacing w:after="0" w:line="240" w:lineRule="auto"/>
        <w:rPr>
          <w:rFonts w:cstheme="minorHAnsi"/>
          <w:sz w:val="21"/>
          <w:szCs w:val="21"/>
        </w:rPr>
      </w:pPr>
      <w:r w:rsidRPr="007C580C">
        <w:rPr>
          <w:rFonts w:cstheme="minorHAnsi"/>
          <w:sz w:val="21"/>
          <w:szCs w:val="21"/>
        </w:rPr>
        <w:t>Senior Program/Project Manager</w:t>
      </w:r>
    </w:p>
    <w:p w:rsidR="00714492" w:rsidRPr="007C580C" w:rsidRDefault="00714492" w:rsidP="007C580C">
      <w:pPr>
        <w:spacing w:after="0" w:line="240" w:lineRule="auto"/>
        <w:rPr>
          <w:rFonts w:cstheme="minorHAnsi"/>
          <w:sz w:val="21"/>
          <w:szCs w:val="21"/>
        </w:rPr>
      </w:pPr>
      <w:r w:rsidRPr="007C580C">
        <w:rPr>
          <w:rFonts w:cstheme="minorHAnsi"/>
          <w:sz w:val="21"/>
          <w:szCs w:val="21"/>
        </w:rPr>
        <w:t xml:space="preserve">E-mail: </w:t>
      </w:r>
      <w:hyperlink r:id="rId10" w:history="1">
        <w:r w:rsidR="007C580C" w:rsidRPr="007C580C">
          <w:rPr>
            <w:rStyle w:val="Hyperlink"/>
            <w:rFonts w:cstheme="minorHAnsi"/>
            <w:sz w:val="21"/>
            <w:szCs w:val="21"/>
          </w:rPr>
          <w:t>boris.alvarenga@outlook.com</w:t>
        </w:r>
      </w:hyperlink>
    </w:p>
    <w:p w:rsidR="007C580C" w:rsidRPr="007C580C" w:rsidRDefault="007C580C" w:rsidP="007C580C">
      <w:pPr>
        <w:spacing w:after="0" w:line="240" w:lineRule="auto"/>
        <w:rPr>
          <w:rFonts w:cstheme="minorHAnsi"/>
          <w:sz w:val="21"/>
          <w:szCs w:val="21"/>
        </w:rPr>
      </w:pPr>
      <w:r w:rsidRPr="007C580C">
        <w:rPr>
          <w:rFonts w:cstheme="minorHAnsi"/>
          <w:sz w:val="21"/>
          <w:szCs w:val="21"/>
        </w:rPr>
        <w:t>Mobile: +61 403 691 958</w:t>
      </w:r>
    </w:p>
    <w:p w:rsidR="00FC60CD" w:rsidRPr="007C580C" w:rsidRDefault="00FC60CD" w:rsidP="00714492">
      <w:pPr>
        <w:rPr>
          <w:sz w:val="21"/>
          <w:szCs w:val="21"/>
        </w:rPr>
      </w:pPr>
    </w:p>
    <w:sectPr w:rsidR="00FC60CD" w:rsidRPr="007C580C" w:rsidSect="007C580C">
      <w:pgSz w:w="12240" w:h="15840" w:code="1"/>
      <w:pgMar w:top="1135" w:right="1325" w:bottom="709" w:left="12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0B6" w:rsidRDefault="00B340B6">
      <w:r>
        <w:separator/>
      </w:r>
    </w:p>
  </w:endnote>
  <w:endnote w:type="continuationSeparator" w:id="0">
    <w:p w:rsidR="00B340B6" w:rsidRDefault="00B34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0B6" w:rsidRDefault="00B340B6">
      <w:r>
        <w:separator/>
      </w:r>
    </w:p>
  </w:footnote>
  <w:footnote w:type="continuationSeparator" w:id="0">
    <w:p w:rsidR="00B340B6" w:rsidRDefault="00B34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B88A2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480C1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26F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0AD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C366A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14CE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4B3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2541FD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014AC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EA20E7"/>
    <w:multiLevelType w:val="hybridMultilevel"/>
    <w:tmpl w:val="058039D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6E45B86"/>
    <w:multiLevelType w:val="multilevel"/>
    <w:tmpl w:val="FB84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1C08A9"/>
    <w:multiLevelType w:val="multilevel"/>
    <w:tmpl w:val="16F6598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D5B7197"/>
    <w:multiLevelType w:val="hybridMultilevel"/>
    <w:tmpl w:val="13062A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976AE1"/>
    <w:multiLevelType w:val="hybridMultilevel"/>
    <w:tmpl w:val="1FA66750"/>
    <w:lvl w:ilvl="0" w:tplc="FF60A6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4865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F580B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D0CA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DA1F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878FC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40F1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CA78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F5056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791E6E"/>
    <w:multiLevelType w:val="hybridMultilevel"/>
    <w:tmpl w:val="EAD0F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5D0DC2"/>
    <w:multiLevelType w:val="hybridMultilevel"/>
    <w:tmpl w:val="28A8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90587E"/>
    <w:multiLevelType w:val="multilevel"/>
    <w:tmpl w:val="2CE0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000841"/>
    <w:multiLevelType w:val="hybridMultilevel"/>
    <w:tmpl w:val="B2D88C70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11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7"/>
  </w:num>
  <w:num w:numId="15">
    <w:abstractNumId w:val="10"/>
  </w:num>
  <w:num w:numId="16">
    <w:abstractNumId w:val="12"/>
  </w:num>
  <w:num w:numId="17">
    <w:abstractNumId w:val="9"/>
  </w:num>
  <w:num w:numId="18">
    <w:abstractNumId w:val="1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#bebeea,#d5daf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1C6"/>
    <w:rsid w:val="00001EE1"/>
    <w:rsid w:val="00002A80"/>
    <w:rsid w:val="00027038"/>
    <w:rsid w:val="00042910"/>
    <w:rsid w:val="00066F55"/>
    <w:rsid w:val="000765E7"/>
    <w:rsid w:val="00080217"/>
    <w:rsid w:val="000815DD"/>
    <w:rsid w:val="00093328"/>
    <w:rsid w:val="000A3128"/>
    <w:rsid w:val="000A4691"/>
    <w:rsid w:val="000C093D"/>
    <w:rsid w:val="000D1D40"/>
    <w:rsid w:val="000D2C6F"/>
    <w:rsid w:val="0010566D"/>
    <w:rsid w:val="0010716C"/>
    <w:rsid w:val="0013689F"/>
    <w:rsid w:val="00142A41"/>
    <w:rsid w:val="0018578C"/>
    <w:rsid w:val="0019308B"/>
    <w:rsid w:val="001A3CC4"/>
    <w:rsid w:val="001B706C"/>
    <w:rsid w:val="001D5A85"/>
    <w:rsid w:val="001F478D"/>
    <w:rsid w:val="00233B4A"/>
    <w:rsid w:val="00255476"/>
    <w:rsid w:val="002564C2"/>
    <w:rsid w:val="002840F7"/>
    <w:rsid w:val="002A150F"/>
    <w:rsid w:val="002B4F99"/>
    <w:rsid w:val="002B7BA8"/>
    <w:rsid w:val="002E3E4E"/>
    <w:rsid w:val="002F7603"/>
    <w:rsid w:val="003143A6"/>
    <w:rsid w:val="003169E8"/>
    <w:rsid w:val="003204ED"/>
    <w:rsid w:val="00374671"/>
    <w:rsid w:val="00396438"/>
    <w:rsid w:val="003A2C1D"/>
    <w:rsid w:val="003C1317"/>
    <w:rsid w:val="0040430F"/>
    <w:rsid w:val="00407965"/>
    <w:rsid w:val="00414001"/>
    <w:rsid w:val="00427701"/>
    <w:rsid w:val="00441498"/>
    <w:rsid w:val="00446C6F"/>
    <w:rsid w:val="00450D01"/>
    <w:rsid w:val="004709F3"/>
    <w:rsid w:val="00471D3F"/>
    <w:rsid w:val="00484F1A"/>
    <w:rsid w:val="004A6976"/>
    <w:rsid w:val="004A70B8"/>
    <w:rsid w:val="004B0D0A"/>
    <w:rsid w:val="004B1E36"/>
    <w:rsid w:val="00503FEE"/>
    <w:rsid w:val="00515A45"/>
    <w:rsid w:val="00523CA8"/>
    <w:rsid w:val="005815ED"/>
    <w:rsid w:val="005B57EE"/>
    <w:rsid w:val="005B58D6"/>
    <w:rsid w:val="005B6120"/>
    <w:rsid w:val="005F00C9"/>
    <w:rsid w:val="005F5D27"/>
    <w:rsid w:val="00615C0A"/>
    <w:rsid w:val="00623AAE"/>
    <w:rsid w:val="00647220"/>
    <w:rsid w:val="00684095"/>
    <w:rsid w:val="00696F61"/>
    <w:rsid w:val="006C0314"/>
    <w:rsid w:val="006C37DD"/>
    <w:rsid w:val="006C4CF8"/>
    <w:rsid w:val="006C619B"/>
    <w:rsid w:val="006D29AF"/>
    <w:rsid w:val="006D32F0"/>
    <w:rsid w:val="00714492"/>
    <w:rsid w:val="00745772"/>
    <w:rsid w:val="00753D90"/>
    <w:rsid w:val="007A7F37"/>
    <w:rsid w:val="007C580C"/>
    <w:rsid w:val="007E1EFF"/>
    <w:rsid w:val="007F72DB"/>
    <w:rsid w:val="008505DE"/>
    <w:rsid w:val="0088696E"/>
    <w:rsid w:val="008B272F"/>
    <w:rsid w:val="008C53F1"/>
    <w:rsid w:val="009002A0"/>
    <w:rsid w:val="00907BD0"/>
    <w:rsid w:val="00911A7F"/>
    <w:rsid w:val="00961E1F"/>
    <w:rsid w:val="00962620"/>
    <w:rsid w:val="009846ED"/>
    <w:rsid w:val="00984BF8"/>
    <w:rsid w:val="009D7DB9"/>
    <w:rsid w:val="009F4211"/>
    <w:rsid w:val="00A01C62"/>
    <w:rsid w:val="00A14F7E"/>
    <w:rsid w:val="00A37A09"/>
    <w:rsid w:val="00A74240"/>
    <w:rsid w:val="00A85BF4"/>
    <w:rsid w:val="00A91AA7"/>
    <w:rsid w:val="00AD24E0"/>
    <w:rsid w:val="00B001AB"/>
    <w:rsid w:val="00B027FF"/>
    <w:rsid w:val="00B10697"/>
    <w:rsid w:val="00B340B6"/>
    <w:rsid w:val="00B500F3"/>
    <w:rsid w:val="00B51432"/>
    <w:rsid w:val="00B668BD"/>
    <w:rsid w:val="00B72B60"/>
    <w:rsid w:val="00B80FB1"/>
    <w:rsid w:val="00B85FF4"/>
    <w:rsid w:val="00B86212"/>
    <w:rsid w:val="00B91F17"/>
    <w:rsid w:val="00BA7B88"/>
    <w:rsid w:val="00BB1743"/>
    <w:rsid w:val="00BC63CC"/>
    <w:rsid w:val="00BF3CF0"/>
    <w:rsid w:val="00C147B4"/>
    <w:rsid w:val="00C1592E"/>
    <w:rsid w:val="00C3200E"/>
    <w:rsid w:val="00C5556E"/>
    <w:rsid w:val="00C672ED"/>
    <w:rsid w:val="00CA6E10"/>
    <w:rsid w:val="00CC506F"/>
    <w:rsid w:val="00CD29C0"/>
    <w:rsid w:val="00CE6D7B"/>
    <w:rsid w:val="00D02951"/>
    <w:rsid w:val="00D22171"/>
    <w:rsid w:val="00D5678B"/>
    <w:rsid w:val="00D56BCC"/>
    <w:rsid w:val="00D80191"/>
    <w:rsid w:val="00D922BF"/>
    <w:rsid w:val="00DF302D"/>
    <w:rsid w:val="00E211A7"/>
    <w:rsid w:val="00E23F5D"/>
    <w:rsid w:val="00E3421F"/>
    <w:rsid w:val="00E95C47"/>
    <w:rsid w:val="00EB2CE3"/>
    <w:rsid w:val="00EB4537"/>
    <w:rsid w:val="00EC2622"/>
    <w:rsid w:val="00EC5C68"/>
    <w:rsid w:val="00ED6882"/>
    <w:rsid w:val="00EE7658"/>
    <w:rsid w:val="00F01813"/>
    <w:rsid w:val="00F042D4"/>
    <w:rsid w:val="00F4002C"/>
    <w:rsid w:val="00F541C6"/>
    <w:rsid w:val="00F67DB9"/>
    <w:rsid w:val="00F7163D"/>
    <w:rsid w:val="00F80BB6"/>
    <w:rsid w:val="00FA5B96"/>
    <w:rsid w:val="00FB6379"/>
    <w:rsid w:val="00FC05D3"/>
    <w:rsid w:val="00FC60CD"/>
    <w:rsid w:val="00FD2BDD"/>
    <w:rsid w:val="00F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ebeea,#d5daf3"/>
    </o:shapedefaults>
    <o:shapelayout v:ext="edit">
      <o:idmap v:ext="edit" data="1"/>
    </o:shapelayout>
  </w:shapeDefaults>
  <w:decimalSymbol w:val="."/>
  <w:listSeparator w:val=","/>
  <w15:docId w15:val="{F52B04CF-D46E-4939-9699-D396DB56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uiPriority="5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iPriority="0" w:unhideWhenUsed="1" w:qFormat="1"/>
    <w:lsdException w:name="Signature" w:uiPriority="0" w:qFormat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uiPriority="0" w:qFormat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32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semiHidden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uiPriority w:val="49"/>
    <w:rsid w:val="00B001AB"/>
    <w:pPr>
      <w:spacing w:after="48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49"/>
    <w:unhideWhenUsed/>
    <w:rsid w:val="00B001AB"/>
    <w:pPr>
      <w:spacing w:after="0" w:line="240" w:lineRule="auto"/>
    </w:pPr>
  </w:style>
  <w:style w:type="paragraph" w:styleId="Closing">
    <w:name w:val="Closing"/>
    <w:basedOn w:val="Normal"/>
    <w:next w:val="Signature"/>
    <w:uiPriority w:val="8"/>
    <w:qFormat/>
    <w:pPr>
      <w:spacing w:after="960"/>
    </w:pPr>
  </w:style>
  <w:style w:type="paragraph" w:styleId="Date">
    <w:name w:val="Date"/>
    <w:basedOn w:val="Normal"/>
    <w:next w:val="ContactInfo"/>
    <w:uiPriority w:val="2"/>
    <w:qFormat/>
    <w:pPr>
      <w:spacing w:before="240"/>
    </w:pPr>
  </w:style>
  <w:style w:type="character" w:customStyle="1" w:styleId="FooterChar">
    <w:name w:val="Footer Char"/>
    <w:basedOn w:val="DefaultParagraphFont"/>
    <w:link w:val="Footer"/>
    <w:uiPriority w:val="49"/>
    <w:rsid w:val="00B001AB"/>
  </w:style>
  <w:style w:type="paragraph" w:styleId="Salutation">
    <w:name w:val="Salutation"/>
    <w:basedOn w:val="Normal"/>
    <w:next w:val="Normal"/>
    <w:uiPriority w:val="3"/>
    <w:qFormat/>
    <w:pPr>
      <w:spacing w:before="480"/>
    </w:pPr>
  </w:style>
  <w:style w:type="character" w:customStyle="1" w:styleId="Heading1Char">
    <w:name w:val="Heading 1 Char"/>
    <w:basedOn w:val="DefaultParagraphFont"/>
    <w:link w:val="Heading1"/>
    <w:uiPriority w:val="9"/>
    <w:rsid w:val="005815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ntactInfo">
    <w:name w:val="Contact Info"/>
    <w:basedOn w:val="Normal"/>
    <w:link w:val="ContactInfoChar"/>
    <w:uiPriority w:val="1"/>
    <w:qFormat/>
    <w:pPr>
      <w:spacing w:after="0"/>
    </w:pPr>
  </w:style>
  <w:style w:type="character" w:customStyle="1" w:styleId="ContactInfoChar">
    <w:name w:val="Contact Info Char"/>
    <w:basedOn w:val="DefaultParagraphFont"/>
    <w:link w:val="ContactInfo"/>
    <w:uiPriority w:val="1"/>
    <w:rsid w:val="005B6120"/>
  </w:style>
  <w:style w:type="paragraph" w:styleId="ListBullet2">
    <w:name w:val="List Bullet 2"/>
    <w:basedOn w:val="Normal"/>
    <w:autoRedefine/>
    <w:uiPriority w:val="99"/>
    <w:semiHidden/>
    <w:unhideWhenUsed/>
    <w:pPr>
      <w:numPr>
        <w:numId w:val="4"/>
      </w:numPr>
    </w:pPr>
  </w:style>
  <w:style w:type="paragraph" w:styleId="ListBullet">
    <w:name w:val="List Bullet"/>
    <w:basedOn w:val="Normal"/>
    <w:uiPriority w:val="5"/>
    <w:rsid w:val="00ED6882"/>
    <w:pPr>
      <w:numPr>
        <w:numId w:val="14"/>
      </w:numPr>
      <w:ind w:left="720"/>
    </w:pPr>
  </w:style>
  <w:style w:type="character" w:customStyle="1" w:styleId="Greytext">
    <w:name w:val="Grey text"/>
    <w:basedOn w:val="DefaultParagraphFont"/>
    <w:uiPriority w:val="4"/>
    <w:qFormat/>
    <w:rsid w:val="00E211A7"/>
    <w:rPr>
      <w:color w:val="808080" w:themeColor="background1" w:themeShade="80"/>
    </w:rPr>
  </w:style>
  <w:style w:type="paragraph" w:styleId="ListNumber">
    <w:name w:val="List Number"/>
    <w:basedOn w:val="Normal"/>
    <w:uiPriority w:val="5"/>
    <w:rsid w:val="00C1592E"/>
    <w:pPr>
      <w:numPr>
        <w:numId w:val="8"/>
      </w:numPr>
      <w:contextualSpacing/>
    </w:pPr>
  </w:style>
  <w:style w:type="paragraph" w:styleId="Signature">
    <w:name w:val="Signature"/>
    <w:basedOn w:val="Normal"/>
    <w:link w:val="SignatureChar"/>
    <w:uiPriority w:val="9"/>
    <w:qFormat/>
    <w:rsid w:val="00961E1F"/>
  </w:style>
  <w:style w:type="character" w:customStyle="1" w:styleId="SignatureChar">
    <w:name w:val="Signature Char"/>
    <w:basedOn w:val="DefaultParagraphFont"/>
    <w:link w:val="Signature"/>
    <w:uiPriority w:val="9"/>
    <w:rsid w:val="005815ED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F042D4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042D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042D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042D4"/>
    <w:rPr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semiHidden/>
    <w:unhideWhenUsed/>
    <w:qFormat/>
    <w:rsid w:val="00F042D4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042D4"/>
    <w:rPr>
      <w:b/>
      <w:bCs/>
      <w:caps w:val="0"/>
      <w:smallCaps/>
      <w:color w:val="4F81BD" w:themeColor="accent1"/>
      <w:spacing w:val="0"/>
    </w:rPr>
  </w:style>
  <w:style w:type="paragraph" w:styleId="Subtitle">
    <w:name w:val="Subtitle"/>
    <w:basedOn w:val="Normal"/>
    <w:next w:val="Normal"/>
    <w:link w:val="SubtitleChar"/>
    <w:uiPriority w:val="99"/>
    <w:semiHidden/>
    <w:unhideWhenUsed/>
    <w:qFormat/>
    <w:rsid w:val="00F042D4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A37A09"/>
    <w:rPr>
      <w:rFonts w:eastAsiaTheme="minorEastAsia" w:cstheme="minorBidi"/>
      <w:color w:val="5A5A5A" w:themeColor="text1" w:themeTint="A5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3328"/>
    <w:pPr>
      <w:outlineLvl w:val="9"/>
    </w:pPr>
    <w:rPr>
      <w:bCs w:val="0"/>
      <w:szCs w:val="32"/>
    </w:rPr>
  </w:style>
  <w:style w:type="paragraph" w:styleId="ListParagraph">
    <w:name w:val="List Paragraph"/>
    <w:basedOn w:val="Normal"/>
    <w:uiPriority w:val="34"/>
    <w:unhideWhenUsed/>
    <w:rsid w:val="00446C6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147B4"/>
    <w:rPr>
      <w:b/>
      <w:bCs/>
    </w:rPr>
  </w:style>
  <w:style w:type="character" w:styleId="Hyperlink">
    <w:name w:val="Hyperlink"/>
    <w:basedOn w:val="DefaultParagraphFont"/>
    <w:uiPriority w:val="99"/>
    <w:unhideWhenUsed/>
    <w:rsid w:val="00A01C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9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boris.alvarenga@outlook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ris\AppData\Roaming\Microsoft\Templates\Resume%20cover%20letter%20for%20unsolicited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2018-09-13T00:00:00</PublishDate>
  <Abstract/>
  <CompanyAddress>Sir or Madam,</CompanyAddress>
  <CompanyPhone>Mobile:  0403 691 958</CompanyPhone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7C5477-7D20-4472-A60C-E0EE2BD42E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E18892-E783-475A-AECA-FE55C6936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cover letter for unsolicited resume.dotx</Template>
  <TotalTime>22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25 November, 2018
Boris Alvarenga</dc:subject>
  <dc:creator>Boris</dc:creator>
  <cp:keywords/>
  <cp:lastModifiedBy>B Alvarenga</cp:lastModifiedBy>
  <cp:revision>5</cp:revision>
  <cp:lastPrinted>2002-02-21T18:47:00Z</cp:lastPrinted>
  <dcterms:created xsi:type="dcterms:W3CDTF">2019-01-12T02:42:00Z</dcterms:created>
  <dcterms:modified xsi:type="dcterms:W3CDTF">2019-01-12T03:04:00Z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TC060914241033</vt:lpwstr>
  </property>
</Properties>
</file>