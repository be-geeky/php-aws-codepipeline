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FB3" w:rsidRDefault="00823FB3">
      <w:bookmarkStart w:id="0" w:name="_GoBack"/>
      <w:bookmarkEnd w:id="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564AC4">
        <w:trPr>
          <w:trHeight w:val="10978"/>
        </w:trPr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EC7954">
            <w:pPr>
              <w:pStyle w:val="Initials"/>
            </w:pPr>
            <w:r w:rsidRPr="00906BEE">
              <w:rPr>
                <w:noProof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E7CD08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FFD2608F72F48EDB62D2BB15491121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EC7954">
                  <w:t>KC</w:t>
                </w:r>
              </w:sdtContent>
            </w:sdt>
          </w:p>
          <w:p w:rsidR="00A50939" w:rsidRPr="00906BEE" w:rsidRDefault="009D1DC3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F93D0D6F6CF4279A64FA50DFD219E4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DE3E78" w:rsidRPr="00DE3E78" w:rsidRDefault="00BA321E" w:rsidP="00A15B39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  <w:r>
              <w:rPr>
                <w:rFonts w:ascii="Rockwell" w:hAnsi="Rockwell" w:cs="Rockwell"/>
                <w:sz w:val="18"/>
                <w:szCs w:val="18"/>
              </w:rPr>
              <w:t>Being Ambitious</w:t>
            </w:r>
            <w:r w:rsidRPr="00DE3E78">
              <w:rPr>
                <w:rFonts w:ascii="Rockwell" w:hAnsi="Rockwell" w:cs="Rockwell"/>
                <w:sz w:val="18"/>
                <w:szCs w:val="18"/>
              </w:rPr>
              <w:t xml:space="preserve"> </w:t>
            </w:r>
            <w:r>
              <w:rPr>
                <w:rFonts w:ascii="Rockwell" w:hAnsi="Rockwell" w:cs="Rockwell"/>
                <w:sz w:val="18"/>
                <w:szCs w:val="18"/>
              </w:rPr>
              <w:t>t</w:t>
            </w:r>
            <w:r w:rsidR="00DE3E78" w:rsidRPr="00DE3E78">
              <w:rPr>
                <w:rFonts w:ascii="Rockwell" w:hAnsi="Rockwell" w:cs="Rockwell"/>
                <w:sz w:val="18"/>
                <w:szCs w:val="18"/>
              </w:rPr>
              <w:t>o learn, grow and apply the</w:t>
            </w:r>
            <w:r w:rsidR="00D66598">
              <w:rPr>
                <w:rFonts w:ascii="Rockwell" w:hAnsi="Rockwell" w:cs="Rockwell"/>
                <w:sz w:val="18"/>
                <w:szCs w:val="18"/>
              </w:rPr>
              <w:t xml:space="preserve"> </w:t>
            </w:r>
            <w:r w:rsidR="00DE3E78" w:rsidRPr="00DE3E78">
              <w:rPr>
                <w:rFonts w:ascii="Rockwell" w:hAnsi="Rockwell" w:cs="Rockwell"/>
                <w:sz w:val="18"/>
                <w:szCs w:val="18"/>
              </w:rPr>
              <w:t>knowledge and experience I have</w:t>
            </w:r>
            <w:r>
              <w:rPr>
                <w:rFonts w:ascii="Rockwell" w:hAnsi="Rockwell" w:cs="Rockwell"/>
                <w:sz w:val="18"/>
                <w:szCs w:val="18"/>
              </w:rPr>
              <w:t xml:space="preserve"> gained. Reaching new levels in</w:t>
            </w:r>
            <w:r w:rsidR="00F36C54">
              <w:rPr>
                <w:rFonts w:ascii="Rockwell" w:hAnsi="Rockwell" w:cs="Rockwell"/>
                <w:sz w:val="18"/>
                <w:szCs w:val="18"/>
              </w:rPr>
              <w:t xml:space="preserve"> my career is what I strive for especially in </w:t>
            </w:r>
            <w:r w:rsidR="00E04BC1">
              <w:rPr>
                <w:rFonts w:ascii="Rockwell" w:hAnsi="Rockwell" w:cs="Rockwell"/>
                <w:sz w:val="18"/>
                <w:szCs w:val="18"/>
              </w:rPr>
              <w:t xml:space="preserve">the </w:t>
            </w:r>
            <w:proofErr w:type="gramStart"/>
            <w:r w:rsidR="00A15B39">
              <w:rPr>
                <w:rFonts w:ascii="Rockwell" w:hAnsi="Rockwell" w:cs="Rockwell"/>
                <w:sz w:val="18"/>
                <w:szCs w:val="18"/>
              </w:rPr>
              <w:t>marketing</w:t>
            </w:r>
            <w:r w:rsidR="00C95630">
              <w:rPr>
                <w:rFonts w:ascii="Rockwell" w:hAnsi="Rockwell" w:cs="Rockwell"/>
                <w:sz w:val="18"/>
                <w:szCs w:val="18"/>
              </w:rPr>
              <w:t xml:space="preserve"> </w:t>
            </w:r>
            <w:r w:rsidR="00E04BC1">
              <w:rPr>
                <w:rFonts w:ascii="Rockwell" w:hAnsi="Rockwell" w:cs="Rockwell"/>
                <w:sz w:val="18"/>
                <w:szCs w:val="18"/>
              </w:rPr>
              <w:t xml:space="preserve"> industry</w:t>
            </w:r>
            <w:proofErr w:type="gramEnd"/>
            <w:r w:rsidR="00BD4B26">
              <w:rPr>
                <w:rFonts w:ascii="Rockwell" w:hAnsi="Rockwell" w:cs="Rockwell"/>
                <w:sz w:val="18"/>
                <w:szCs w:val="18"/>
              </w:rPr>
              <w:t>.</w:t>
            </w:r>
          </w:p>
          <w:p w:rsidR="002C2CDD" w:rsidRPr="00906BEE" w:rsidRDefault="009D1DC3" w:rsidP="00DE3E78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44C6BC0AE400403687B6C4AA58FF70E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DE3E78" w:rsidRPr="00564AC4" w:rsidRDefault="001D32B3" w:rsidP="00DE3E78">
            <w:pPr>
              <w:autoSpaceDE w:val="0"/>
              <w:autoSpaceDN w:val="0"/>
              <w:adjustRightInd w:val="0"/>
              <w:spacing w:line="240" w:lineRule="auto"/>
              <w:rPr>
                <w:rFonts w:ascii="Rockwell-Bold" w:hAnsi="Rockwell-Bold" w:cs="Rockwell-Bold"/>
                <w:b/>
                <w:bCs/>
                <w:sz w:val="20"/>
                <w:szCs w:val="20"/>
              </w:rPr>
            </w:pPr>
            <w:r>
              <w:rPr>
                <w:rFonts w:ascii="Rockwell-Bold" w:hAnsi="Rockwell-Bold" w:cs="Rockwell-Bold"/>
                <w:b/>
                <w:bCs/>
                <w:sz w:val="20"/>
                <w:szCs w:val="20"/>
              </w:rPr>
              <w:t>Meet company objectives</w:t>
            </w:r>
            <w:r w:rsidR="00DE3E78" w:rsidRPr="00564AC4">
              <w:rPr>
                <w:rFonts w:ascii="Rockwell-Bold" w:hAnsi="Rockwell-Bold" w:cs="Rockwell-Bold"/>
                <w:b/>
                <w:bCs/>
                <w:sz w:val="20"/>
                <w:szCs w:val="20"/>
              </w:rPr>
              <w:t>:</w:t>
            </w:r>
          </w:p>
          <w:p w:rsidR="00DE3E78" w:rsidRDefault="00223325" w:rsidP="001D32B3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  <w:r>
              <w:rPr>
                <w:rFonts w:ascii="Rockwell" w:hAnsi="Rockwell" w:cs="Rockwell"/>
                <w:sz w:val="18"/>
                <w:szCs w:val="18"/>
              </w:rPr>
              <w:t>I pride myself in helping</w:t>
            </w:r>
            <w:r w:rsidR="00AD3E15">
              <w:rPr>
                <w:rFonts w:ascii="Rockwell" w:hAnsi="Rockwell" w:cs="Rockwell"/>
                <w:sz w:val="18"/>
                <w:szCs w:val="18"/>
              </w:rPr>
              <w:t xml:space="preserve"> others</w:t>
            </w:r>
            <w:r>
              <w:rPr>
                <w:rFonts w:ascii="Rockwell" w:hAnsi="Rockwell" w:cs="Rockwell"/>
                <w:sz w:val="18"/>
                <w:szCs w:val="18"/>
              </w:rPr>
              <w:t xml:space="preserve"> and completing my tasks on tim</w:t>
            </w:r>
            <w:r w:rsidR="00AD3E15">
              <w:rPr>
                <w:rFonts w:ascii="Rockwell" w:hAnsi="Rockwell" w:cs="Rockwell"/>
                <w:sz w:val="18"/>
                <w:szCs w:val="18"/>
              </w:rPr>
              <w:t>e that meets company standards both in a team and in an individual environment.</w:t>
            </w:r>
            <w:r w:rsidR="000A4D16">
              <w:rPr>
                <w:rFonts w:ascii="Rockwell" w:hAnsi="Rockwell" w:cs="Rockwell"/>
                <w:sz w:val="18"/>
                <w:szCs w:val="18"/>
              </w:rPr>
              <w:t xml:space="preserve"> This means paying attention to detail.</w:t>
            </w:r>
          </w:p>
          <w:p w:rsidR="00855BDF" w:rsidRPr="00855BDF" w:rsidRDefault="00855BDF" w:rsidP="00F135CA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</w:p>
          <w:p w:rsidR="00A12418" w:rsidRPr="001D32B3" w:rsidRDefault="001D32B3" w:rsidP="001D32B3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  <w:r>
              <w:rPr>
                <w:rFonts w:ascii="Rockwell" w:hAnsi="Rockwell" w:cs="Rockwell"/>
                <w:b/>
                <w:bCs/>
                <w:sz w:val="20"/>
                <w:szCs w:val="20"/>
              </w:rPr>
              <w:t xml:space="preserve">Great </w:t>
            </w:r>
            <w:r w:rsidR="00223325">
              <w:rPr>
                <w:rFonts w:ascii="Rockwell" w:hAnsi="Rockwell" w:cs="Rockwell"/>
                <w:b/>
                <w:bCs/>
                <w:sz w:val="20"/>
                <w:szCs w:val="20"/>
              </w:rPr>
              <w:t>Communication skills</w:t>
            </w:r>
            <w:r w:rsidR="00A12418" w:rsidRPr="00564AC4">
              <w:rPr>
                <w:rFonts w:ascii="Rockwell" w:hAnsi="Rockwell" w:cs="Rockwell"/>
                <w:b/>
                <w:bCs/>
                <w:sz w:val="20"/>
                <w:szCs w:val="20"/>
              </w:rPr>
              <w:t>:</w:t>
            </w:r>
          </w:p>
          <w:p w:rsidR="00A12418" w:rsidRDefault="00223325" w:rsidP="00223325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  <w:r>
              <w:rPr>
                <w:rFonts w:ascii="Rockwell" w:hAnsi="Rockwell" w:cs="Rockwell"/>
                <w:sz w:val="18"/>
                <w:szCs w:val="18"/>
              </w:rPr>
              <w:t>Able to provide information precise and clearly in both written and oral forms.</w:t>
            </w:r>
          </w:p>
          <w:p w:rsidR="00AD3E15" w:rsidRDefault="00AD3E15" w:rsidP="00223325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</w:p>
          <w:p w:rsidR="00AD3E15" w:rsidRDefault="007040CF" w:rsidP="00AD3E15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b/>
                <w:bCs/>
                <w:sz w:val="20"/>
                <w:szCs w:val="20"/>
              </w:rPr>
            </w:pPr>
            <w:r>
              <w:rPr>
                <w:rFonts w:ascii="Rockwell" w:hAnsi="Rockwell" w:cs="Rockwell"/>
                <w:b/>
                <w:bCs/>
                <w:sz w:val="20"/>
                <w:szCs w:val="20"/>
              </w:rPr>
              <w:t>Computing Skills</w:t>
            </w:r>
            <w:r w:rsidR="00AD3E15" w:rsidRPr="00564AC4">
              <w:rPr>
                <w:rFonts w:ascii="Rockwell" w:hAnsi="Rockwell" w:cs="Rockwell"/>
                <w:b/>
                <w:bCs/>
                <w:sz w:val="20"/>
                <w:szCs w:val="20"/>
              </w:rPr>
              <w:t>:</w:t>
            </w:r>
          </w:p>
          <w:p w:rsidR="00AD3E15" w:rsidRDefault="007040CF" w:rsidP="00223325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  <w:r>
              <w:rPr>
                <w:rFonts w:ascii="Rockwell" w:hAnsi="Rockwell" w:cs="Rockwell"/>
                <w:sz w:val="18"/>
                <w:szCs w:val="18"/>
              </w:rPr>
              <w:t>web design (Wix.com)</w:t>
            </w:r>
          </w:p>
          <w:p w:rsidR="007040CF" w:rsidRDefault="007040CF" w:rsidP="00223325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  <w:r>
              <w:rPr>
                <w:rFonts w:ascii="Rockwell" w:hAnsi="Rockwell" w:cs="Rockwell"/>
                <w:sz w:val="18"/>
                <w:szCs w:val="18"/>
              </w:rPr>
              <w:t>Microsoft suite</w:t>
            </w:r>
          </w:p>
          <w:p w:rsidR="007040CF" w:rsidRPr="00A12418" w:rsidRDefault="007040CF" w:rsidP="00223325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  <w:proofErr w:type="spellStart"/>
            <w:r>
              <w:rPr>
                <w:rFonts w:ascii="Rockwell" w:hAnsi="Rockwell" w:cs="Rockwell"/>
                <w:sz w:val="18"/>
                <w:szCs w:val="18"/>
              </w:rPr>
              <w:t>StratSim</w:t>
            </w:r>
            <w:proofErr w:type="spellEnd"/>
          </w:p>
          <w:p w:rsidR="00F36C54" w:rsidRDefault="00F36C54" w:rsidP="00B20698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</w:p>
          <w:p w:rsidR="00AD3E15" w:rsidRDefault="00AD3E15" w:rsidP="00AD3E15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b/>
                <w:bCs/>
                <w:sz w:val="20"/>
                <w:szCs w:val="20"/>
              </w:rPr>
            </w:pPr>
            <w:r>
              <w:rPr>
                <w:rFonts w:ascii="Rockwell" w:hAnsi="Rockwell" w:cs="Rockwell"/>
                <w:b/>
                <w:bCs/>
                <w:sz w:val="20"/>
                <w:szCs w:val="20"/>
              </w:rPr>
              <w:t>Good attitude</w:t>
            </w:r>
            <w:r w:rsidRPr="00564AC4">
              <w:rPr>
                <w:rFonts w:ascii="Rockwell" w:hAnsi="Rockwell" w:cs="Rockwell"/>
                <w:b/>
                <w:bCs/>
                <w:sz w:val="20"/>
                <w:szCs w:val="20"/>
              </w:rPr>
              <w:t>:</w:t>
            </w:r>
          </w:p>
          <w:p w:rsidR="00AD3E15" w:rsidRPr="00C444B0" w:rsidRDefault="00AD3E15" w:rsidP="00B20698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  <w:r>
              <w:rPr>
                <w:rFonts w:ascii="Rockwell" w:hAnsi="Rockwell" w:cs="Rockwell"/>
                <w:sz w:val="18"/>
                <w:szCs w:val="18"/>
              </w:rPr>
              <w:t xml:space="preserve">I show enthusiasm and pride in my work. </w:t>
            </w:r>
          </w:p>
          <w:p w:rsidR="00F36C54" w:rsidRDefault="00F36C54" w:rsidP="00B20698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b/>
                <w:bCs/>
                <w:sz w:val="20"/>
                <w:szCs w:val="20"/>
              </w:rPr>
            </w:pPr>
          </w:p>
          <w:p w:rsidR="00F36C54" w:rsidRPr="00564AC4" w:rsidRDefault="00F36C54" w:rsidP="00F36C54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b/>
                <w:bCs/>
                <w:sz w:val="20"/>
                <w:szCs w:val="20"/>
              </w:rPr>
            </w:pPr>
          </w:p>
          <w:p w:rsidR="00F36C54" w:rsidRPr="00564AC4" w:rsidRDefault="00F36C54" w:rsidP="00B20698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b/>
                <w:bCs/>
                <w:sz w:val="20"/>
                <w:szCs w:val="20"/>
              </w:rPr>
            </w:pPr>
          </w:p>
          <w:p w:rsidR="00645C8F" w:rsidRPr="00906BEE" w:rsidRDefault="00645C8F" w:rsidP="00F36C54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9D1DC3" w:rsidP="00EC7954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CB256118372F4BD1B4C1D2946D6CFF79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EC7954">
                        <w:t>Kaleb Cross</w:t>
                      </w:r>
                    </w:sdtContent>
                  </w:sdt>
                </w:p>
                <w:p w:rsidR="00E846A3" w:rsidRDefault="00AE215F" w:rsidP="009C6CB6">
                  <w:pPr>
                    <w:pStyle w:val="Heading2"/>
                    <w:outlineLvl w:val="1"/>
                  </w:pPr>
                  <w:r>
                    <w:t xml:space="preserve">+61 </w:t>
                  </w:r>
                  <w:r w:rsidR="009C6CB6">
                    <w:t>0451 360 564</w:t>
                  </w:r>
                </w:p>
                <w:p w:rsidR="009C6CB6" w:rsidRDefault="009C6CB6" w:rsidP="009C6CB6">
                  <w:pPr>
                    <w:pStyle w:val="Heading2"/>
                    <w:outlineLvl w:val="1"/>
                  </w:pPr>
                  <w:r>
                    <w:t>www.linkedin.com/in/kaleb-cross-hwang</w:t>
                  </w:r>
                </w:p>
                <w:p w:rsidR="009C6CB6" w:rsidRPr="00906BEE" w:rsidRDefault="009C6CB6" w:rsidP="009C6CB6">
                  <w:pPr>
                    <w:pStyle w:val="Heading2"/>
                    <w:outlineLvl w:val="1"/>
                  </w:pPr>
                </w:p>
              </w:tc>
            </w:tr>
          </w:tbl>
          <w:p w:rsidR="002C2CDD" w:rsidRPr="00906BEE" w:rsidRDefault="00A32977" w:rsidP="00691457">
            <w:pPr>
              <w:pStyle w:val="Heading3"/>
            </w:pPr>
            <w:r>
              <w:t>Education</w:t>
            </w:r>
          </w:p>
          <w:p w:rsidR="00E846A3" w:rsidRPr="00564AC4" w:rsidRDefault="00A32977" w:rsidP="00A32977">
            <w:pPr>
              <w:autoSpaceDE w:val="0"/>
              <w:autoSpaceDN w:val="0"/>
              <w:adjustRightInd w:val="0"/>
              <w:spacing w:line="240" w:lineRule="auto"/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</w:pPr>
            <w:r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>BACHELOR OF BUSINESS (MARKETING)</w:t>
            </w:r>
            <w:r w:rsidR="00E846A3"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           </w:t>
            </w:r>
            <w:r w:rsidR="00564AC4"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               </w:t>
            </w:r>
            <w:r w:rsid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</w:t>
            </w:r>
            <w:r w:rsidR="00E846A3"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</w:t>
            </w:r>
            <w:r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2014 </w:t>
            </w:r>
            <w:r w:rsidR="00E846A3"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>–</w:t>
            </w:r>
            <w:r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2017</w:t>
            </w:r>
          </w:p>
          <w:p w:rsidR="00A32977" w:rsidRPr="00564AC4" w:rsidRDefault="00A32977" w:rsidP="00E846A3">
            <w:pPr>
              <w:autoSpaceDE w:val="0"/>
              <w:autoSpaceDN w:val="0"/>
              <w:adjustRightInd w:val="0"/>
              <w:spacing w:line="240" w:lineRule="auto"/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</w:pPr>
            <w:r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>UNIVERSITY OF SOUTH</w:t>
            </w:r>
            <w:r w:rsidR="00E846A3"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A</w:t>
            </w:r>
            <w:r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>USTRALIA.</w:t>
            </w:r>
          </w:p>
          <w:p w:rsidR="002C2CDD" w:rsidRPr="00906BEE" w:rsidRDefault="00D35DBB" w:rsidP="00D35DBB">
            <w:pPr>
              <w:pStyle w:val="Heading3"/>
            </w:pPr>
            <w:r>
              <w:t>Proffessional Experience</w:t>
            </w:r>
          </w:p>
          <w:p w:rsidR="00E846A3" w:rsidRPr="00564AC4" w:rsidRDefault="0051637E" w:rsidP="0051637E">
            <w:pPr>
              <w:autoSpaceDE w:val="0"/>
              <w:autoSpaceDN w:val="0"/>
              <w:adjustRightInd w:val="0"/>
              <w:spacing w:line="240" w:lineRule="auto"/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</w:pPr>
            <w:r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>MARKETING ASSISTANT</w:t>
            </w:r>
            <w:r w:rsidR="00E846A3"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                     </w:t>
            </w:r>
            <w:r w:rsid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                         </w:t>
            </w:r>
            <w:r w:rsidR="00E846A3"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2018 - CURRENT</w:t>
            </w:r>
          </w:p>
          <w:p w:rsidR="00D35DBB" w:rsidRPr="00564AC4" w:rsidRDefault="0051637E" w:rsidP="00E846A3">
            <w:pPr>
              <w:autoSpaceDE w:val="0"/>
              <w:autoSpaceDN w:val="0"/>
              <w:adjustRightInd w:val="0"/>
              <w:spacing w:line="240" w:lineRule="auto"/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</w:pPr>
            <w:r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>BRAND PLACE PTY LTD</w:t>
            </w:r>
            <w:r w:rsidR="00D35DBB"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</w:t>
            </w:r>
          </w:p>
          <w:p w:rsidR="00D35DBB" w:rsidRDefault="00D35DBB" w:rsidP="00D35DBB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6"/>
                <w:szCs w:val="16"/>
              </w:rPr>
            </w:pPr>
          </w:p>
          <w:p w:rsidR="00D35DBB" w:rsidRPr="00564AC4" w:rsidRDefault="00101CC0" w:rsidP="00DB42E5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  <w:r w:rsidRPr="00564AC4">
              <w:rPr>
                <w:rFonts w:ascii="Rockwell" w:hAnsi="Rockwell" w:cs="Rockwell"/>
                <w:sz w:val="18"/>
                <w:szCs w:val="18"/>
              </w:rPr>
              <w:t xml:space="preserve">Brand Place Pty Ltd is a </w:t>
            </w:r>
            <w:r w:rsidR="00127B7F" w:rsidRPr="00564AC4">
              <w:rPr>
                <w:rFonts w:ascii="Rockwell" w:hAnsi="Rockwell" w:cs="Rockwell"/>
                <w:sz w:val="18"/>
                <w:szCs w:val="18"/>
              </w:rPr>
              <w:t>marketing agency to help businesses</w:t>
            </w:r>
            <w:r w:rsidRPr="00564AC4">
              <w:rPr>
                <w:rFonts w:ascii="Rockwell" w:hAnsi="Rockwell" w:cs="Rockwell"/>
                <w:sz w:val="18"/>
                <w:szCs w:val="18"/>
              </w:rPr>
              <w:t xml:space="preserve"> market and p</w:t>
            </w:r>
            <w:r w:rsidR="00127B7F" w:rsidRPr="00564AC4">
              <w:rPr>
                <w:rFonts w:ascii="Rockwell" w:hAnsi="Rockwell" w:cs="Rockwell"/>
                <w:sz w:val="18"/>
                <w:szCs w:val="18"/>
              </w:rPr>
              <w:t>osition their brand. My role entails</w:t>
            </w:r>
            <w:r w:rsidRPr="00564AC4">
              <w:rPr>
                <w:rFonts w:ascii="Rockwell" w:hAnsi="Rockwell" w:cs="Rockwell"/>
                <w:sz w:val="18"/>
                <w:szCs w:val="18"/>
              </w:rPr>
              <w:t xml:space="preserve"> help</w:t>
            </w:r>
            <w:r w:rsidR="00127B7F" w:rsidRPr="00564AC4">
              <w:rPr>
                <w:rFonts w:ascii="Rockwell" w:hAnsi="Rockwell" w:cs="Rockwell"/>
                <w:sz w:val="18"/>
                <w:szCs w:val="18"/>
              </w:rPr>
              <w:t>ing firms with their social media and</w:t>
            </w:r>
            <w:r w:rsidR="00855BDF" w:rsidRPr="00564AC4">
              <w:rPr>
                <w:rFonts w:ascii="Rockwell" w:hAnsi="Rockwell" w:cs="Rockwell"/>
                <w:sz w:val="18"/>
                <w:szCs w:val="18"/>
              </w:rPr>
              <w:t xml:space="preserve"> physical</w:t>
            </w:r>
            <w:r w:rsidR="00127B7F" w:rsidRPr="00564AC4">
              <w:rPr>
                <w:rFonts w:ascii="Rockwell" w:hAnsi="Rockwell" w:cs="Rockwell"/>
                <w:sz w:val="18"/>
                <w:szCs w:val="18"/>
              </w:rPr>
              <w:t xml:space="preserve"> presence in the market.</w:t>
            </w:r>
            <w:r w:rsidR="00D35DBB" w:rsidRPr="00564AC4">
              <w:rPr>
                <w:rFonts w:ascii="Rockwell" w:hAnsi="Rockwell" w:cs="Rockwell"/>
                <w:sz w:val="18"/>
                <w:szCs w:val="18"/>
              </w:rPr>
              <w:t xml:space="preserve"> I was able to apply my computing skills and marketing techniques to help with the website design and advertise the company</w:t>
            </w:r>
            <w:r w:rsidR="00127B7F" w:rsidRPr="00564AC4">
              <w:rPr>
                <w:rFonts w:ascii="Rockwell" w:hAnsi="Rockwell" w:cs="Rockwell"/>
                <w:sz w:val="18"/>
                <w:szCs w:val="18"/>
              </w:rPr>
              <w:t xml:space="preserve"> through social media</w:t>
            </w:r>
            <w:r w:rsidR="00D35DBB" w:rsidRPr="00564AC4">
              <w:rPr>
                <w:rFonts w:ascii="Rockwell" w:hAnsi="Rockwell" w:cs="Rockwell"/>
                <w:sz w:val="18"/>
                <w:szCs w:val="18"/>
              </w:rPr>
              <w:t>. Using branding strategies that focuses on building memory structures with repeated colors and symbols as w</w:t>
            </w:r>
            <w:r w:rsidR="00DB42E5" w:rsidRPr="00564AC4">
              <w:rPr>
                <w:rFonts w:ascii="Rockwell" w:hAnsi="Rockwell" w:cs="Rockwell"/>
                <w:sz w:val="18"/>
                <w:szCs w:val="18"/>
              </w:rPr>
              <w:t xml:space="preserve">ell as building client rapport. </w:t>
            </w:r>
          </w:p>
          <w:p w:rsidR="002C2CDD" w:rsidRPr="00906BEE" w:rsidRDefault="00E846A3" w:rsidP="00DE3E78">
            <w:pPr>
              <w:pStyle w:val="Heading3"/>
            </w:pPr>
            <w:r>
              <w:t>Awards</w:t>
            </w:r>
          </w:p>
          <w:p w:rsidR="00CE2D6A" w:rsidRPr="00564AC4" w:rsidRDefault="00E846A3" w:rsidP="00CE2D6A">
            <w:pPr>
              <w:autoSpaceDE w:val="0"/>
              <w:autoSpaceDN w:val="0"/>
              <w:adjustRightInd w:val="0"/>
              <w:spacing w:line="240" w:lineRule="auto"/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</w:pPr>
            <w:r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Computing Awards                                               </w:t>
            </w:r>
            <w:r w:rsidR="00564AC4"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                   </w:t>
            </w:r>
            <w:r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 </w:t>
            </w:r>
            <w:r w:rsid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       </w:t>
            </w:r>
            <w:r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 2016</w:t>
            </w:r>
          </w:p>
          <w:p w:rsidR="005C4029" w:rsidRDefault="005C4029" w:rsidP="00220933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6"/>
                <w:szCs w:val="16"/>
              </w:rPr>
            </w:pPr>
          </w:p>
          <w:p w:rsidR="00CE2D6A" w:rsidRPr="00564AC4" w:rsidRDefault="00CE2D6A" w:rsidP="00220933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  <w:r w:rsidRPr="00564AC4">
              <w:rPr>
                <w:rFonts w:ascii="Rockwell" w:hAnsi="Rockwell" w:cs="Rockwell"/>
                <w:sz w:val="18"/>
                <w:szCs w:val="18"/>
              </w:rPr>
              <w:t xml:space="preserve"> I achieved an award in the graduating year for placing first in the marketing simulation</w:t>
            </w:r>
            <w:r w:rsidR="00E846A3" w:rsidRPr="00564AC4">
              <w:rPr>
                <w:rFonts w:ascii="Rockwell-Italic" w:hAnsi="Rockwell-Italic" w:cs="Rockwell-Italic"/>
                <w:i/>
                <w:iCs/>
                <w:sz w:val="18"/>
                <w:szCs w:val="18"/>
              </w:rPr>
              <w:t>.</w:t>
            </w:r>
            <w:r w:rsidRPr="00564AC4">
              <w:rPr>
                <w:rFonts w:ascii="Rockwell-Italic" w:hAnsi="Rockwell-Italic" w:cs="Rockwell-Italic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64AC4">
              <w:rPr>
                <w:rFonts w:ascii="Rockwell-Italic" w:hAnsi="Rockwell-Italic" w:cs="Rockwell-Italic"/>
                <w:i/>
                <w:iCs/>
                <w:sz w:val="18"/>
                <w:szCs w:val="18"/>
              </w:rPr>
              <w:t>Stratsim</w:t>
            </w:r>
            <w:proofErr w:type="spellEnd"/>
            <w:r w:rsidRPr="00564AC4">
              <w:rPr>
                <w:rFonts w:ascii="Rockwell-Italic" w:hAnsi="Rockwell-Italic" w:cs="Rockwell-Italic"/>
                <w:i/>
                <w:iCs/>
                <w:sz w:val="18"/>
                <w:szCs w:val="18"/>
              </w:rPr>
              <w:t xml:space="preserve"> </w:t>
            </w:r>
            <w:r w:rsidR="00101CC0" w:rsidRPr="00564AC4">
              <w:rPr>
                <w:rFonts w:ascii="Rockwell" w:hAnsi="Rockwell" w:cs="Rockwell"/>
                <w:sz w:val="18"/>
                <w:szCs w:val="18"/>
              </w:rPr>
              <w:t xml:space="preserve">involves </w:t>
            </w:r>
            <w:proofErr w:type="spellStart"/>
            <w:r w:rsidRPr="00564AC4">
              <w:rPr>
                <w:rFonts w:ascii="Rockwell" w:hAnsi="Rockwell" w:cs="Rockwell"/>
                <w:sz w:val="18"/>
                <w:szCs w:val="18"/>
              </w:rPr>
              <w:t>a</w:t>
            </w:r>
            <w:r w:rsidR="00E846A3" w:rsidRPr="00564AC4">
              <w:rPr>
                <w:rFonts w:ascii="Rockwell" w:hAnsi="Rockwell" w:cs="Rockwell"/>
                <w:sz w:val="18"/>
                <w:szCs w:val="18"/>
              </w:rPr>
              <w:t>nalys</w:t>
            </w:r>
            <w:r w:rsidRPr="00564AC4">
              <w:rPr>
                <w:rFonts w:ascii="Rockwell" w:hAnsi="Rockwell" w:cs="Rockwell"/>
                <w:sz w:val="18"/>
                <w:szCs w:val="18"/>
              </w:rPr>
              <w:t>ing</w:t>
            </w:r>
            <w:proofErr w:type="spellEnd"/>
            <w:r w:rsidRPr="00564AC4">
              <w:rPr>
                <w:rFonts w:ascii="Rockwell" w:hAnsi="Rockwell" w:cs="Rockwell"/>
                <w:sz w:val="18"/>
                <w:szCs w:val="18"/>
              </w:rPr>
              <w:t xml:space="preserve"> marketi</w:t>
            </w:r>
            <w:r w:rsidR="00101CC0" w:rsidRPr="00564AC4">
              <w:rPr>
                <w:rFonts w:ascii="Rockwell" w:hAnsi="Rockwell" w:cs="Rockwell"/>
                <w:sz w:val="18"/>
                <w:szCs w:val="18"/>
              </w:rPr>
              <w:t xml:space="preserve">ng analytics and executing business strategies in a simulation that represents a </w:t>
            </w:r>
            <w:r w:rsidRPr="00564AC4">
              <w:rPr>
                <w:rFonts w:ascii="Rockwell" w:hAnsi="Rockwell" w:cs="Rockwell"/>
                <w:sz w:val="18"/>
                <w:szCs w:val="18"/>
              </w:rPr>
              <w:t>realistic business environment.</w:t>
            </w:r>
          </w:p>
          <w:p w:rsidR="00CE2D6A" w:rsidRDefault="00CE2D6A" w:rsidP="00220933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6"/>
                <w:szCs w:val="16"/>
              </w:rPr>
            </w:pPr>
          </w:p>
          <w:p w:rsidR="00CE2D6A" w:rsidRPr="00564AC4" w:rsidRDefault="00564AC4" w:rsidP="00CE2D6A">
            <w:pPr>
              <w:autoSpaceDE w:val="0"/>
              <w:autoSpaceDN w:val="0"/>
              <w:adjustRightInd w:val="0"/>
              <w:spacing w:line="240" w:lineRule="auto"/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</w:pPr>
            <w:r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Customer Service                                                            </w:t>
            </w:r>
            <w:r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 xml:space="preserve">           </w:t>
            </w:r>
            <w:r w:rsidR="00101CC0" w:rsidRPr="00564AC4">
              <w:rPr>
                <w:rFonts w:ascii="FranklinGothic-Demi" w:hAnsi="FranklinGothic-Demi" w:cs="FranklinGothic-Demi"/>
                <w:b/>
                <w:bCs/>
                <w:sz w:val="20"/>
                <w:szCs w:val="20"/>
              </w:rPr>
              <w:t>2014 - 2017</w:t>
            </w:r>
          </w:p>
          <w:p w:rsidR="00CE2D6A" w:rsidRDefault="00CE2D6A" w:rsidP="00220933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6"/>
                <w:szCs w:val="16"/>
              </w:rPr>
            </w:pPr>
          </w:p>
          <w:p w:rsidR="00CE2D6A" w:rsidRPr="00564AC4" w:rsidRDefault="00CE2D6A" w:rsidP="00564AC4">
            <w:pPr>
              <w:autoSpaceDE w:val="0"/>
              <w:autoSpaceDN w:val="0"/>
              <w:adjustRightInd w:val="0"/>
              <w:spacing w:line="240" w:lineRule="auto"/>
              <w:rPr>
                <w:rFonts w:ascii="Rockwell" w:hAnsi="Rockwell" w:cs="Rockwell"/>
                <w:sz w:val="18"/>
                <w:szCs w:val="18"/>
              </w:rPr>
            </w:pPr>
            <w:r w:rsidRPr="00564AC4">
              <w:rPr>
                <w:rFonts w:ascii="Rockwell" w:hAnsi="Rockwell" w:cs="Rockwell"/>
                <w:sz w:val="18"/>
                <w:szCs w:val="18"/>
              </w:rPr>
              <w:t>Completed a certificate III in retai</w:t>
            </w:r>
            <w:r w:rsidR="00D96448" w:rsidRPr="00564AC4">
              <w:rPr>
                <w:rFonts w:ascii="Rockwell" w:hAnsi="Rockwell" w:cs="Rockwell"/>
                <w:sz w:val="18"/>
                <w:szCs w:val="18"/>
              </w:rPr>
              <w:t xml:space="preserve">l. I learnt to handle myself in different customer service environments. </w:t>
            </w:r>
          </w:p>
        </w:tc>
      </w:tr>
    </w:tbl>
    <w:p w:rsidR="00290AAA" w:rsidRDefault="00EC7954" w:rsidP="00600120">
      <w:pPr>
        <w:autoSpaceDE w:val="0"/>
        <w:autoSpaceDN w:val="0"/>
        <w:adjustRightInd w:val="0"/>
        <w:spacing w:line="240" w:lineRule="auto"/>
        <w:rPr>
          <w:rFonts w:ascii="FranklinGothic-Demi" w:hAnsi="FranklinGothic-Demi" w:cs="FranklinGothic-Demi"/>
          <w:color w:val="FF0000"/>
          <w:sz w:val="20"/>
          <w:szCs w:val="20"/>
        </w:rPr>
      </w:pPr>
      <w:r w:rsidRPr="00EC7954">
        <w:rPr>
          <w:rFonts w:ascii="FranklinGothic-Demi" w:hAnsi="FranklinGothic-Demi" w:cs="FranklinGothic-Demi"/>
          <w:color w:val="FF0000"/>
          <w:sz w:val="20"/>
          <w:szCs w:val="20"/>
        </w:rPr>
        <w:t xml:space="preserve">                                  </w:t>
      </w:r>
      <w:r>
        <w:rPr>
          <w:rFonts w:ascii="FranklinGothic-Demi" w:hAnsi="FranklinGothic-Demi" w:cs="FranklinGothic-Demi"/>
          <w:color w:val="FF0000"/>
          <w:sz w:val="20"/>
          <w:szCs w:val="20"/>
        </w:rPr>
        <w:t xml:space="preserve">                         </w:t>
      </w:r>
      <w:r w:rsidRPr="00EC7954">
        <w:rPr>
          <w:rFonts w:ascii="FranklinGothic-Demi" w:hAnsi="FranklinGothic-Demi" w:cs="FranklinGothic-Demi"/>
          <w:color w:val="FF0000"/>
          <w:sz w:val="20"/>
          <w:szCs w:val="20"/>
        </w:rPr>
        <w:t xml:space="preserve"> </w:t>
      </w:r>
    </w:p>
    <w:p w:rsidR="00B5532F" w:rsidRDefault="00B5532F" w:rsidP="00600120">
      <w:pPr>
        <w:autoSpaceDE w:val="0"/>
        <w:autoSpaceDN w:val="0"/>
        <w:adjustRightInd w:val="0"/>
        <w:spacing w:line="240" w:lineRule="auto"/>
        <w:rPr>
          <w:rFonts w:ascii="FranklinGothic-Demi" w:hAnsi="FranklinGothic-Demi" w:cs="FranklinGothic-Demi"/>
          <w:color w:val="FF0000"/>
          <w:sz w:val="20"/>
          <w:szCs w:val="20"/>
        </w:rPr>
      </w:pPr>
    </w:p>
    <w:p w:rsidR="006721F6" w:rsidRDefault="006721F6" w:rsidP="00B5532F">
      <w:pPr>
        <w:pStyle w:val="Heading3"/>
        <w:rPr>
          <w:rFonts w:ascii="FranklinGothic-Demi" w:eastAsiaTheme="minorHAnsi" w:hAnsi="FranklinGothic-Demi" w:cs="FranklinGothic-Demi"/>
          <w:caps w:val="0"/>
          <w:color w:val="FF0000"/>
          <w:sz w:val="20"/>
          <w:szCs w:val="20"/>
        </w:rPr>
      </w:pPr>
    </w:p>
    <w:p w:rsidR="006721F6" w:rsidRDefault="006721F6" w:rsidP="00B5532F">
      <w:pPr>
        <w:pStyle w:val="Heading3"/>
        <w:rPr>
          <w:rFonts w:ascii="FranklinGothic-Demi" w:eastAsiaTheme="minorHAnsi" w:hAnsi="FranklinGothic-Demi" w:cs="FranklinGothic-Demi"/>
          <w:caps w:val="0"/>
          <w:color w:val="FF0000"/>
          <w:sz w:val="20"/>
          <w:szCs w:val="20"/>
        </w:rPr>
      </w:pPr>
    </w:p>
    <w:p w:rsidR="00B5532F" w:rsidRPr="00906BEE" w:rsidRDefault="00B5532F" w:rsidP="00B5532F">
      <w:pPr>
        <w:pStyle w:val="Heading3"/>
      </w:pPr>
      <w:r>
        <w:t>Referees</w:t>
      </w:r>
    </w:p>
    <w:p w:rsidR="009055E4" w:rsidRDefault="009055E4" w:rsidP="005C4029">
      <w:pPr>
        <w:autoSpaceDE w:val="0"/>
        <w:autoSpaceDN w:val="0"/>
        <w:adjustRightInd w:val="0"/>
        <w:spacing w:line="240" w:lineRule="auto"/>
        <w:rPr>
          <w:rFonts w:ascii="FranklinGothic-Demi" w:hAnsi="FranklinGothic-Demi" w:cs="FranklinGothic-Demi"/>
          <w:b/>
          <w:bCs/>
          <w:sz w:val="18"/>
          <w:szCs w:val="18"/>
        </w:rPr>
      </w:pPr>
    </w:p>
    <w:p w:rsidR="005C4029" w:rsidRPr="005C4029" w:rsidRDefault="00B5532F" w:rsidP="001804D9">
      <w:pPr>
        <w:autoSpaceDE w:val="0"/>
        <w:autoSpaceDN w:val="0"/>
        <w:adjustRightInd w:val="0"/>
        <w:spacing w:line="240" w:lineRule="auto"/>
        <w:rPr>
          <w:rFonts w:ascii="FranklinGothic-Demi" w:hAnsi="FranklinGothic-Demi" w:cs="FranklinGothic-Demi"/>
          <w:b/>
          <w:bCs/>
          <w:sz w:val="18"/>
          <w:szCs w:val="18"/>
        </w:rPr>
      </w:pPr>
      <w:r w:rsidRPr="005C4029">
        <w:rPr>
          <w:rFonts w:ascii="FranklinGothic-Demi" w:hAnsi="FranklinGothic-Demi" w:cs="FranklinGothic-Demi"/>
          <w:b/>
          <w:bCs/>
          <w:sz w:val="18"/>
          <w:szCs w:val="18"/>
        </w:rPr>
        <w:t>Lisa Place</w:t>
      </w:r>
      <w:r w:rsidR="005C4029" w:rsidRPr="005C4029">
        <w:rPr>
          <w:rFonts w:ascii="FranklinGothic-Demi" w:hAnsi="FranklinGothic-Demi" w:cs="FranklinGothic-Demi"/>
          <w:b/>
          <w:bCs/>
          <w:sz w:val="18"/>
          <w:szCs w:val="18"/>
        </w:rPr>
        <w:t xml:space="preserve"> (Founder and director)</w:t>
      </w:r>
      <w:r w:rsidR="005C4029">
        <w:rPr>
          <w:rFonts w:ascii="FranklinGothic-Demi" w:hAnsi="FranklinGothic-Demi" w:cs="FranklinGothic-Demi"/>
          <w:b/>
          <w:bCs/>
          <w:sz w:val="18"/>
          <w:szCs w:val="18"/>
        </w:rPr>
        <w:t xml:space="preserve">               </w:t>
      </w:r>
      <w:r w:rsidRPr="005C4029">
        <w:rPr>
          <w:rFonts w:ascii="FranklinGothic-Demi" w:hAnsi="FranklinGothic-Demi" w:cs="FranklinGothic-Demi"/>
          <w:b/>
          <w:bCs/>
          <w:sz w:val="18"/>
          <w:szCs w:val="18"/>
        </w:rPr>
        <w:t xml:space="preserve">   </w:t>
      </w:r>
      <w:r w:rsidR="005C4029">
        <w:rPr>
          <w:rFonts w:ascii="FranklinGothic-Demi" w:hAnsi="FranklinGothic-Demi" w:cs="FranklinGothic-Demi"/>
          <w:b/>
          <w:bCs/>
          <w:sz w:val="18"/>
          <w:szCs w:val="18"/>
        </w:rPr>
        <w:t xml:space="preserve">  </w:t>
      </w:r>
      <w:r w:rsidR="009055E4">
        <w:rPr>
          <w:rFonts w:ascii="FranklinGothic-Demi" w:hAnsi="FranklinGothic-Demi" w:cs="FranklinGothic-Demi"/>
          <w:b/>
          <w:bCs/>
          <w:sz w:val="18"/>
          <w:szCs w:val="18"/>
        </w:rPr>
        <w:t xml:space="preserve">  </w:t>
      </w:r>
      <w:r w:rsidR="001804D9">
        <w:rPr>
          <w:rFonts w:ascii="FranklinGothic-Demi" w:hAnsi="FranklinGothic-Demi" w:cs="FranklinGothic-Demi"/>
          <w:b/>
          <w:bCs/>
          <w:sz w:val="18"/>
          <w:szCs w:val="18"/>
        </w:rPr>
        <w:t xml:space="preserve">   </w:t>
      </w:r>
      <w:r w:rsidR="009055E4">
        <w:rPr>
          <w:rFonts w:ascii="FranklinGothic-Demi" w:hAnsi="FranklinGothic-Demi" w:cs="FranklinGothic-Demi"/>
          <w:b/>
          <w:bCs/>
          <w:sz w:val="18"/>
          <w:szCs w:val="18"/>
        </w:rPr>
        <w:t xml:space="preserve"> </w:t>
      </w:r>
      <w:r w:rsidRPr="005C4029">
        <w:rPr>
          <w:rFonts w:ascii="FranklinGothic-Demi" w:hAnsi="FranklinGothic-Demi" w:cs="FranklinGothic-Demi"/>
          <w:b/>
          <w:bCs/>
          <w:sz w:val="18"/>
          <w:szCs w:val="18"/>
        </w:rPr>
        <w:t>Tariq</w:t>
      </w:r>
      <w:r w:rsidR="005C4029" w:rsidRPr="005C4029">
        <w:rPr>
          <w:rFonts w:ascii="FranklinGothic-Demi" w:hAnsi="FranklinGothic-Demi" w:cs="FranklinGothic-Demi"/>
          <w:b/>
          <w:bCs/>
          <w:sz w:val="18"/>
          <w:szCs w:val="18"/>
        </w:rPr>
        <w:t xml:space="preserve"> </w:t>
      </w:r>
      <w:proofErr w:type="spellStart"/>
      <w:r w:rsidR="005C4029" w:rsidRPr="005C4029">
        <w:rPr>
          <w:rFonts w:ascii="FranklinGothic-Demi" w:hAnsi="FranklinGothic-Demi" w:cs="FranklinGothic-Demi"/>
          <w:b/>
          <w:bCs/>
          <w:sz w:val="18"/>
          <w:szCs w:val="18"/>
        </w:rPr>
        <w:t>Birader</w:t>
      </w:r>
      <w:proofErr w:type="spellEnd"/>
      <w:r w:rsidR="005C4029" w:rsidRPr="005C4029">
        <w:rPr>
          <w:rFonts w:ascii="FranklinGothic-Demi" w:hAnsi="FranklinGothic-Demi" w:cs="FranklinGothic-Demi"/>
          <w:b/>
          <w:bCs/>
          <w:sz w:val="18"/>
          <w:szCs w:val="18"/>
        </w:rPr>
        <w:t xml:space="preserve"> (Manager)</w:t>
      </w:r>
      <w:r w:rsidR="005C4029">
        <w:rPr>
          <w:rFonts w:ascii="FranklinGothic-Demi" w:hAnsi="FranklinGothic-Demi" w:cs="FranklinGothic-Demi"/>
          <w:b/>
          <w:bCs/>
          <w:sz w:val="18"/>
          <w:szCs w:val="18"/>
        </w:rPr>
        <w:t xml:space="preserve">         </w:t>
      </w:r>
      <w:r w:rsidR="009055E4">
        <w:rPr>
          <w:rFonts w:ascii="FranklinGothic-Demi" w:hAnsi="FranklinGothic-Demi" w:cs="FranklinGothic-Demi"/>
          <w:b/>
          <w:bCs/>
          <w:sz w:val="18"/>
          <w:szCs w:val="18"/>
        </w:rPr>
        <w:t xml:space="preserve">                        </w:t>
      </w:r>
      <w:r w:rsidR="001804D9">
        <w:rPr>
          <w:rFonts w:ascii="FranklinGothic-Demi" w:hAnsi="FranklinGothic-Demi" w:cs="FranklinGothic-Demi"/>
          <w:b/>
          <w:bCs/>
          <w:sz w:val="18"/>
          <w:szCs w:val="18"/>
        </w:rPr>
        <w:t>Thomas Place</w:t>
      </w:r>
      <w:r w:rsidR="005C4029">
        <w:rPr>
          <w:rFonts w:ascii="FranklinGothic-Demi" w:hAnsi="FranklinGothic-Demi" w:cs="FranklinGothic-Demi"/>
          <w:b/>
          <w:bCs/>
          <w:sz w:val="18"/>
          <w:szCs w:val="18"/>
        </w:rPr>
        <w:t xml:space="preserve"> </w:t>
      </w:r>
    </w:p>
    <w:p w:rsidR="00B5532F" w:rsidRDefault="00B5532F" w:rsidP="00564AC4">
      <w:pPr>
        <w:autoSpaceDE w:val="0"/>
        <w:autoSpaceDN w:val="0"/>
        <w:adjustRightInd w:val="0"/>
        <w:spacing w:line="240" w:lineRule="auto"/>
        <w:rPr>
          <w:rFonts w:ascii="FranklinGothic-Demi" w:hAnsi="FranklinGothic-Demi" w:cs="FranklinGothic-Demi"/>
          <w:b/>
          <w:bCs/>
          <w:sz w:val="18"/>
          <w:szCs w:val="18"/>
        </w:rPr>
      </w:pPr>
      <w:r>
        <w:rPr>
          <w:rFonts w:ascii="FranklinGothic-Demi" w:hAnsi="FranklinGothic-Demi" w:cs="FranklinGothic-Demi"/>
          <w:b/>
          <w:bCs/>
          <w:sz w:val="18"/>
          <w:szCs w:val="18"/>
        </w:rPr>
        <w:t>Brand Place</w:t>
      </w:r>
      <w:r w:rsidR="005C4029">
        <w:rPr>
          <w:rFonts w:ascii="FranklinGothic-Demi" w:hAnsi="FranklinGothic-Demi" w:cs="FranklinGothic-Demi"/>
          <w:b/>
          <w:bCs/>
          <w:sz w:val="18"/>
          <w:szCs w:val="18"/>
        </w:rPr>
        <w:t xml:space="preserve">                                                         </w:t>
      </w:r>
      <w:r w:rsidR="009055E4">
        <w:rPr>
          <w:rFonts w:ascii="FranklinGothic-Demi" w:hAnsi="FranklinGothic-Demi" w:cs="FranklinGothic-Demi"/>
          <w:b/>
          <w:bCs/>
          <w:sz w:val="18"/>
          <w:szCs w:val="18"/>
        </w:rPr>
        <w:t xml:space="preserve">  </w:t>
      </w:r>
      <w:r w:rsidR="001804D9">
        <w:rPr>
          <w:rFonts w:ascii="FranklinGothic-Demi" w:hAnsi="FranklinGothic-Demi" w:cs="FranklinGothic-Demi"/>
          <w:b/>
          <w:bCs/>
          <w:sz w:val="18"/>
          <w:szCs w:val="18"/>
        </w:rPr>
        <w:t xml:space="preserve">  </w:t>
      </w:r>
      <w:r w:rsidR="009055E4">
        <w:rPr>
          <w:rFonts w:ascii="FranklinGothic-Demi" w:hAnsi="FranklinGothic-Demi" w:cs="FranklinGothic-Demi"/>
          <w:b/>
          <w:bCs/>
          <w:sz w:val="18"/>
          <w:szCs w:val="18"/>
        </w:rPr>
        <w:t xml:space="preserve"> </w:t>
      </w:r>
      <w:r w:rsidR="005C4029">
        <w:rPr>
          <w:rFonts w:ascii="FranklinGothic-Demi" w:hAnsi="FranklinGothic-Demi" w:cs="FranklinGothic-Demi"/>
          <w:b/>
          <w:bCs/>
          <w:sz w:val="18"/>
          <w:szCs w:val="18"/>
        </w:rPr>
        <w:t>Burger It</w:t>
      </w:r>
      <w:r w:rsidR="00855BDF">
        <w:rPr>
          <w:rFonts w:ascii="FranklinGothic-Demi" w:hAnsi="FranklinGothic-Demi" w:cs="FranklinGothic-Demi"/>
          <w:b/>
          <w:bCs/>
          <w:sz w:val="18"/>
          <w:szCs w:val="18"/>
        </w:rPr>
        <w:t xml:space="preserve"> (Current Job)</w:t>
      </w:r>
      <w:r w:rsidR="005C4029">
        <w:rPr>
          <w:rFonts w:ascii="FranklinGothic-Demi" w:hAnsi="FranklinGothic-Demi" w:cs="FranklinGothic-Demi"/>
          <w:b/>
          <w:bCs/>
          <w:sz w:val="18"/>
          <w:szCs w:val="18"/>
        </w:rPr>
        <w:t xml:space="preserve">                            </w:t>
      </w:r>
      <w:r w:rsidR="00855BDF">
        <w:rPr>
          <w:rFonts w:ascii="FranklinGothic-Demi" w:hAnsi="FranklinGothic-Demi" w:cs="FranklinGothic-Demi"/>
          <w:b/>
          <w:bCs/>
          <w:sz w:val="18"/>
          <w:szCs w:val="18"/>
        </w:rPr>
        <w:t xml:space="preserve">       </w:t>
      </w:r>
      <w:r w:rsidR="00564AC4">
        <w:rPr>
          <w:rFonts w:ascii="FranklinGothic-Demi" w:hAnsi="FranklinGothic-Demi" w:cs="FranklinGothic-Demi"/>
          <w:b/>
          <w:bCs/>
          <w:sz w:val="18"/>
          <w:szCs w:val="18"/>
        </w:rPr>
        <w:t>University peer</w:t>
      </w:r>
      <w:r w:rsidR="009055E4">
        <w:rPr>
          <w:rFonts w:ascii="FranklinGothic-Demi" w:hAnsi="FranklinGothic-Demi" w:cs="FranklinGothic-Demi"/>
          <w:b/>
          <w:bCs/>
          <w:sz w:val="18"/>
          <w:szCs w:val="18"/>
        </w:rPr>
        <w:t xml:space="preserve">           </w:t>
      </w:r>
      <w:r w:rsidR="001804D9">
        <w:rPr>
          <w:rFonts w:ascii="FranklinGothic-Demi" w:hAnsi="FranklinGothic-Demi" w:cs="FranklinGothic-Demi"/>
          <w:b/>
          <w:bCs/>
          <w:sz w:val="18"/>
          <w:szCs w:val="18"/>
        </w:rPr>
        <w:t xml:space="preserve">   </w:t>
      </w:r>
      <w:r w:rsidR="009055E4">
        <w:rPr>
          <w:rFonts w:ascii="FranklinGothic-Demi" w:hAnsi="FranklinGothic-Demi" w:cs="FranklinGothic-Demi"/>
          <w:b/>
          <w:bCs/>
          <w:sz w:val="18"/>
          <w:szCs w:val="18"/>
        </w:rPr>
        <w:t xml:space="preserve"> </w:t>
      </w:r>
    </w:p>
    <w:p w:rsidR="00B5532F" w:rsidRDefault="00B5532F" w:rsidP="00B5532F">
      <w:pPr>
        <w:autoSpaceDE w:val="0"/>
        <w:autoSpaceDN w:val="0"/>
        <w:adjustRightInd w:val="0"/>
        <w:spacing w:line="240" w:lineRule="auto"/>
        <w:rPr>
          <w:rFonts w:ascii="FranklinGothic-Demi" w:hAnsi="FranklinGothic-Demi" w:cs="FranklinGothic-Demi"/>
          <w:b/>
          <w:bCs/>
          <w:sz w:val="18"/>
          <w:szCs w:val="18"/>
        </w:rPr>
      </w:pPr>
      <w:r>
        <w:rPr>
          <w:rFonts w:ascii="FranklinGothic-Demi" w:hAnsi="FranklinGothic-Demi" w:cs="FranklinGothic-Demi"/>
          <w:b/>
          <w:bCs/>
          <w:sz w:val="18"/>
          <w:szCs w:val="18"/>
        </w:rPr>
        <w:t>0414 392 761</w:t>
      </w:r>
      <w:r w:rsidR="005C4029">
        <w:rPr>
          <w:rFonts w:ascii="FranklinGothic-Demi" w:hAnsi="FranklinGothic-Demi" w:cs="FranklinGothic-Demi"/>
          <w:b/>
          <w:bCs/>
          <w:sz w:val="18"/>
          <w:szCs w:val="18"/>
        </w:rPr>
        <w:t xml:space="preserve">                                                       </w:t>
      </w:r>
      <w:r w:rsidR="009055E4">
        <w:rPr>
          <w:rFonts w:ascii="FranklinGothic-Demi" w:hAnsi="FranklinGothic-Demi" w:cs="FranklinGothic-Demi"/>
          <w:b/>
          <w:bCs/>
          <w:sz w:val="18"/>
          <w:szCs w:val="18"/>
        </w:rPr>
        <w:t xml:space="preserve">   </w:t>
      </w:r>
      <w:r w:rsidR="005C4029">
        <w:rPr>
          <w:rFonts w:ascii="FranklinGothic-Demi" w:hAnsi="FranklinGothic-Demi" w:cs="FranklinGothic-Demi"/>
          <w:b/>
          <w:bCs/>
          <w:sz w:val="18"/>
          <w:szCs w:val="18"/>
        </w:rPr>
        <w:t xml:space="preserve"> </w:t>
      </w:r>
      <w:r w:rsidR="001804D9">
        <w:rPr>
          <w:rFonts w:ascii="FranklinGothic-Demi" w:hAnsi="FranklinGothic-Demi" w:cs="FranklinGothic-Demi"/>
          <w:b/>
          <w:bCs/>
          <w:sz w:val="18"/>
          <w:szCs w:val="18"/>
        </w:rPr>
        <w:t xml:space="preserve">  </w:t>
      </w:r>
      <w:r w:rsidR="005C4029">
        <w:rPr>
          <w:rFonts w:ascii="FranklinGothic-Demi" w:hAnsi="FranklinGothic-Demi" w:cs="FranklinGothic-Demi"/>
          <w:b/>
          <w:bCs/>
          <w:sz w:val="18"/>
          <w:szCs w:val="18"/>
        </w:rPr>
        <w:t>0450 609 243</w:t>
      </w:r>
      <w:r w:rsidR="009055E4">
        <w:rPr>
          <w:rFonts w:ascii="FranklinGothic-Demi" w:hAnsi="FranklinGothic-Demi" w:cs="FranklinGothic-Demi"/>
          <w:b/>
          <w:bCs/>
          <w:sz w:val="18"/>
          <w:szCs w:val="18"/>
        </w:rPr>
        <w:t xml:space="preserve">                                                   </w:t>
      </w:r>
      <w:r w:rsidR="00F063D3">
        <w:rPr>
          <w:rFonts w:ascii="FranklinGothic-Demi" w:hAnsi="FranklinGothic-Demi" w:cs="FranklinGothic-Demi"/>
          <w:b/>
          <w:bCs/>
          <w:sz w:val="18"/>
          <w:szCs w:val="18"/>
        </w:rPr>
        <w:t xml:space="preserve"> </w:t>
      </w:r>
      <w:r w:rsidR="001804D9">
        <w:rPr>
          <w:rFonts w:ascii="FranklinGothic-Demi" w:hAnsi="FranklinGothic-Demi" w:cs="FranklinGothic-Demi"/>
          <w:b/>
          <w:bCs/>
          <w:sz w:val="18"/>
          <w:szCs w:val="18"/>
        </w:rPr>
        <w:t>0405 794 953</w:t>
      </w:r>
    </w:p>
    <w:p w:rsidR="00B5532F" w:rsidRPr="00B20698" w:rsidRDefault="009D1DC3" w:rsidP="00B5532F">
      <w:pPr>
        <w:autoSpaceDE w:val="0"/>
        <w:autoSpaceDN w:val="0"/>
        <w:adjustRightInd w:val="0"/>
        <w:spacing w:line="240" w:lineRule="auto"/>
        <w:rPr>
          <w:rFonts w:ascii="FranklinGothic-Demi" w:hAnsi="FranklinGothic-Demi" w:cs="FranklinGothic-Demi"/>
          <w:b/>
          <w:bCs/>
          <w:sz w:val="18"/>
          <w:szCs w:val="18"/>
        </w:rPr>
      </w:pPr>
      <w:hyperlink r:id="rId8" w:history="1">
        <w:r w:rsidR="00F063D3" w:rsidRPr="00B20698">
          <w:rPr>
            <w:rStyle w:val="Hyperlink"/>
            <w:rFonts w:ascii="FranklinGothic-Demi" w:hAnsi="FranklinGothic-Demi" w:cs="FranklinGothic-Demi"/>
            <w:b/>
            <w:bCs/>
            <w:sz w:val="18"/>
            <w:szCs w:val="18"/>
          </w:rPr>
          <w:t>Lisaplace@brandplace.com.au</w:t>
        </w:r>
      </w:hyperlink>
      <w:r w:rsidR="00F063D3" w:rsidRPr="00B20698">
        <w:rPr>
          <w:rFonts w:ascii="FranklinGothic-Demi" w:hAnsi="FranklinGothic-Demi" w:cs="FranklinGothic-Demi"/>
          <w:b/>
          <w:bCs/>
          <w:sz w:val="18"/>
          <w:szCs w:val="18"/>
        </w:rPr>
        <w:t xml:space="preserve">                                                                        </w:t>
      </w:r>
      <w:r w:rsidR="00B20698" w:rsidRPr="00B20698">
        <w:rPr>
          <w:rFonts w:ascii="FranklinGothic-Demi" w:hAnsi="FranklinGothic-Demi" w:cs="FranklinGothic-Demi"/>
          <w:b/>
          <w:bCs/>
          <w:sz w:val="18"/>
          <w:szCs w:val="18"/>
        </w:rPr>
        <w:t xml:space="preserve">                          </w:t>
      </w:r>
      <w:r w:rsidR="00B20698">
        <w:rPr>
          <w:rFonts w:ascii="FranklinGothic-Demi" w:hAnsi="FranklinGothic-Demi" w:cs="FranklinGothic-Demi"/>
          <w:b/>
          <w:bCs/>
          <w:sz w:val="18"/>
          <w:szCs w:val="18"/>
        </w:rPr>
        <w:t xml:space="preserve">    </w:t>
      </w:r>
      <w:r w:rsidR="00B20698" w:rsidRPr="00B20698">
        <w:rPr>
          <w:rFonts w:ascii="FranklinGothic-Demi" w:hAnsi="FranklinGothic-Demi" w:cs="FranklinGothic-Demi"/>
          <w:b/>
          <w:bCs/>
          <w:sz w:val="18"/>
          <w:szCs w:val="18"/>
        </w:rPr>
        <w:t xml:space="preserve">  </w:t>
      </w:r>
      <w:hyperlink r:id="rId9" w:history="1">
        <w:r w:rsidR="00F063D3" w:rsidRPr="00B20698">
          <w:rPr>
            <w:rStyle w:val="Hyperlink"/>
            <w:rFonts w:ascii="FranklinGothic-Demi" w:hAnsi="FranklinGothic-Demi" w:cs="FranklinGothic-Demi"/>
            <w:b/>
            <w:bCs/>
            <w:sz w:val="18"/>
            <w:szCs w:val="18"/>
          </w:rPr>
          <w:t>TomPlacetom@gmail.com</w:t>
        </w:r>
      </w:hyperlink>
      <w:r w:rsidR="00F063D3" w:rsidRPr="00B20698">
        <w:rPr>
          <w:rFonts w:ascii="FranklinGothic-Demi" w:hAnsi="FranklinGothic-Demi" w:cs="FranklinGothic-Demi"/>
          <w:b/>
          <w:bCs/>
          <w:sz w:val="18"/>
          <w:szCs w:val="18"/>
        </w:rPr>
        <w:t xml:space="preserve">                       </w:t>
      </w:r>
    </w:p>
    <w:p w:rsidR="00B5532F" w:rsidRPr="00B20698" w:rsidRDefault="00B5532F" w:rsidP="00600120">
      <w:pPr>
        <w:autoSpaceDE w:val="0"/>
        <w:autoSpaceDN w:val="0"/>
        <w:adjustRightInd w:val="0"/>
        <w:spacing w:line="240" w:lineRule="auto"/>
        <w:rPr>
          <w:rFonts w:ascii="FranklinGothic-Demi" w:hAnsi="FranklinGothic-Demi" w:cs="FranklinGothic-Demi"/>
          <w:color w:val="FF0000"/>
          <w:sz w:val="20"/>
          <w:szCs w:val="20"/>
        </w:rPr>
      </w:pPr>
    </w:p>
    <w:p w:rsidR="00B5532F" w:rsidRPr="00EC7954" w:rsidRDefault="00B5532F" w:rsidP="00600120">
      <w:pPr>
        <w:autoSpaceDE w:val="0"/>
        <w:autoSpaceDN w:val="0"/>
        <w:adjustRightInd w:val="0"/>
        <w:spacing w:line="240" w:lineRule="auto"/>
        <w:rPr>
          <w:rFonts w:ascii="FranklinGothic-Demi" w:hAnsi="FranklinGothic-Demi" w:cs="FranklinGothic-Demi"/>
          <w:color w:val="FF0000"/>
          <w:sz w:val="20"/>
          <w:szCs w:val="20"/>
        </w:rPr>
      </w:pPr>
    </w:p>
    <w:sectPr w:rsidR="00B5532F" w:rsidRPr="00EC7954" w:rsidSect="00EF7CC9"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DC3" w:rsidRDefault="009D1DC3" w:rsidP="00713050">
      <w:pPr>
        <w:spacing w:line="240" w:lineRule="auto"/>
      </w:pPr>
      <w:r>
        <w:separator/>
      </w:r>
    </w:p>
  </w:endnote>
  <w:endnote w:type="continuationSeparator" w:id="0">
    <w:p w:rsidR="009D1DC3" w:rsidRDefault="009D1DC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ckwell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caps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7786" w:rsidRPr="00EC7954" w:rsidRDefault="00CF7786" w:rsidP="00CF7786">
        <w:pPr>
          <w:autoSpaceDE w:val="0"/>
          <w:autoSpaceDN w:val="0"/>
          <w:adjustRightInd w:val="0"/>
          <w:spacing w:line="240" w:lineRule="auto"/>
          <w:jc w:val="center"/>
          <w:rPr>
            <w:rFonts w:ascii="FranklinGothic-Demi" w:hAnsi="FranklinGothic-Demi" w:cs="FranklinGothic-Demi"/>
            <w:color w:val="FF0000"/>
            <w:sz w:val="24"/>
            <w:szCs w:val="24"/>
          </w:rPr>
        </w:pPr>
      </w:p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3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980" w:rsidRDefault="00217980" w:rsidP="00EC7954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DC3" w:rsidRDefault="009D1DC3" w:rsidP="00713050">
      <w:pPr>
        <w:spacing w:line="240" w:lineRule="auto"/>
      </w:pPr>
      <w:r>
        <w:separator/>
      </w:r>
    </w:p>
  </w:footnote>
  <w:footnote w:type="continuationSeparator" w:id="0">
    <w:p w:rsidR="009D1DC3" w:rsidRDefault="009D1DC3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5B3A72"/>
    <w:multiLevelType w:val="hybridMultilevel"/>
    <w:tmpl w:val="CF00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7138F"/>
    <w:multiLevelType w:val="hybridMultilevel"/>
    <w:tmpl w:val="F044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9248E"/>
    <w:multiLevelType w:val="hybridMultilevel"/>
    <w:tmpl w:val="3B72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F2328"/>
    <w:multiLevelType w:val="hybridMultilevel"/>
    <w:tmpl w:val="AC6C4118"/>
    <w:lvl w:ilvl="0" w:tplc="D1123814">
      <w:start w:val="12"/>
      <w:numFmt w:val="bullet"/>
      <w:lvlText w:val="-"/>
      <w:lvlJc w:val="left"/>
      <w:pPr>
        <w:ind w:left="720" w:hanging="360"/>
      </w:pPr>
      <w:rPr>
        <w:rFonts w:ascii="Rockwell" w:eastAsiaTheme="minorHAnsi" w:hAnsi="Rockwell" w:cs="Rockwe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78"/>
    <w:rsid w:val="000127E8"/>
    <w:rsid w:val="00060B3E"/>
    <w:rsid w:val="00091382"/>
    <w:rsid w:val="000A07DA"/>
    <w:rsid w:val="000A2BFA"/>
    <w:rsid w:val="000A4D16"/>
    <w:rsid w:val="000A7231"/>
    <w:rsid w:val="000B0619"/>
    <w:rsid w:val="000B61CA"/>
    <w:rsid w:val="000F7610"/>
    <w:rsid w:val="00101CC0"/>
    <w:rsid w:val="00114ED7"/>
    <w:rsid w:val="00125C58"/>
    <w:rsid w:val="00125DEE"/>
    <w:rsid w:val="00127B7F"/>
    <w:rsid w:val="001406EA"/>
    <w:rsid w:val="00140B0E"/>
    <w:rsid w:val="00155E0A"/>
    <w:rsid w:val="001804D9"/>
    <w:rsid w:val="001973A4"/>
    <w:rsid w:val="001A5CA9"/>
    <w:rsid w:val="001B051C"/>
    <w:rsid w:val="001B2AC1"/>
    <w:rsid w:val="001B403A"/>
    <w:rsid w:val="001D32B3"/>
    <w:rsid w:val="001F4583"/>
    <w:rsid w:val="00217980"/>
    <w:rsid w:val="00220933"/>
    <w:rsid w:val="00223325"/>
    <w:rsid w:val="00271662"/>
    <w:rsid w:val="0027404F"/>
    <w:rsid w:val="00290AAA"/>
    <w:rsid w:val="00293B83"/>
    <w:rsid w:val="002B0868"/>
    <w:rsid w:val="002B091C"/>
    <w:rsid w:val="002C2CDD"/>
    <w:rsid w:val="002D45C6"/>
    <w:rsid w:val="002D63F7"/>
    <w:rsid w:val="002F03FA"/>
    <w:rsid w:val="00313E86"/>
    <w:rsid w:val="00333CD3"/>
    <w:rsid w:val="00340365"/>
    <w:rsid w:val="00342B64"/>
    <w:rsid w:val="00353155"/>
    <w:rsid w:val="00364079"/>
    <w:rsid w:val="00393733"/>
    <w:rsid w:val="003C1ABE"/>
    <w:rsid w:val="003C5528"/>
    <w:rsid w:val="003D03E5"/>
    <w:rsid w:val="003F39CD"/>
    <w:rsid w:val="004077FB"/>
    <w:rsid w:val="004244FF"/>
    <w:rsid w:val="00424DD9"/>
    <w:rsid w:val="0046104A"/>
    <w:rsid w:val="004717C5"/>
    <w:rsid w:val="004A24CC"/>
    <w:rsid w:val="0051637E"/>
    <w:rsid w:val="00522B3C"/>
    <w:rsid w:val="00523479"/>
    <w:rsid w:val="00543DB7"/>
    <w:rsid w:val="00564AC4"/>
    <w:rsid w:val="005676A7"/>
    <w:rsid w:val="005729B0"/>
    <w:rsid w:val="005C4029"/>
    <w:rsid w:val="005F33A2"/>
    <w:rsid w:val="00600120"/>
    <w:rsid w:val="00641630"/>
    <w:rsid w:val="00645C8F"/>
    <w:rsid w:val="006721F6"/>
    <w:rsid w:val="006742E4"/>
    <w:rsid w:val="00684488"/>
    <w:rsid w:val="00690742"/>
    <w:rsid w:val="00691457"/>
    <w:rsid w:val="006A3CE7"/>
    <w:rsid w:val="006A7746"/>
    <w:rsid w:val="006C4C50"/>
    <w:rsid w:val="006D76B1"/>
    <w:rsid w:val="007040CF"/>
    <w:rsid w:val="0070518D"/>
    <w:rsid w:val="0071114F"/>
    <w:rsid w:val="00713050"/>
    <w:rsid w:val="00724CE9"/>
    <w:rsid w:val="00741125"/>
    <w:rsid w:val="00746F7F"/>
    <w:rsid w:val="00754009"/>
    <w:rsid w:val="007569C1"/>
    <w:rsid w:val="00763832"/>
    <w:rsid w:val="00776BF9"/>
    <w:rsid w:val="00783CD1"/>
    <w:rsid w:val="007D2696"/>
    <w:rsid w:val="007D2FD2"/>
    <w:rsid w:val="00800175"/>
    <w:rsid w:val="00802D64"/>
    <w:rsid w:val="00811117"/>
    <w:rsid w:val="00823C54"/>
    <w:rsid w:val="00823FB3"/>
    <w:rsid w:val="00841146"/>
    <w:rsid w:val="00845145"/>
    <w:rsid w:val="00853B93"/>
    <w:rsid w:val="00855BDF"/>
    <w:rsid w:val="0088294C"/>
    <w:rsid w:val="0088504C"/>
    <w:rsid w:val="0089382B"/>
    <w:rsid w:val="008A1907"/>
    <w:rsid w:val="008C17F4"/>
    <w:rsid w:val="008C6BCA"/>
    <w:rsid w:val="008C7B50"/>
    <w:rsid w:val="008E31C7"/>
    <w:rsid w:val="008E4B30"/>
    <w:rsid w:val="008E561D"/>
    <w:rsid w:val="009055E4"/>
    <w:rsid w:val="00906BEE"/>
    <w:rsid w:val="0092327C"/>
    <w:rsid w:val="009243E7"/>
    <w:rsid w:val="009270FA"/>
    <w:rsid w:val="009843CE"/>
    <w:rsid w:val="00985D58"/>
    <w:rsid w:val="009B3C40"/>
    <w:rsid w:val="009C6CB6"/>
    <w:rsid w:val="009D1DC3"/>
    <w:rsid w:val="009F4BAE"/>
    <w:rsid w:val="009F52C1"/>
    <w:rsid w:val="00A11626"/>
    <w:rsid w:val="00A12418"/>
    <w:rsid w:val="00A15B39"/>
    <w:rsid w:val="00A32977"/>
    <w:rsid w:val="00A42540"/>
    <w:rsid w:val="00A44304"/>
    <w:rsid w:val="00A472A2"/>
    <w:rsid w:val="00A50939"/>
    <w:rsid w:val="00A5205D"/>
    <w:rsid w:val="00A83413"/>
    <w:rsid w:val="00A8420A"/>
    <w:rsid w:val="00A84A9D"/>
    <w:rsid w:val="00AA6A40"/>
    <w:rsid w:val="00AA75F6"/>
    <w:rsid w:val="00AC1C42"/>
    <w:rsid w:val="00AC2414"/>
    <w:rsid w:val="00AC4375"/>
    <w:rsid w:val="00AD00FD"/>
    <w:rsid w:val="00AD3E15"/>
    <w:rsid w:val="00AE215F"/>
    <w:rsid w:val="00AE27B2"/>
    <w:rsid w:val="00AF0A8E"/>
    <w:rsid w:val="00B1149A"/>
    <w:rsid w:val="00B20698"/>
    <w:rsid w:val="00B5532F"/>
    <w:rsid w:val="00B5664D"/>
    <w:rsid w:val="00B973BB"/>
    <w:rsid w:val="00BA0577"/>
    <w:rsid w:val="00BA321E"/>
    <w:rsid w:val="00BA5B40"/>
    <w:rsid w:val="00BD0206"/>
    <w:rsid w:val="00BD4B26"/>
    <w:rsid w:val="00BE3814"/>
    <w:rsid w:val="00C2098A"/>
    <w:rsid w:val="00C444B0"/>
    <w:rsid w:val="00C5444A"/>
    <w:rsid w:val="00C612DA"/>
    <w:rsid w:val="00C7741E"/>
    <w:rsid w:val="00C875AB"/>
    <w:rsid w:val="00C95630"/>
    <w:rsid w:val="00CA3DF1"/>
    <w:rsid w:val="00CA4581"/>
    <w:rsid w:val="00CB2E86"/>
    <w:rsid w:val="00CD2B76"/>
    <w:rsid w:val="00CE18D5"/>
    <w:rsid w:val="00CE2D6A"/>
    <w:rsid w:val="00CF7786"/>
    <w:rsid w:val="00D04109"/>
    <w:rsid w:val="00D0507E"/>
    <w:rsid w:val="00D073CF"/>
    <w:rsid w:val="00D35DBB"/>
    <w:rsid w:val="00D66598"/>
    <w:rsid w:val="00D96448"/>
    <w:rsid w:val="00D97A41"/>
    <w:rsid w:val="00DB42E5"/>
    <w:rsid w:val="00DD3CF6"/>
    <w:rsid w:val="00DD6416"/>
    <w:rsid w:val="00DE3E78"/>
    <w:rsid w:val="00DE736A"/>
    <w:rsid w:val="00DF4E0A"/>
    <w:rsid w:val="00E02DCD"/>
    <w:rsid w:val="00E04BC1"/>
    <w:rsid w:val="00E12C60"/>
    <w:rsid w:val="00E22E87"/>
    <w:rsid w:val="00E57630"/>
    <w:rsid w:val="00E846A3"/>
    <w:rsid w:val="00E86C2B"/>
    <w:rsid w:val="00EB2D52"/>
    <w:rsid w:val="00EC7954"/>
    <w:rsid w:val="00EF7CC9"/>
    <w:rsid w:val="00F042FD"/>
    <w:rsid w:val="00F063D3"/>
    <w:rsid w:val="00F0650C"/>
    <w:rsid w:val="00F135CA"/>
    <w:rsid w:val="00F207C0"/>
    <w:rsid w:val="00F20AE5"/>
    <w:rsid w:val="00F36C54"/>
    <w:rsid w:val="00F47E97"/>
    <w:rsid w:val="00F645C7"/>
    <w:rsid w:val="00F9451D"/>
    <w:rsid w:val="00F9651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CB060-7C25-4BE8-B3D5-926252A8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unhideWhenUsed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domain2">
    <w:name w:val="domain2"/>
    <w:basedOn w:val="DefaultParagraphFont"/>
    <w:rsid w:val="009C6CB6"/>
  </w:style>
  <w:style w:type="character" w:customStyle="1" w:styleId="vanity-name3">
    <w:name w:val="vanity-name3"/>
    <w:basedOn w:val="DefaultParagraphFont"/>
    <w:rsid w:val="009C6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aplace@brandplace.com.a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omPlacetom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kj002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FD2608F72F48EDB62D2BB154911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43B90-7A29-4A70-B4B6-6DE74B2EF205}"/>
      </w:docPartPr>
      <w:docPartBody>
        <w:p w:rsidR="00DC4D31" w:rsidRDefault="00DE4E2B">
          <w:pPr>
            <w:pStyle w:val="BFFD2608F72F48EDB62D2BB154911216"/>
          </w:pPr>
          <w:r w:rsidRPr="00906BEE">
            <w:t>YN</w:t>
          </w:r>
        </w:p>
      </w:docPartBody>
    </w:docPart>
    <w:docPart>
      <w:docPartPr>
        <w:name w:val="7F93D0D6F6CF4279A64FA50DFD219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4B8DF-9401-40DE-83B4-2064F11C39D7}"/>
      </w:docPartPr>
      <w:docPartBody>
        <w:p w:rsidR="00DC4D31" w:rsidRDefault="00DE4E2B">
          <w:pPr>
            <w:pStyle w:val="7F93D0D6F6CF4279A64FA50DFD219E49"/>
          </w:pPr>
          <w:r w:rsidRPr="00906BEE">
            <w:t>Objective</w:t>
          </w:r>
        </w:p>
      </w:docPartBody>
    </w:docPart>
    <w:docPart>
      <w:docPartPr>
        <w:name w:val="44C6BC0AE400403687B6C4AA58FF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089EA-7CBD-4631-A940-7D812BD11994}"/>
      </w:docPartPr>
      <w:docPartBody>
        <w:p w:rsidR="00DC4D31" w:rsidRDefault="00DE4E2B">
          <w:pPr>
            <w:pStyle w:val="44C6BC0AE400403687B6C4AA58FF70EB"/>
          </w:pPr>
          <w:r w:rsidRPr="00906BEE">
            <w:t>Skills</w:t>
          </w:r>
        </w:p>
      </w:docPartBody>
    </w:docPart>
    <w:docPart>
      <w:docPartPr>
        <w:name w:val="CB256118372F4BD1B4C1D2946D6C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5ED65-F140-4713-AD23-2B855266F62A}"/>
      </w:docPartPr>
      <w:docPartBody>
        <w:p w:rsidR="00DC4D31" w:rsidRDefault="00DE4E2B">
          <w:pPr>
            <w:pStyle w:val="CB256118372F4BD1B4C1D2946D6CFF7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ckwell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2B"/>
    <w:rsid w:val="00061E75"/>
    <w:rsid w:val="0007203A"/>
    <w:rsid w:val="000B2E10"/>
    <w:rsid w:val="000D6387"/>
    <w:rsid w:val="00167BF8"/>
    <w:rsid w:val="001A7F42"/>
    <w:rsid w:val="003649A6"/>
    <w:rsid w:val="00372F71"/>
    <w:rsid w:val="004A3AB1"/>
    <w:rsid w:val="00506CC3"/>
    <w:rsid w:val="00530B95"/>
    <w:rsid w:val="00533FED"/>
    <w:rsid w:val="005875D7"/>
    <w:rsid w:val="006005FA"/>
    <w:rsid w:val="0060449A"/>
    <w:rsid w:val="00644A64"/>
    <w:rsid w:val="007872F0"/>
    <w:rsid w:val="008314A9"/>
    <w:rsid w:val="00864B57"/>
    <w:rsid w:val="009C4698"/>
    <w:rsid w:val="00A1336D"/>
    <w:rsid w:val="00AB41F6"/>
    <w:rsid w:val="00AC2B81"/>
    <w:rsid w:val="00AC740C"/>
    <w:rsid w:val="00B755D6"/>
    <w:rsid w:val="00BB045C"/>
    <w:rsid w:val="00BB3FBF"/>
    <w:rsid w:val="00BC6431"/>
    <w:rsid w:val="00BE5971"/>
    <w:rsid w:val="00C70617"/>
    <w:rsid w:val="00CC2389"/>
    <w:rsid w:val="00CE1EC4"/>
    <w:rsid w:val="00D07538"/>
    <w:rsid w:val="00DC4D31"/>
    <w:rsid w:val="00DE4E2B"/>
    <w:rsid w:val="00E953D7"/>
    <w:rsid w:val="00EA3293"/>
    <w:rsid w:val="00EA42EF"/>
    <w:rsid w:val="00E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FD2608F72F48EDB62D2BB154911216">
    <w:name w:val="BFFD2608F72F48EDB62D2BB154911216"/>
  </w:style>
  <w:style w:type="paragraph" w:customStyle="1" w:styleId="7F93D0D6F6CF4279A64FA50DFD219E49">
    <w:name w:val="7F93D0D6F6CF4279A64FA50DFD219E49"/>
  </w:style>
  <w:style w:type="paragraph" w:customStyle="1" w:styleId="3CA2448A87244037BB796862B01EE697">
    <w:name w:val="3CA2448A87244037BB796862B01EE697"/>
  </w:style>
  <w:style w:type="paragraph" w:customStyle="1" w:styleId="44C6BC0AE400403687B6C4AA58FF70EB">
    <w:name w:val="44C6BC0AE400403687B6C4AA58FF70EB"/>
  </w:style>
  <w:style w:type="paragraph" w:customStyle="1" w:styleId="D72199E7CBCE4E5D8906CC7137D9FBD6">
    <w:name w:val="D72199E7CBCE4E5D8906CC7137D9FBD6"/>
  </w:style>
  <w:style w:type="paragraph" w:customStyle="1" w:styleId="CB256118372F4BD1B4C1D2946D6CFF79">
    <w:name w:val="CB256118372F4BD1B4C1D2946D6CFF79"/>
  </w:style>
  <w:style w:type="paragraph" w:customStyle="1" w:styleId="F30AD7BFF1784F8FA51C5FAE953687A6">
    <w:name w:val="F30AD7BFF1784F8FA51C5FAE953687A6"/>
  </w:style>
  <w:style w:type="paragraph" w:customStyle="1" w:styleId="CF8F98F6329D414FAD6C1B542B6B2048">
    <w:name w:val="CF8F98F6329D414FAD6C1B542B6B2048"/>
  </w:style>
  <w:style w:type="paragraph" w:customStyle="1" w:styleId="09E0F797A5D740D8A05C0EC35353C3E4">
    <w:name w:val="09E0F797A5D740D8A05C0EC35353C3E4"/>
  </w:style>
  <w:style w:type="paragraph" w:customStyle="1" w:styleId="0FD5EB9F05A84793B570FC8877B47038">
    <w:name w:val="0FD5EB9F05A84793B570FC8877B47038"/>
  </w:style>
  <w:style w:type="paragraph" w:customStyle="1" w:styleId="67D0E00350B04AE5A8A1321541164ADC">
    <w:name w:val="67D0E00350B04AE5A8A1321541164ADC"/>
  </w:style>
  <w:style w:type="paragraph" w:customStyle="1" w:styleId="04CAA6CF39AB49E885E4D3E72297BAFA">
    <w:name w:val="04CAA6CF39AB49E885E4D3E72297BAFA"/>
  </w:style>
  <w:style w:type="paragraph" w:customStyle="1" w:styleId="0D3457DE00124AEE92DF952745830669">
    <w:name w:val="0D3457DE00124AEE92DF952745830669"/>
  </w:style>
  <w:style w:type="paragraph" w:customStyle="1" w:styleId="CD4D451244B14006B31BD05CC26F32E9">
    <w:name w:val="CD4D451244B14006B31BD05CC26F32E9"/>
  </w:style>
  <w:style w:type="paragraph" w:customStyle="1" w:styleId="B0839D20A80A41C49DE7278D5213D090">
    <w:name w:val="B0839D20A80A41C49DE7278D5213D090"/>
  </w:style>
  <w:style w:type="paragraph" w:customStyle="1" w:styleId="E433BD79AD2F41BB91C06DEA68F7DEDB">
    <w:name w:val="E433BD79AD2F41BB91C06DEA68F7DEDB"/>
  </w:style>
  <w:style w:type="paragraph" w:customStyle="1" w:styleId="0996D77ED2414A48864A4FD532A174D4">
    <w:name w:val="0996D77ED2414A48864A4FD532A174D4"/>
  </w:style>
  <w:style w:type="paragraph" w:customStyle="1" w:styleId="98B7AF4811274824A862D47713B6FD3B">
    <w:name w:val="98B7AF4811274824A862D47713B6FD3B"/>
  </w:style>
  <w:style w:type="paragraph" w:customStyle="1" w:styleId="ACC296AF01E64B2B81DE16681EC72437">
    <w:name w:val="ACC296AF01E64B2B81DE16681EC72437"/>
  </w:style>
  <w:style w:type="paragraph" w:customStyle="1" w:styleId="608631754D6E46648DB0011EB35D60F2">
    <w:name w:val="608631754D6E46648DB0011EB35D60F2"/>
  </w:style>
  <w:style w:type="paragraph" w:customStyle="1" w:styleId="1E9409BED7EA4B638A6063EAA040EDEF">
    <w:name w:val="1E9409BED7EA4B638A6063EAA040EDEF"/>
  </w:style>
  <w:style w:type="paragraph" w:customStyle="1" w:styleId="954003FFF66948B19C961FE7843F00D5">
    <w:name w:val="954003FFF66948B19C961FE7843F00D5"/>
  </w:style>
  <w:style w:type="paragraph" w:customStyle="1" w:styleId="59C5FAFAE9FF45569627369703C872EB">
    <w:name w:val="59C5FAFAE9FF45569627369703C872EB"/>
  </w:style>
  <w:style w:type="paragraph" w:customStyle="1" w:styleId="7EBD5D4A650D4C88A8F150BAAAC6F75F">
    <w:name w:val="7EBD5D4A650D4C88A8F150BAAAC6F75F"/>
  </w:style>
  <w:style w:type="paragraph" w:customStyle="1" w:styleId="790FCA87B28C4398BDDD85543EBD4FAA">
    <w:name w:val="790FCA87B28C4398BDDD85543EBD4FAA"/>
  </w:style>
  <w:style w:type="paragraph" w:customStyle="1" w:styleId="9C9E8C58271A4D359D2D343B814D63F4">
    <w:name w:val="9C9E8C58271A4D359D2D343B814D63F4"/>
  </w:style>
  <w:style w:type="paragraph" w:customStyle="1" w:styleId="5E286BA3B92E4E628B0328E2883B1B3D">
    <w:name w:val="5E286BA3B92E4E628B0328E2883B1B3D"/>
  </w:style>
  <w:style w:type="paragraph" w:customStyle="1" w:styleId="B8E97D8432F3401CB28EF863CFC07CA7">
    <w:name w:val="B8E97D8432F3401CB28EF863CFC07CA7"/>
  </w:style>
  <w:style w:type="paragraph" w:customStyle="1" w:styleId="E1BF054F73344DC996D669029F6EC9BC">
    <w:name w:val="E1BF054F73344DC996D669029F6EC9BC"/>
  </w:style>
  <w:style w:type="paragraph" w:customStyle="1" w:styleId="CB74906872C045DB8BC413222484AC33">
    <w:name w:val="CB74906872C045DB8BC413222484AC33"/>
  </w:style>
  <w:style w:type="paragraph" w:customStyle="1" w:styleId="8B868460FC284545A951F89DC8E31F3F">
    <w:name w:val="8B868460FC284545A951F89DC8E31F3F"/>
    <w:rsid w:val="00167BF8"/>
  </w:style>
  <w:style w:type="paragraph" w:customStyle="1" w:styleId="346A28E7997F49B79351BCD23E2CBCA8">
    <w:name w:val="346A28E7997F49B79351BCD23E2CBCA8"/>
    <w:rsid w:val="00EA3293"/>
  </w:style>
  <w:style w:type="paragraph" w:customStyle="1" w:styleId="6B9FCA8089014EC38176A1A50B6CFD0A">
    <w:name w:val="6B9FCA8089014EC38176A1A50B6CFD0A"/>
    <w:rsid w:val="00AB41F6"/>
  </w:style>
  <w:style w:type="paragraph" w:customStyle="1" w:styleId="0F041565224D4F75925557D0818661B7">
    <w:name w:val="0F041565224D4F75925557D0818661B7"/>
    <w:rsid w:val="00D075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0451 360 564</CompanyPhone>
  <CompanyFax/>
  <CompanyEmail>kalebcross@hotmail.com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Cross, Kaleb John - crokj002</cp:lastModifiedBy>
  <cp:revision>2</cp:revision>
  <cp:lastPrinted>2018-06-05T06:03:00Z</cp:lastPrinted>
  <dcterms:created xsi:type="dcterms:W3CDTF">2018-09-21T07:30:00Z</dcterms:created>
  <dcterms:modified xsi:type="dcterms:W3CDTF">2018-09-21T07:30:00Z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